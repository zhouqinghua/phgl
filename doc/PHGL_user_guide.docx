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6C52A1" w14:textId="77777777" w:rsidR="00AB51E4" w:rsidRPr="00F66C31" w:rsidRDefault="00AB51E4" w:rsidP="00AB51E4">
      <w:pPr>
        <w:pStyle w:val="1"/>
      </w:pPr>
      <w:r w:rsidRPr="009061CB">
        <w:rPr>
          <w:rFonts w:hint="eastAsia"/>
        </w:rPr>
        <w:t>什么是</w:t>
      </w:r>
      <w:r w:rsidRPr="009061CB">
        <w:rPr>
          <w:rFonts w:hint="eastAsia"/>
        </w:rPr>
        <w:t>PHGL</w:t>
      </w:r>
    </w:p>
    <w:p w14:paraId="10AA9952" w14:textId="72845A16" w:rsidR="00AB51E4" w:rsidRDefault="00AB51E4" w:rsidP="00AB51E4">
      <w:pPr>
        <w:ind w:firstLine="480"/>
      </w:pPr>
      <w:r>
        <w:rPr>
          <w:rFonts w:hint="eastAsia"/>
        </w:rPr>
        <w:t>从事数字芯片设计</w:t>
      </w:r>
      <w:r>
        <w:rPr>
          <w:rFonts w:hint="eastAsia"/>
        </w:rPr>
        <w:t>/</w:t>
      </w:r>
      <w:r>
        <w:rPr>
          <w:rFonts w:hint="eastAsia"/>
        </w:rPr>
        <w:t>验证相关的技术人员肯定对</w:t>
      </w:r>
      <w:r>
        <w:rPr>
          <w:rFonts w:hint="eastAsia"/>
        </w:rPr>
        <w:t>HDL(Hardware Descreption Language)</w:t>
      </w:r>
      <w:r>
        <w:rPr>
          <w:rFonts w:hint="eastAsia"/>
        </w:rPr>
        <w:t>非常熟悉，</w:t>
      </w:r>
      <w:r>
        <w:rPr>
          <w:rFonts w:hint="eastAsia"/>
        </w:rPr>
        <w:t>Verilog/VHDL</w:t>
      </w:r>
      <w:r>
        <w:rPr>
          <w:rFonts w:hint="eastAsia"/>
        </w:rPr>
        <w:t>是做数字芯片设计的两种最主流的描述语言，中国的目前主流的数字芯片硬件描述语言是</w:t>
      </w:r>
      <w:r>
        <w:rPr>
          <w:rFonts w:hint="eastAsia"/>
        </w:rPr>
        <w:t>Verilog HDL</w:t>
      </w:r>
      <w:r>
        <w:rPr>
          <w:rFonts w:hint="eastAsia"/>
        </w:rPr>
        <w:t>，</w:t>
      </w:r>
      <w:r>
        <w:rPr>
          <w:rFonts w:hint="eastAsia"/>
        </w:rPr>
        <w:t>Verilog</w:t>
      </w:r>
      <w:r>
        <w:rPr>
          <w:rFonts w:hint="eastAsia"/>
        </w:rPr>
        <w:t>是目前设计数字电路芯片</w:t>
      </w:r>
      <w:r>
        <w:rPr>
          <w:rFonts w:hint="eastAsia"/>
        </w:rPr>
        <w:t>/FPGA</w:t>
      </w:r>
      <w:r>
        <w:rPr>
          <w:rFonts w:hint="eastAsia"/>
        </w:rPr>
        <w:t>的主要描述语言。</w:t>
      </w:r>
      <w:r>
        <w:rPr>
          <w:rFonts w:hint="eastAsia"/>
        </w:rPr>
        <w:t>PHGL</w:t>
      </w:r>
      <w:r>
        <w:rPr>
          <w:rFonts w:hint="eastAsia"/>
        </w:rPr>
        <w:t>又是什么呢？它的全称是</w:t>
      </w:r>
      <w:r>
        <w:rPr>
          <w:rFonts w:hint="eastAsia"/>
        </w:rPr>
        <w:t>Python Hardware Ge</w:t>
      </w:r>
      <w:r w:rsidR="00533CE9">
        <w:rPr>
          <w:rFonts w:hint="eastAsia"/>
        </w:rPr>
        <w:t>n</w:t>
      </w:r>
      <w:r>
        <w:rPr>
          <w:rFonts w:hint="eastAsia"/>
        </w:rPr>
        <w:t>erate Language</w:t>
      </w:r>
      <w:r>
        <w:rPr>
          <w:rFonts w:hint="eastAsia"/>
        </w:rPr>
        <w:t>，没错，它也是一种数字芯片的描述语言，通过</w:t>
      </w:r>
      <w:r>
        <w:rPr>
          <w:rFonts w:hint="eastAsia"/>
        </w:rPr>
        <w:t>Python</w:t>
      </w:r>
      <w:r>
        <w:rPr>
          <w:rFonts w:hint="eastAsia"/>
        </w:rPr>
        <w:t>通用语言来描述、生成数字芯片，</w:t>
      </w:r>
      <w:r>
        <w:rPr>
          <w:rFonts w:hint="eastAsia"/>
        </w:rPr>
        <w:t>python</w:t>
      </w:r>
      <w:r>
        <w:rPr>
          <w:rFonts w:hint="eastAsia"/>
        </w:rPr>
        <w:t>不是软件编程语言吗？怎么能做类似</w:t>
      </w:r>
      <w:r>
        <w:rPr>
          <w:rFonts w:hint="eastAsia"/>
        </w:rPr>
        <w:t>veriog</w:t>
      </w:r>
      <w:r>
        <w:rPr>
          <w:rFonts w:hint="eastAsia"/>
        </w:rPr>
        <w:t>这种硬件描述语言的事呢？它确实可以，</w:t>
      </w:r>
      <w:r>
        <w:rPr>
          <w:rFonts w:hint="eastAsia"/>
        </w:rPr>
        <w:t>PHGL</w:t>
      </w:r>
      <w:r>
        <w:rPr>
          <w:rFonts w:hint="eastAsia"/>
        </w:rPr>
        <w:t>与</w:t>
      </w:r>
      <w:r>
        <w:rPr>
          <w:rFonts w:hint="eastAsia"/>
        </w:rPr>
        <w:t>python</w:t>
      </w:r>
      <w:r>
        <w:rPr>
          <w:rFonts w:hint="eastAsia"/>
        </w:rPr>
        <w:t>的关系跟</w:t>
      </w:r>
      <w:r>
        <w:rPr>
          <w:rFonts w:hint="eastAsia"/>
        </w:rPr>
        <w:t>System C(</w:t>
      </w:r>
      <w:r>
        <w:rPr>
          <w:rFonts w:hint="eastAsia"/>
        </w:rPr>
        <w:t>数字芯片仿真建模</w:t>
      </w:r>
      <w:r>
        <w:rPr>
          <w:rFonts w:hint="eastAsia"/>
        </w:rPr>
        <w:t>)</w:t>
      </w:r>
      <w:r>
        <w:rPr>
          <w:rFonts w:hint="eastAsia"/>
        </w:rPr>
        <w:t>与</w:t>
      </w:r>
      <w:r>
        <w:rPr>
          <w:rFonts w:hint="eastAsia"/>
        </w:rPr>
        <w:t>C++</w:t>
      </w:r>
      <w:r>
        <w:rPr>
          <w:rFonts w:hint="eastAsia"/>
        </w:rPr>
        <w:t>的关系类似，用</w:t>
      </w:r>
      <w:r>
        <w:rPr>
          <w:rFonts w:hint="eastAsia"/>
        </w:rPr>
        <w:t>python</w:t>
      </w:r>
      <w:r>
        <w:rPr>
          <w:rFonts w:hint="eastAsia"/>
        </w:rPr>
        <w:t>编写一套库代码与程序框架，在框架内调用库代码去抽象描述数字电路的结构，最终运行</w:t>
      </w:r>
      <w:r>
        <w:rPr>
          <w:rFonts w:hint="eastAsia"/>
        </w:rPr>
        <w:t>PHGL python</w:t>
      </w:r>
      <w:r>
        <w:rPr>
          <w:rFonts w:hint="eastAsia"/>
        </w:rPr>
        <w:t>程序来生成数字电路的底层描述</w:t>
      </w:r>
      <w:r>
        <w:rPr>
          <w:rFonts w:hint="eastAsia"/>
        </w:rPr>
        <w:t>(verilog)</w:t>
      </w:r>
      <w:r>
        <w:rPr>
          <w:rFonts w:hint="eastAsia"/>
        </w:rPr>
        <w:t>，也就是说</w:t>
      </w:r>
      <w:r>
        <w:rPr>
          <w:rFonts w:hint="eastAsia"/>
        </w:rPr>
        <w:t>PHGL</w:t>
      </w:r>
      <w:r>
        <w:rPr>
          <w:rFonts w:hint="eastAsia"/>
        </w:rPr>
        <w:t>生成的目标文件是</w:t>
      </w:r>
      <w:r>
        <w:rPr>
          <w:rFonts w:hint="eastAsia"/>
        </w:rPr>
        <w:t>verilog</w:t>
      </w:r>
      <w:r>
        <w:rPr>
          <w:rFonts w:hint="eastAsia"/>
        </w:rPr>
        <w:t>格式的，</w:t>
      </w:r>
      <w:r>
        <w:rPr>
          <w:rFonts w:hint="eastAsia"/>
        </w:rPr>
        <w:t>PHGL</w:t>
      </w:r>
      <w:r>
        <w:rPr>
          <w:rFonts w:hint="eastAsia"/>
        </w:rPr>
        <w:t>是比</w:t>
      </w:r>
      <w:r>
        <w:rPr>
          <w:rFonts w:hint="eastAsia"/>
        </w:rPr>
        <w:t>verilog</w:t>
      </w:r>
      <w:r>
        <w:rPr>
          <w:rFonts w:hint="eastAsia"/>
        </w:rPr>
        <w:t>抽象程度更高的描述语言，可以用写软件的方式更加高效的描述数字电路，</w:t>
      </w:r>
      <w:r>
        <w:rPr>
          <w:rFonts w:hint="eastAsia"/>
        </w:rPr>
        <w:t>PHGL</w:t>
      </w:r>
      <w:r>
        <w:rPr>
          <w:rFonts w:hint="eastAsia"/>
        </w:rPr>
        <w:t>与</w:t>
      </w:r>
      <w:r>
        <w:rPr>
          <w:rFonts w:hint="eastAsia"/>
        </w:rPr>
        <w:t>verilog</w:t>
      </w:r>
      <w:r>
        <w:rPr>
          <w:rFonts w:hint="eastAsia"/>
        </w:rPr>
        <w:t>的关系类似于</w:t>
      </w:r>
      <w:r>
        <w:rPr>
          <w:rFonts w:hint="eastAsia"/>
        </w:rPr>
        <w:t>C</w:t>
      </w:r>
      <w:r>
        <w:rPr>
          <w:rFonts w:hint="eastAsia"/>
        </w:rPr>
        <w:t>语言与汇编语言的关系，可理解为</w:t>
      </w:r>
      <w:r>
        <w:rPr>
          <w:rFonts w:hint="eastAsia"/>
        </w:rPr>
        <w:t>PHGL</w:t>
      </w:r>
      <w:r>
        <w:rPr>
          <w:rFonts w:hint="eastAsia"/>
        </w:rPr>
        <w:t>是一个生成底层数字电路代码的编译器。</w:t>
      </w:r>
    </w:p>
    <w:p w14:paraId="7BC8A66B" w14:textId="77777777" w:rsidR="00AB51E4" w:rsidRDefault="00AB51E4" w:rsidP="00AB51E4">
      <w:pPr>
        <w:ind w:firstLine="480"/>
      </w:pPr>
      <w:r>
        <w:rPr>
          <w:rFonts w:hint="eastAsia"/>
        </w:rPr>
        <w:t>PHGL</w:t>
      </w:r>
      <w:r>
        <w:rPr>
          <w:rFonts w:hint="eastAsia"/>
        </w:rPr>
        <w:t>是一种</w:t>
      </w:r>
      <w:r>
        <w:rPr>
          <w:rFonts w:hint="eastAsia"/>
        </w:rPr>
        <w:t>Domain Specified Language(DSL)</w:t>
      </w:r>
      <w:r>
        <w:rPr>
          <w:rFonts w:hint="eastAsia"/>
        </w:rPr>
        <w:t>，是专门用于数字芯片设计领域的，它的使用领域不是通用的。在数字芯片设计领域也有不少其他类似的</w:t>
      </w:r>
      <w:r>
        <w:rPr>
          <w:rFonts w:hint="eastAsia"/>
        </w:rPr>
        <w:t>DSL</w:t>
      </w:r>
      <w:r>
        <w:rPr>
          <w:rFonts w:hint="eastAsia"/>
        </w:rPr>
        <w:t>，他们的目标也是致力于提升数字芯片设计的综合层次，试图用更高阶的方式去描述数字电路，比较有名的就是美国加州伯克利大学的</w:t>
      </w:r>
      <w:r>
        <w:rPr>
          <w:rFonts w:hint="eastAsia"/>
        </w:rPr>
        <w:t>CHISEL</w:t>
      </w:r>
      <w:r>
        <w:rPr>
          <w:rFonts w:hint="eastAsia"/>
        </w:rPr>
        <w:t>语言</w:t>
      </w:r>
      <w:r>
        <w:rPr>
          <w:rFonts w:hint="eastAsia"/>
        </w:rPr>
        <w:t>(Constructing Hardware In a Scala Embedded Language)</w:t>
      </w:r>
      <w:r>
        <w:rPr>
          <w:rFonts w:hint="eastAsia"/>
        </w:rPr>
        <w:t>，是基于</w:t>
      </w:r>
      <w:r>
        <w:rPr>
          <w:rFonts w:hint="eastAsia"/>
        </w:rPr>
        <w:t>Scala</w:t>
      </w:r>
      <w:r>
        <w:rPr>
          <w:rFonts w:hint="eastAsia"/>
        </w:rPr>
        <w:t>语言的数字电路描述语言，借助</w:t>
      </w:r>
      <w:r>
        <w:rPr>
          <w:rFonts w:hint="eastAsia"/>
        </w:rPr>
        <w:t>Scala</w:t>
      </w:r>
      <w:r>
        <w:rPr>
          <w:rFonts w:hint="eastAsia"/>
        </w:rPr>
        <w:t>强大、灵活的元编程能力可以很方便的实现各种</w:t>
      </w:r>
      <w:r>
        <w:rPr>
          <w:rFonts w:hint="eastAsia"/>
        </w:rPr>
        <w:t>DSL</w:t>
      </w:r>
      <w:r>
        <w:rPr>
          <w:rFonts w:hint="eastAsia"/>
        </w:rPr>
        <w:t>，</w:t>
      </w:r>
      <w:r>
        <w:rPr>
          <w:rFonts w:hint="eastAsia"/>
        </w:rPr>
        <w:t>CHISEL</w:t>
      </w:r>
      <w:r>
        <w:rPr>
          <w:rFonts w:hint="eastAsia"/>
        </w:rPr>
        <w:t>是非常成功的并且是开源的，已经有大量的项目用</w:t>
      </w:r>
      <w:r>
        <w:rPr>
          <w:rFonts w:hint="eastAsia"/>
        </w:rPr>
        <w:t>CHISEL</w:t>
      </w:r>
      <w:r>
        <w:rPr>
          <w:rFonts w:hint="eastAsia"/>
        </w:rPr>
        <w:t>来实现并量产，最知名的就是</w:t>
      </w:r>
      <w:r>
        <w:rPr>
          <w:rFonts w:hint="eastAsia"/>
        </w:rPr>
        <w:t>Rocket</w:t>
      </w:r>
      <w:r>
        <w:rPr>
          <w:rFonts w:hint="eastAsia"/>
        </w:rPr>
        <w:t>开源项目</w:t>
      </w:r>
      <w:r>
        <w:rPr>
          <w:rFonts w:hint="eastAsia"/>
        </w:rPr>
        <w:t>(</w:t>
      </w:r>
      <w:r>
        <w:rPr>
          <w:rFonts w:hint="eastAsia"/>
        </w:rPr>
        <w:t>一款</w:t>
      </w:r>
      <w:r>
        <w:rPr>
          <w:rFonts w:hint="eastAsia"/>
        </w:rPr>
        <w:t>RISCV</w:t>
      </w:r>
      <w:r>
        <w:rPr>
          <w:rFonts w:hint="eastAsia"/>
        </w:rPr>
        <w:t>开源处理器</w:t>
      </w:r>
      <w:r>
        <w:rPr>
          <w:rFonts w:hint="eastAsia"/>
        </w:rPr>
        <w:t>)</w:t>
      </w:r>
      <w:r>
        <w:rPr>
          <w:rFonts w:hint="eastAsia"/>
        </w:rPr>
        <w:t>了，</w:t>
      </w:r>
      <w:r>
        <w:rPr>
          <w:rFonts w:hint="eastAsia"/>
        </w:rPr>
        <w:t>Rocket</w:t>
      </w:r>
      <w:r>
        <w:rPr>
          <w:rFonts w:hint="eastAsia"/>
        </w:rPr>
        <w:t>是全部用</w:t>
      </w:r>
      <w:r>
        <w:rPr>
          <w:rFonts w:hint="eastAsia"/>
        </w:rPr>
        <w:t>CHISEL</w:t>
      </w:r>
      <w:r>
        <w:rPr>
          <w:rFonts w:hint="eastAsia"/>
        </w:rPr>
        <w:t>来实现的，</w:t>
      </w:r>
      <w:r>
        <w:rPr>
          <w:rFonts w:hint="eastAsia"/>
        </w:rPr>
        <w:t>CHISEL</w:t>
      </w:r>
      <w:r>
        <w:rPr>
          <w:rFonts w:hint="eastAsia"/>
        </w:rPr>
        <w:t>的开发社区也很活跃，有大量的开发人员在关注、使用。</w:t>
      </w:r>
    </w:p>
    <w:p w14:paraId="5BA56097" w14:textId="77777777" w:rsidR="00AB51E4" w:rsidRDefault="00AB51E4" w:rsidP="00AB51E4">
      <w:pPr>
        <w:ind w:firstLine="480"/>
      </w:pPr>
      <w:r>
        <w:rPr>
          <w:rFonts w:hint="eastAsia"/>
        </w:rPr>
        <w:t>PHGL</w:t>
      </w:r>
      <w:r>
        <w:rPr>
          <w:rFonts w:hint="eastAsia"/>
        </w:rPr>
        <w:t>是借鉴了</w:t>
      </w:r>
      <w:r>
        <w:rPr>
          <w:rFonts w:hint="eastAsia"/>
        </w:rPr>
        <w:t>CHISEL</w:t>
      </w:r>
      <w:r>
        <w:rPr>
          <w:rFonts w:hint="eastAsia"/>
        </w:rPr>
        <w:t>的思想，在</w:t>
      </w:r>
      <w:r>
        <w:rPr>
          <w:rFonts w:hint="eastAsia"/>
        </w:rPr>
        <w:t>python</w:t>
      </w:r>
      <w:r>
        <w:rPr>
          <w:rFonts w:hint="eastAsia"/>
        </w:rPr>
        <w:t>上实现了</w:t>
      </w:r>
      <w:r>
        <w:rPr>
          <w:rFonts w:hint="eastAsia"/>
        </w:rPr>
        <w:t>CHISEL</w:t>
      </w:r>
      <w:r>
        <w:rPr>
          <w:rFonts w:hint="eastAsia"/>
        </w:rPr>
        <w:t>的所有功能。当然用什么通用语言去实现这个思想并不是最主要的，</w:t>
      </w:r>
      <w:r>
        <w:rPr>
          <w:rFonts w:hint="eastAsia"/>
        </w:rPr>
        <w:t>CHISEL</w:t>
      </w:r>
      <w:r>
        <w:rPr>
          <w:rFonts w:hint="eastAsia"/>
        </w:rPr>
        <w:t>之所以选择用</w:t>
      </w:r>
      <w:r>
        <w:rPr>
          <w:rFonts w:hint="eastAsia"/>
        </w:rPr>
        <w:t>Scala</w:t>
      </w:r>
      <w:r>
        <w:rPr>
          <w:rFonts w:hint="eastAsia"/>
        </w:rPr>
        <w:t>语言，是因为</w:t>
      </w:r>
      <w:r>
        <w:rPr>
          <w:rFonts w:hint="eastAsia"/>
        </w:rPr>
        <w:t>Scala</w:t>
      </w:r>
      <w:r>
        <w:rPr>
          <w:rFonts w:hint="eastAsia"/>
        </w:rPr>
        <w:t>语言是一种灵活、高效、跨平台的通用编程语言，市面上有各种基于</w:t>
      </w:r>
      <w:r>
        <w:rPr>
          <w:rFonts w:hint="eastAsia"/>
        </w:rPr>
        <w:t>Scala</w:t>
      </w:r>
      <w:r>
        <w:rPr>
          <w:rFonts w:hint="eastAsia"/>
        </w:rPr>
        <w:t>来实现的</w:t>
      </w:r>
      <w:r>
        <w:rPr>
          <w:rFonts w:hint="eastAsia"/>
        </w:rPr>
        <w:t>DSL</w:t>
      </w:r>
      <w:r>
        <w:rPr>
          <w:rFonts w:hint="eastAsia"/>
        </w:rPr>
        <w:t>，</w:t>
      </w:r>
      <w:r>
        <w:rPr>
          <w:rFonts w:hint="eastAsia"/>
        </w:rPr>
        <w:t>Scala</w:t>
      </w:r>
      <w:r>
        <w:rPr>
          <w:rFonts w:hint="eastAsia"/>
        </w:rPr>
        <w:t>是非常适合去构建自己的</w:t>
      </w:r>
      <w:r>
        <w:rPr>
          <w:rFonts w:hint="eastAsia"/>
        </w:rPr>
        <w:t>DSL</w:t>
      </w:r>
      <w:r>
        <w:rPr>
          <w:rFonts w:hint="eastAsia"/>
        </w:rPr>
        <w:t>的，但</w:t>
      </w:r>
      <w:r>
        <w:rPr>
          <w:rFonts w:hint="eastAsia"/>
        </w:rPr>
        <w:t>Scala</w:t>
      </w:r>
      <w:r>
        <w:rPr>
          <w:rFonts w:hint="eastAsia"/>
        </w:rPr>
        <w:t>并不是一门容易学习和掌握的编程语言，网上可以随便搜索一下</w:t>
      </w:r>
      <w:r>
        <w:rPr>
          <w:rFonts w:hint="eastAsia"/>
        </w:rPr>
        <w:t>Scala</w:t>
      </w:r>
      <w:r>
        <w:rPr>
          <w:rFonts w:hint="eastAsia"/>
        </w:rPr>
        <w:t>的名声，虽然功能很强大，但却令很多程序员敬而远之，最终导致</w:t>
      </w:r>
      <w:r>
        <w:rPr>
          <w:rFonts w:hint="eastAsia"/>
        </w:rPr>
        <w:t>Scala</w:t>
      </w:r>
      <w:r>
        <w:rPr>
          <w:rFonts w:hint="eastAsia"/>
        </w:rPr>
        <w:t>并不是特别流行、受欢迎，对软件人员尚且如此，更不必说让一个写</w:t>
      </w:r>
      <w:r>
        <w:rPr>
          <w:rFonts w:hint="eastAsia"/>
        </w:rPr>
        <w:t>verilog</w:t>
      </w:r>
      <w:r>
        <w:rPr>
          <w:rFonts w:hint="eastAsia"/>
        </w:rPr>
        <w:t>的数字芯片设计人员去学习并使用了。</w:t>
      </w:r>
    </w:p>
    <w:p w14:paraId="7277554C" w14:textId="77777777" w:rsidR="00AB51E4" w:rsidRDefault="00AB51E4" w:rsidP="00AB51E4">
      <w:pPr>
        <w:ind w:firstLine="480"/>
      </w:pPr>
      <w:r>
        <w:rPr>
          <w:rFonts w:hint="eastAsia"/>
        </w:rPr>
        <w:t>总之，</w:t>
      </w:r>
      <w:r>
        <w:rPr>
          <w:rFonts w:hint="eastAsia"/>
        </w:rPr>
        <w:t>PHGL</w:t>
      </w:r>
      <w:r>
        <w:rPr>
          <w:rFonts w:hint="eastAsia"/>
        </w:rPr>
        <w:t>是一套可以提高数字芯片设计抽象层次、提升数字芯片工程师开发效率、高度可参数化的数字电路硬件生成</w:t>
      </w:r>
      <w:r>
        <w:rPr>
          <w:rFonts w:hint="eastAsia"/>
        </w:rPr>
        <w:t>DSL</w:t>
      </w:r>
      <w:r>
        <w:rPr>
          <w:rFonts w:hint="eastAsia"/>
        </w:rPr>
        <w:t>语言。</w:t>
      </w:r>
    </w:p>
    <w:p w14:paraId="671039A5" w14:textId="77777777" w:rsidR="00AB51E4" w:rsidRDefault="00AB51E4" w:rsidP="00AB51E4">
      <w:pPr>
        <w:pStyle w:val="1"/>
      </w:pPr>
      <w:r w:rsidRPr="00840F49">
        <w:rPr>
          <w:rFonts w:hint="eastAsia"/>
        </w:rPr>
        <w:lastRenderedPageBreak/>
        <w:t>为什么要用</w:t>
      </w:r>
      <w:r w:rsidRPr="00840F49">
        <w:rPr>
          <w:rFonts w:hint="eastAsia"/>
        </w:rPr>
        <w:t>PHGL</w:t>
      </w:r>
    </w:p>
    <w:p w14:paraId="748064A7" w14:textId="77777777" w:rsidR="00AB51E4" w:rsidRDefault="00AB51E4" w:rsidP="00AB51E4">
      <w:pPr>
        <w:ind w:firstLine="480"/>
      </w:pPr>
      <w:r>
        <w:rPr>
          <w:rFonts w:hint="eastAsia"/>
        </w:rPr>
        <w:t>这个问题可以跟软件编程语言的发展做个类比，有了汇编语言，为什么还要用</w:t>
      </w:r>
      <w:r>
        <w:rPr>
          <w:rFonts w:hint="eastAsia"/>
        </w:rPr>
        <w:t>C</w:t>
      </w:r>
      <w:r>
        <w:rPr>
          <w:rFonts w:hint="eastAsia"/>
        </w:rPr>
        <w:t>语言？再发展，有了</w:t>
      </w:r>
      <w:r>
        <w:rPr>
          <w:rFonts w:hint="eastAsia"/>
        </w:rPr>
        <w:t>C</w:t>
      </w:r>
      <w:r>
        <w:rPr>
          <w:rFonts w:hint="eastAsia"/>
        </w:rPr>
        <w:t>语言为什么还要有</w:t>
      </w:r>
      <w:r>
        <w:rPr>
          <w:rFonts w:hint="eastAsia"/>
        </w:rPr>
        <w:t>Java/Python</w:t>
      </w:r>
      <w:r>
        <w:rPr>
          <w:rFonts w:hint="eastAsia"/>
        </w:rPr>
        <w:t>等更高级的语言？软件项目的复杂度是上升的很快的，如果不提升编程语言的抽象层次会导致大型软件的开发效率严重降低且</w:t>
      </w:r>
      <w:r>
        <w:rPr>
          <w:rFonts w:hint="eastAsia"/>
        </w:rPr>
        <w:t>bug</w:t>
      </w:r>
      <w:r>
        <w:rPr>
          <w:rFonts w:hint="eastAsia"/>
        </w:rPr>
        <w:t>数量更多。但同时即使有了</w:t>
      </w:r>
      <w:r>
        <w:rPr>
          <w:rFonts w:hint="eastAsia"/>
        </w:rPr>
        <w:t>C</w:t>
      </w:r>
      <w:r>
        <w:rPr>
          <w:rFonts w:hint="eastAsia"/>
        </w:rPr>
        <w:t>语言，汇编语言也有它擅长的领域，汇编不会消失。同样的有了</w:t>
      </w:r>
      <w:r>
        <w:rPr>
          <w:rFonts w:hint="eastAsia"/>
        </w:rPr>
        <w:t>Java/Python</w:t>
      </w:r>
      <w:r>
        <w:rPr>
          <w:rFonts w:hint="eastAsia"/>
        </w:rPr>
        <w:t>等也不会导致</w:t>
      </w:r>
      <w:r>
        <w:rPr>
          <w:rFonts w:hint="eastAsia"/>
        </w:rPr>
        <w:t>C</w:t>
      </w:r>
      <w:r>
        <w:rPr>
          <w:rFonts w:hint="eastAsia"/>
        </w:rPr>
        <w:t>语言消失。但是不得不承认的一个总的趋势是软件编程语言是逐渐往抽象层次高的方向发展的，汇编</w:t>
      </w:r>
      <w:r>
        <w:rPr>
          <w:rFonts w:hint="eastAsia"/>
        </w:rPr>
        <w:t>/C</w:t>
      </w:r>
      <w:r>
        <w:rPr>
          <w:rFonts w:hint="eastAsia"/>
        </w:rPr>
        <w:t>的使用范围一定是逐渐缩小的。</w:t>
      </w:r>
    </w:p>
    <w:p w14:paraId="7CA24237" w14:textId="77777777" w:rsidR="00AB51E4" w:rsidRDefault="00AB51E4" w:rsidP="00AB51E4">
      <w:pPr>
        <w:ind w:firstLine="480"/>
      </w:pPr>
      <w:r>
        <w:rPr>
          <w:rFonts w:hint="eastAsia"/>
        </w:rPr>
        <w:t>同样的事情其实也发生在数字芯片设计领域，只是演变趋势没有软件领域那么快而已。最初的数字芯片就是类似于画</w:t>
      </w:r>
      <w:r>
        <w:rPr>
          <w:rFonts w:hint="eastAsia"/>
        </w:rPr>
        <w:t>PCB</w:t>
      </w:r>
      <w:r>
        <w:rPr>
          <w:rFonts w:hint="eastAsia"/>
        </w:rPr>
        <w:t>原理图一样组合连接各种逻辑门与晶体管，再后来发展到用</w:t>
      </w:r>
      <w:r>
        <w:rPr>
          <w:rFonts w:hint="eastAsia"/>
        </w:rPr>
        <w:t>verilog/VHDL</w:t>
      </w:r>
      <w:r>
        <w:rPr>
          <w:rFonts w:hint="eastAsia"/>
        </w:rPr>
        <w:t>来描述电路，</w:t>
      </w:r>
      <w:r>
        <w:rPr>
          <w:rFonts w:hint="eastAsia"/>
        </w:rPr>
        <w:t>verilog/VHDL</w:t>
      </w:r>
      <w:r>
        <w:rPr>
          <w:rFonts w:hint="eastAsia"/>
        </w:rPr>
        <w:t>在数字芯片设计领域的地位类似于</w:t>
      </w:r>
      <w:r>
        <w:rPr>
          <w:rFonts w:hint="eastAsia"/>
        </w:rPr>
        <w:t>C</w:t>
      </w:r>
      <w:r>
        <w:rPr>
          <w:rFonts w:hint="eastAsia"/>
        </w:rPr>
        <w:t>语言在软件开发里的地位。从事数字芯片设计</w:t>
      </w:r>
      <w:r>
        <w:rPr>
          <w:rFonts w:hint="eastAsia"/>
        </w:rPr>
        <w:t>/</w:t>
      </w:r>
      <w:r>
        <w:rPr>
          <w:rFonts w:hint="eastAsia"/>
        </w:rPr>
        <w:t>验证的工程师都非常善于使用这两种描述语言，各个</w:t>
      </w:r>
      <w:r>
        <w:rPr>
          <w:rFonts w:hint="eastAsia"/>
        </w:rPr>
        <w:t>EDA</w:t>
      </w:r>
      <w:r>
        <w:rPr>
          <w:rFonts w:hint="eastAsia"/>
        </w:rPr>
        <w:t>公司也都开发了</w:t>
      </w:r>
      <w:r>
        <w:rPr>
          <w:rFonts w:hint="eastAsia"/>
        </w:rPr>
        <w:t>verilog/VHDL</w:t>
      </w:r>
      <w:r>
        <w:rPr>
          <w:rFonts w:hint="eastAsia"/>
        </w:rPr>
        <w:t>逻辑综合工具，</w:t>
      </w:r>
      <w:r>
        <w:rPr>
          <w:rFonts w:hint="eastAsia"/>
        </w:rPr>
        <w:t>verilog</w:t>
      </w:r>
      <w:r>
        <w:rPr>
          <w:rFonts w:hint="eastAsia"/>
        </w:rPr>
        <w:t>语言已经是事实上的数字芯片领域的标准开发语言。但是芯片的复杂度与开发规模也是在随着摩尔定律在快速上升，单纯的用</w:t>
      </w:r>
      <w:r>
        <w:rPr>
          <w:rFonts w:hint="eastAsia"/>
        </w:rPr>
        <w:t>verilog</w:t>
      </w:r>
      <w:r>
        <w:rPr>
          <w:rFonts w:hint="eastAsia"/>
        </w:rPr>
        <w:t>去实现一个超大规模的</w:t>
      </w:r>
      <w:r>
        <w:rPr>
          <w:rFonts w:hint="eastAsia"/>
        </w:rPr>
        <w:t>SOC</w:t>
      </w:r>
      <w:r>
        <w:rPr>
          <w:rFonts w:hint="eastAsia"/>
        </w:rPr>
        <w:t>芯片的描述已经明显的有点不够用了，</w:t>
      </w:r>
      <w:r>
        <w:rPr>
          <w:rFonts w:hint="eastAsia"/>
        </w:rPr>
        <w:t>verilog</w:t>
      </w:r>
      <w:r>
        <w:rPr>
          <w:rFonts w:hint="eastAsia"/>
        </w:rPr>
        <w:t>的地位逐渐的退化到了类似用汇编语言去写计算机操作系统，效率问题越来越突出。这一点上对于一个只从事数字芯片设计而对软件编程不是太了解的人员来说，他不会感受的特别明显，因为任何工具的使用都是有惯性的，项目里遗留的大量的旧代码，之前大量的开发经验，再加上</w:t>
      </w:r>
      <w:r>
        <w:rPr>
          <w:rFonts w:hint="eastAsia"/>
        </w:rPr>
        <w:t>verilog</w:t>
      </w:r>
      <w:r>
        <w:rPr>
          <w:rFonts w:hint="eastAsia"/>
        </w:rPr>
        <w:t>虽然开发效率不高，但也还不错。目前来看大多数数字芯片设计工程师并不认为</w:t>
      </w:r>
      <w:r>
        <w:rPr>
          <w:rFonts w:hint="eastAsia"/>
        </w:rPr>
        <w:t>verilog</w:t>
      </w:r>
      <w:r>
        <w:rPr>
          <w:rFonts w:hint="eastAsia"/>
        </w:rPr>
        <w:t>有什么重大缺陷，也就不会有什么动力去尝试什么更高级的语言了。但是如果是一个软件工程师来看现在的数字芯片开发，就会明显的感觉到开发工具太</w:t>
      </w:r>
      <w:r>
        <w:rPr>
          <w:rFonts w:hint="eastAsia"/>
        </w:rPr>
        <w:t>low</w:t>
      </w:r>
      <w:r>
        <w:rPr>
          <w:rFonts w:hint="eastAsia"/>
        </w:rPr>
        <w:t>了，低效的</w:t>
      </w:r>
      <w:r>
        <w:rPr>
          <w:rFonts w:hint="eastAsia"/>
        </w:rPr>
        <w:t>verilog</w:t>
      </w:r>
      <w:r>
        <w:rPr>
          <w:rFonts w:hint="eastAsia"/>
        </w:rPr>
        <w:t>代码就像是原始社会的刀耕火种，他们会有很大的冲动去升级描述语言，有太多的方法可以提高目前的开发效率的。但是为什么在芯片设计领域，语言</w:t>
      </w:r>
      <w:r>
        <w:rPr>
          <w:rFonts w:hint="eastAsia"/>
        </w:rPr>
        <w:t>/</w:t>
      </w:r>
      <w:r>
        <w:rPr>
          <w:rFonts w:hint="eastAsia"/>
        </w:rPr>
        <w:t>工具的设计不像软件开发那么活跃、那么快呢？这个跟芯片行业的特点有很大关系，芯片开发是高风险、高投入的，对产品出</w:t>
      </w:r>
      <w:r>
        <w:rPr>
          <w:rFonts w:hint="eastAsia"/>
        </w:rPr>
        <w:t>bug</w:t>
      </w:r>
      <w:r>
        <w:rPr>
          <w:rFonts w:hint="eastAsia"/>
        </w:rPr>
        <w:t>的容忍度远没有软件的高，不到万不得已是不会有人去冒风险去给自己添麻烦的，之前的东西还能用就用着，升级用新的语言</w:t>
      </w:r>
      <w:r>
        <w:rPr>
          <w:rFonts w:hint="eastAsia"/>
        </w:rPr>
        <w:t>/</w:t>
      </w:r>
      <w:r>
        <w:rPr>
          <w:rFonts w:hint="eastAsia"/>
        </w:rPr>
        <w:t>工具很可能会引入新的问题，这个风险一般不会有人去冒。</w:t>
      </w:r>
    </w:p>
    <w:p w14:paraId="77D33961" w14:textId="77777777" w:rsidR="00AB51E4" w:rsidRDefault="00AB51E4" w:rsidP="00AB51E4">
      <w:pPr>
        <w:ind w:firstLine="480"/>
      </w:pPr>
      <w:r>
        <w:rPr>
          <w:rFonts w:hint="eastAsia"/>
        </w:rPr>
        <w:t>所以像</w:t>
      </w:r>
      <w:r>
        <w:rPr>
          <w:rFonts w:hint="eastAsia"/>
        </w:rPr>
        <w:t>CHISEL</w:t>
      </w:r>
      <w:r>
        <w:rPr>
          <w:rFonts w:hint="eastAsia"/>
        </w:rPr>
        <w:t>这类创新的东西一般只会发生在学校等机构里，</w:t>
      </w:r>
      <w:r>
        <w:rPr>
          <w:rFonts w:hint="eastAsia"/>
        </w:rPr>
        <w:t>CHISEL</w:t>
      </w:r>
      <w:r>
        <w:rPr>
          <w:rFonts w:hint="eastAsia"/>
        </w:rPr>
        <w:t>就是伯克利大学的一些教授与学生开发出来的，而且一些比较超前的芯片公司也在逐渐的尝试使用</w:t>
      </w:r>
      <w:r>
        <w:rPr>
          <w:rFonts w:hint="eastAsia"/>
        </w:rPr>
        <w:t>CHISEL</w:t>
      </w:r>
      <w:r>
        <w:rPr>
          <w:rFonts w:hint="eastAsia"/>
        </w:rPr>
        <w:t>来开发芯片，最出名的就是</w:t>
      </w:r>
      <w:r>
        <w:rPr>
          <w:rFonts w:hint="eastAsia"/>
        </w:rPr>
        <w:t>SiFive</w:t>
      </w:r>
      <w:r>
        <w:rPr>
          <w:rFonts w:hint="eastAsia"/>
        </w:rPr>
        <w:t>公司，</w:t>
      </w:r>
      <w:r>
        <w:rPr>
          <w:rFonts w:hint="eastAsia"/>
        </w:rPr>
        <w:t>Github</w:t>
      </w:r>
      <w:r>
        <w:rPr>
          <w:rFonts w:hint="eastAsia"/>
        </w:rPr>
        <w:t>上的</w:t>
      </w:r>
      <w:r>
        <w:rPr>
          <w:rFonts w:hint="eastAsia"/>
        </w:rPr>
        <w:t>Rocket</w:t>
      </w:r>
      <w:r>
        <w:rPr>
          <w:rFonts w:hint="eastAsia"/>
        </w:rPr>
        <w:t>项目也吸引了大量的开发者的关注，</w:t>
      </w:r>
      <w:r>
        <w:rPr>
          <w:rFonts w:hint="eastAsia"/>
        </w:rPr>
        <w:t>CHISEL</w:t>
      </w:r>
      <w:r>
        <w:rPr>
          <w:rFonts w:hint="eastAsia"/>
        </w:rPr>
        <w:t>的知名度也越来越大。但即便如此，去说服一个已经多年用</w:t>
      </w:r>
      <w:r>
        <w:rPr>
          <w:rFonts w:hint="eastAsia"/>
        </w:rPr>
        <w:t>verilog</w:t>
      </w:r>
      <w:r>
        <w:rPr>
          <w:rFonts w:hint="eastAsia"/>
        </w:rPr>
        <w:t>开发的工程师转向用</w:t>
      </w:r>
      <w:r>
        <w:rPr>
          <w:rFonts w:hint="eastAsia"/>
        </w:rPr>
        <w:t>CHISEL</w:t>
      </w:r>
      <w:r>
        <w:rPr>
          <w:rFonts w:hint="eastAsia"/>
        </w:rPr>
        <w:t>还是非常困难的，一般来说硬件开发人员都是“很胆小”的，他们是非常保守与谨慎的，</w:t>
      </w:r>
      <w:r>
        <w:rPr>
          <w:rFonts w:hint="eastAsia"/>
        </w:rPr>
        <w:t>Scala</w:t>
      </w:r>
      <w:r>
        <w:rPr>
          <w:rFonts w:hint="eastAsia"/>
        </w:rPr>
        <w:t>语言陡峭的学习曲线会瞎跑</w:t>
      </w:r>
      <w:r>
        <w:rPr>
          <w:rFonts w:hint="eastAsia"/>
        </w:rPr>
        <w:t>90%</w:t>
      </w:r>
      <w:r>
        <w:rPr>
          <w:rFonts w:hint="eastAsia"/>
        </w:rPr>
        <w:t>的人，更不要说让一个芯片开发工程师用软件开发的思维去设计芯片了。</w:t>
      </w:r>
    </w:p>
    <w:p w14:paraId="7D4D32C0" w14:textId="77777777" w:rsidR="00AB51E4" w:rsidRDefault="00AB51E4" w:rsidP="00AB51E4">
      <w:pPr>
        <w:ind w:firstLine="480"/>
      </w:pPr>
      <w:r>
        <w:rPr>
          <w:rFonts w:hint="eastAsia"/>
        </w:rPr>
        <w:lastRenderedPageBreak/>
        <w:t>CHISEL</w:t>
      </w:r>
      <w:r>
        <w:rPr>
          <w:rFonts w:hint="eastAsia"/>
        </w:rPr>
        <w:t>的确是一套非常棒的</w:t>
      </w:r>
      <w:r>
        <w:rPr>
          <w:rFonts w:hint="eastAsia"/>
        </w:rPr>
        <w:t>DSL</w:t>
      </w:r>
      <w:r>
        <w:rPr>
          <w:rFonts w:hint="eastAsia"/>
        </w:rPr>
        <w:t>，如果不是因为它让人抓狂的天书般的</w:t>
      </w:r>
      <w:r>
        <w:rPr>
          <w:rFonts w:hint="eastAsia"/>
        </w:rPr>
        <w:t>Scala</w:t>
      </w:r>
      <w:r>
        <w:rPr>
          <w:rFonts w:hint="eastAsia"/>
        </w:rPr>
        <w:t>语法与各种与</w:t>
      </w:r>
      <w:r>
        <w:rPr>
          <w:rFonts w:hint="eastAsia"/>
        </w:rPr>
        <w:t>java</w:t>
      </w:r>
      <w:r>
        <w:rPr>
          <w:rFonts w:hint="eastAsia"/>
        </w:rPr>
        <w:t>的剪不断理还乱的关系，我本人是非常乐意直接用</w:t>
      </w:r>
      <w:r>
        <w:rPr>
          <w:rFonts w:hint="eastAsia"/>
        </w:rPr>
        <w:t>CHISEL</w:t>
      </w:r>
      <w:r>
        <w:rPr>
          <w:rFonts w:hint="eastAsia"/>
        </w:rPr>
        <w:t>作开发的。无奈尴尬的</w:t>
      </w:r>
      <w:r>
        <w:rPr>
          <w:rFonts w:hint="eastAsia"/>
        </w:rPr>
        <w:t>Scala</w:t>
      </w:r>
      <w:r>
        <w:rPr>
          <w:rFonts w:hint="eastAsia"/>
        </w:rPr>
        <w:t>语言挡住了大部分人的尝试欲望。于是我尝试着用一种更加亲民的通用编程语言来实现类似</w:t>
      </w:r>
      <w:r>
        <w:rPr>
          <w:rFonts w:hint="eastAsia"/>
        </w:rPr>
        <w:t>CHISEL</w:t>
      </w:r>
      <w:r>
        <w:rPr>
          <w:rFonts w:hint="eastAsia"/>
        </w:rPr>
        <w:t>的功能，从而拉近它与芯片开发工程师的距离。</w:t>
      </w:r>
      <w:r>
        <w:rPr>
          <w:rFonts w:hint="eastAsia"/>
        </w:rPr>
        <w:t>python</w:t>
      </w:r>
      <w:r>
        <w:rPr>
          <w:rFonts w:hint="eastAsia"/>
        </w:rPr>
        <w:t>语言就进入了我的视野，它是一款语法简洁，易于学习的语言，学习门槛低，而且非常主流。这就是我开发</w:t>
      </w:r>
      <w:r>
        <w:rPr>
          <w:rFonts w:hint="eastAsia"/>
        </w:rPr>
        <w:t>PHGL</w:t>
      </w:r>
      <w:r>
        <w:rPr>
          <w:rFonts w:hint="eastAsia"/>
        </w:rPr>
        <w:t>的最主要动机，而且经过我的实际项目开发体验来看，一旦使用上了他，就再也回不去用</w:t>
      </w:r>
      <w:r>
        <w:rPr>
          <w:rFonts w:hint="eastAsia"/>
        </w:rPr>
        <w:t>verilog</w:t>
      </w:r>
      <w:r>
        <w:rPr>
          <w:rFonts w:hint="eastAsia"/>
        </w:rPr>
        <w:t>语言了，</w:t>
      </w:r>
      <w:r>
        <w:rPr>
          <w:rFonts w:hint="eastAsia"/>
        </w:rPr>
        <w:t>PHGL</w:t>
      </w:r>
      <w:r>
        <w:rPr>
          <w:rFonts w:hint="eastAsia"/>
        </w:rPr>
        <w:t>可以高效的描述工程师们的设计意图，而不必使开发者陷入低层次的细节之中，可以用更加灵活高效的方式从更高的层次上去描述自己的设计意图。</w:t>
      </w:r>
    </w:p>
    <w:p w14:paraId="15A0DAFA" w14:textId="77777777" w:rsidR="00AB51E4" w:rsidRDefault="00AB51E4" w:rsidP="00AB51E4">
      <w:pPr>
        <w:pStyle w:val="1"/>
      </w:pPr>
      <w:r>
        <w:br w:type="page"/>
      </w:r>
      <w:r w:rsidRPr="005030DA">
        <w:rPr>
          <w:rFonts w:hint="eastAsia"/>
        </w:rPr>
        <w:lastRenderedPageBreak/>
        <w:t>怎么用</w:t>
      </w:r>
      <w:r w:rsidRPr="005030DA">
        <w:rPr>
          <w:rFonts w:hint="eastAsia"/>
        </w:rPr>
        <w:t>PHGL</w:t>
      </w:r>
    </w:p>
    <w:p w14:paraId="56FD5999" w14:textId="77777777" w:rsidR="00AB51E4" w:rsidRPr="000E6A57" w:rsidRDefault="00AB51E4" w:rsidP="00AB51E4">
      <w:pPr>
        <w:ind w:firstLine="480"/>
      </w:pPr>
      <w:r w:rsidRPr="000E6A57">
        <w:t>从最简单的</w:t>
      </w:r>
      <w:r w:rsidRPr="000E6A57">
        <w:t>hellow world</w:t>
      </w:r>
      <w:r w:rsidRPr="000E6A57">
        <w:t>开始，本章将用多个</w:t>
      </w:r>
      <w:r w:rsidRPr="000E6A57">
        <w:t>demo</w:t>
      </w:r>
      <w:r w:rsidRPr="000E6A57">
        <w:t>例子来讲解如果用</w:t>
      </w:r>
      <w:r w:rsidRPr="000E6A57">
        <w:t>PHGL</w:t>
      </w:r>
      <w:r w:rsidRPr="000E6A57">
        <w:t>来描述数字芯片设计中常见的典型电路。</w:t>
      </w:r>
      <w:r w:rsidRPr="000E6A57">
        <w:t>PHGL</w:t>
      </w:r>
      <w:r w:rsidRPr="000E6A57">
        <w:t>生成的目标代码时</w:t>
      </w:r>
      <w:r w:rsidRPr="000E6A57">
        <w:t>verilog</w:t>
      </w:r>
      <w:r w:rsidRPr="000E6A57">
        <w:t>格式的，仿真结果需要</w:t>
      </w:r>
      <w:r w:rsidRPr="000E6A57">
        <w:t>verilog</w:t>
      </w:r>
      <w:r w:rsidRPr="000E6A57">
        <w:t>仿真器编译并运行生成的</w:t>
      </w:r>
      <w:r w:rsidRPr="000E6A57">
        <w:t>verilog</w:t>
      </w:r>
      <w:r w:rsidRPr="000E6A57">
        <w:t>代码，本章的</w:t>
      </w:r>
      <w:r w:rsidRPr="000E6A57">
        <w:t>demo</w:t>
      </w:r>
      <w:r w:rsidRPr="000E6A57">
        <w:t>仿真器使用开源</w:t>
      </w:r>
      <w:r w:rsidRPr="000E6A57">
        <w:t>verilog</w:t>
      </w:r>
      <w:r w:rsidRPr="000E6A57">
        <w:t>仿真器</w:t>
      </w:r>
      <w:r w:rsidRPr="000E6A57">
        <w:t>--iverilog(</w:t>
      </w:r>
      <w:r w:rsidRPr="000E6A57">
        <w:rPr>
          <w:rFonts w:ascii="Arial" w:hAnsi="Arial" w:cs="Arial"/>
          <w:color w:val="333333"/>
          <w:sz w:val="20"/>
          <w:szCs w:val="20"/>
          <w:shd w:val="clear" w:color="auto" w:fill="FFFFFF"/>
        </w:rPr>
        <w:t>Icarus Verilog</w:t>
      </w:r>
      <w:r w:rsidRPr="000E6A57">
        <w:t>)</w:t>
      </w:r>
      <w:r w:rsidRPr="000E6A57">
        <w:t>。</w:t>
      </w:r>
    </w:p>
    <w:p w14:paraId="506325F0" w14:textId="77777777" w:rsidR="00AB51E4" w:rsidRPr="000E6A57" w:rsidRDefault="00AB51E4" w:rsidP="00AB51E4">
      <w:pPr>
        <w:pStyle w:val="2"/>
      </w:pPr>
      <w:r w:rsidRPr="000E6A57">
        <w:rPr>
          <w:rFonts w:hint="eastAsia"/>
        </w:rPr>
        <w:t>module</w:t>
      </w:r>
    </w:p>
    <w:p w14:paraId="06B33C7C" w14:textId="77777777" w:rsidR="00AB51E4" w:rsidRPr="000E6A57" w:rsidRDefault="00AB51E4" w:rsidP="00AB51E4">
      <w:pPr>
        <w:ind w:firstLine="480"/>
      </w:pPr>
      <w:r w:rsidRPr="000E6A57">
        <w:t>借助</w:t>
      </w:r>
      <w:r w:rsidRPr="000E6A57">
        <w:t>python</w:t>
      </w:r>
      <w:r w:rsidRPr="000E6A57">
        <w:t>的面向对象的特性，</w:t>
      </w:r>
      <w:r w:rsidRPr="000E6A57">
        <w:t>module</w:t>
      </w:r>
      <w:r w:rsidRPr="000E6A57">
        <w:t>是用一个</w:t>
      </w:r>
      <w:r w:rsidRPr="000E6A57">
        <w:t>class</w:t>
      </w:r>
      <w:r w:rsidRPr="000E6A57">
        <w:t>来实现的，如下代码是实现一个名为</w:t>
      </w:r>
      <w:r w:rsidRPr="000E6A57">
        <w:t>module0</w:t>
      </w:r>
      <w:r w:rsidRPr="000E6A57">
        <w:t>的</w:t>
      </w:r>
      <w:r w:rsidRPr="000E6A57">
        <w:t>module</w:t>
      </w:r>
      <w:r w:rsidRPr="000E6A57">
        <w:t>。</w:t>
      </w:r>
    </w:p>
    <w:p w14:paraId="252421C9" w14:textId="77777777" w:rsidR="00AB51E4" w:rsidRPr="000E6A57" w:rsidRDefault="00AB51E4" w:rsidP="00AB51E4">
      <w:pPr>
        <w:ind w:firstLine="480"/>
        <w:rPr>
          <w:szCs w:val="24"/>
        </w:rPr>
      </w:pPr>
      <w:r w:rsidRPr="000E6A57">
        <w:rPr>
          <w:szCs w:val="24"/>
        </w:rPr>
        <w:drawing>
          <wp:inline distT="0" distB="0" distL="0" distR="0" wp14:anchorId="1FC79698" wp14:editId="46E8FFF6">
            <wp:extent cx="7153275" cy="3143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53275" cy="3143885"/>
                    </a:xfrm>
                    <a:prstGeom prst="rect">
                      <a:avLst/>
                    </a:prstGeom>
                    <a:noFill/>
                    <a:ln>
                      <a:noFill/>
                    </a:ln>
                  </pic:spPr>
                </pic:pic>
              </a:graphicData>
            </a:graphic>
          </wp:inline>
        </w:drawing>
      </w:r>
    </w:p>
    <w:p w14:paraId="7630F375" w14:textId="77777777" w:rsidR="00AB51E4" w:rsidRPr="000E6A57" w:rsidRDefault="00AB51E4" w:rsidP="00AB51E4">
      <w:pPr>
        <w:ind w:firstLine="480"/>
      </w:pPr>
      <w:r w:rsidRPr="000E6A57">
        <w:t>类名就是</w:t>
      </w:r>
      <w:r w:rsidRPr="000E6A57">
        <w:t>module</w:t>
      </w:r>
      <w:r w:rsidRPr="000E6A57">
        <w:t>的名字，</w:t>
      </w:r>
      <w:r w:rsidRPr="000E6A57">
        <w:t>set_port()</w:t>
      </w:r>
      <w:r w:rsidRPr="000E6A57">
        <w:t>函数里定义了</w:t>
      </w:r>
      <w:r w:rsidRPr="000E6A57">
        <w:t>module0</w:t>
      </w:r>
      <w:r w:rsidRPr="000E6A57">
        <w:t>的</w:t>
      </w:r>
      <w:r w:rsidRPr="000E6A57">
        <w:t>input/output</w:t>
      </w:r>
      <w:r w:rsidRPr="000E6A57">
        <w:t>端口，</w:t>
      </w:r>
      <w:r w:rsidRPr="000E6A57">
        <w:t>main()</w:t>
      </w:r>
      <w:r w:rsidRPr="000E6A57">
        <w:t>函数里实现</w:t>
      </w:r>
      <w:r w:rsidRPr="000E6A57">
        <w:t>module</w:t>
      </w:r>
      <w:r w:rsidRPr="000E6A57">
        <w:t>的逻辑功能描述，本例子里</w:t>
      </w:r>
      <w:r w:rsidRPr="000E6A57">
        <w:t>out</w:t>
      </w:r>
      <w:r w:rsidRPr="000E6A57">
        <w:t>输出是</w:t>
      </w:r>
      <w:r w:rsidRPr="000E6A57">
        <w:t>in0</w:t>
      </w:r>
      <w:r w:rsidRPr="000E6A57">
        <w:t>与</w:t>
      </w:r>
      <w:r w:rsidRPr="000E6A57">
        <w:t>in1</w:t>
      </w:r>
      <w:r w:rsidRPr="000E6A57">
        <w:t>的简单与。所有的</w:t>
      </w:r>
      <w:r w:rsidRPr="000E6A57">
        <w:t>input/output</w:t>
      </w:r>
      <w:r w:rsidRPr="000E6A57">
        <w:t>端口都例化在</w:t>
      </w:r>
      <w:r w:rsidRPr="000E6A57">
        <w:t>self.io</w:t>
      </w:r>
      <w:r w:rsidRPr="000E6A57">
        <w:t>变量里，对</w:t>
      </w:r>
      <w:r w:rsidRPr="000E6A57">
        <w:t>output</w:t>
      </w:r>
      <w:r w:rsidRPr="000E6A57">
        <w:t>端口的赋值输出需要用到</w:t>
      </w:r>
      <w:r w:rsidRPr="000E6A57">
        <w:t>"/="</w:t>
      </w:r>
      <w:r w:rsidRPr="000E6A57">
        <w:t>运算符</w:t>
      </w:r>
      <w:r w:rsidRPr="000E6A57">
        <w:t>(</w:t>
      </w:r>
      <w:r w:rsidRPr="000E6A57">
        <w:t>所有的赋值运算符必须是</w:t>
      </w:r>
      <w:r w:rsidRPr="000E6A57">
        <w:t>"/="</w:t>
      </w:r>
      <w:r w:rsidRPr="000E6A57">
        <w:t>，后面不在赘述</w:t>
      </w:r>
      <w:r w:rsidRPr="000E6A57">
        <w:t>)</w:t>
      </w:r>
      <w:r w:rsidRPr="000E6A57">
        <w:t>。</w:t>
      </w:r>
    </w:p>
    <w:p w14:paraId="4EF8CEBB" w14:textId="77777777" w:rsidR="00AB51E4" w:rsidRPr="000E6A57" w:rsidRDefault="00AB51E4" w:rsidP="00AB51E4">
      <w:pPr>
        <w:ind w:firstLine="480"/>
      </w:pPr>
      <w:r w:rsidRPr="000E6A57">
        <w:t>module</w:t>
      </w:r>
      <w:r w:rsidRPr="000E6A57">
        <w:t>默认都带</w:t>
      </w:r>
      <w:r w:rsidRPr="000E6A57">
        <w:t>clock</w:t>
      </w:r>
      <w:r w:rsidRPr="000E6A57">
        <w:t>与</w:t>
      </w:r>
      <w:r w:rsidRPr="000E6A57">
        <w:t>reset</w:t>
      </w:r>
      <w:r w:rsidRPr="000E6A57">
        <w:t>信号，当然如果需要也可以去掉，默认的</w:t>
      </w:r>
      <w:r w:rsidRPr="000E6A57">
        <w:t>resest</w:t>
      </w:r>
      <w:r w:rsidRPr="000E6A57">
        <w:t>是高电平有效。</w:t>
      </w:r>
      <w:r w:rsidRPr="000E6A57">
        <w:t>verilog</w:t>
      </w:r>
      <w:r w:rsidRPr="000E6A57">
        <w:t>的每一行逻辑代码都有对应的</w:t>
      </w:r>
      <w:r w:rsidRPr="000E6A57">
        <w:t>PHGL</w:t>
      </w:r>
      <w:r w:rsidRPr="000E6A57">
        <w:t>代码的行号反标，便于</w:t>
      </w:r>
      <w:r w:rsidRPr="000E6A57">
        <w:t>debug</w:t>
      </w:r>
      <w:r w:rsidRPr="000E6A57">
        <w:t>定位。</w:t>
      </w:r>
    </w:p>
    <w:p w14:paraId="3A1FC642" w14:textId="77777777" w:rsidR="00AB51E4" w:rsidRDefault="00AB51E4" w:rsidP="00AB51E4">
      <w:pPr>
        <w:ind w:firstLine="480"/>
      </w:pPr>
      <w:r w:rsidRPr="000E6A57">
        <w:t>module</w:t>
      </w:r>
      <w:r w:rsidRPr="000E6A57">
        <w:t>的端口连接：</w:t>
      </w:r>
    </w:p>
    <w:p w14:paraId="7005A226" w14:textId="77777777" w:rsidR="00AB51E4" w:rsidRPr="000E6A57" w:rsidRDefault="00AB51E4" w:rsidP="00AB51E4">
      <w:pPr>
        <w:ind w:firstLine="480"/>
        <w:rPr>
          <w:szCs w:val="24"/>
        </w:rPr>
      </w:pPr>
      <w:r w:rsidRPr="000E6A57">
        <w:rPr>
          <w:szCs w:val="24"/>
        </w:rPr>
        <w:lastRenderedPageBreak/>
        <w:drawing>
          <wp:inline distT="0" distB="0" distL="0" distR="0" wp14:anchorId="73B069CA" wp14:editId="51D75A06">
            <wp:extent cx="7216775" cy="4902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16775" cy="4902835"/>
                    </a:xfrm>
                    <a:prstGeom prst="rect">
                      <a:avLst/>
                    </a:prstGeom>
                    <a:noFill/>
                    <a:ln>
                      <a:noFill/>
                    </a:ln>
                  </pic:spPr>
                </pic:pic>
              </a:graphicData>
            </a:graphic>
          </wp:inline>
        </w:drawing>
      </w:r>
    </w:p>
    <w:p w14:paraId="232A7348" w14:textId="77777777" w:rsidR="00AB51E4" w:rsidRPr="000E6A57" w:rsidRDefault="00AB51E4" w:rsidP="00AB51E4">
      <w:pPr>
        <w:ind w:firstLine="480"/>
      </w:pPr>
      <w:r w:rsidRPr="000E6A57">
        <w:t>上述代码里例化了连个子</w:t>
      </w:r>
      <w:r w:rsidRPr="000E6A57">
        <w:t>module</w:t>
      </w:r>
      <w:r w:rsidRPr="000E6A57">
        <w:t>，连个子</w:t>
      </w:r>
      <w:r w:rsidRPr="000E6A57">
        <w:t>module</w:t>
      </w:r>
      <w:r w:rsidRPr="000E6A57">
        <w:t>的端口通过</w:t>
      </w:r>
      <w:r w:rsidRPr="000E6A57">
        <w:t>"/="</w:t>
      </w:r>
      <w:r w:rsidRPr="000E6A57">
        <w:t>运算符来连接，其中</w:t>
      </w:r>
      <w:r w:rsidRPr="000E6A57">
        <w:t>io.req</w:t>
      </w:r>
      <w:r w:rsidRPr="000E6A57">
        <w:t>是</w:t>
      </w:r>
      <w:r w:rsidRPr="000E6A57">
        <w:t>bundle</w:t>
      </w:r>
      <w:r w:rsidRPr="000E6A57">
        <w:t>类型的，</w:t>
      </w:r>
      <w:r w:rsidRPr="000E6A57">
        <w:t>io.aaa</w:t>
      </w:r>
      <w:r w:rsidRPr="000E6A57">
        <w:t>与</w:t>
      </w:r>
      <w:r w:rsidRPr="000E6A57">
        <w:t>io.bbb</w:t>
      </w:r>
      <w:r w:rsidRPr="000E6A57">
        <w:t>是单独的标量信号。</w:t>
      </w:r>
    </w:p>
    <w:p w14:paraId="2E956527" w14:textId="77777777" w:rsidR="00AB51E4" w:rsidRPr="000E6A57" w:rsidRDefault="00AB51E4" w:rsidP="00AB51E4">
      <w:pPr>
        <w:ind w:firstLine="480"/>
      </w:pPr>
      <w:r w:rsidRPr="000E6A57">
        <w:t>两个子</w:t>
      </w:r>
      <w:r w:rsidRPr="000E6A57">
        <w:t>module</w:t>
      </w:r>
      <w:r w:rsidRPr="000E6A57">
        <w:t>的描述如下：</w:t>
      </w:r>
    </w:p>
    <w:p w14:paraId="34565466" w14:textId="77777777" w:rsidR="00AB51E4" w:rsidRPr="000E6A57" w:rsidRDefault="00AB51E4" w:rsidP="00AB51E4">
      <w:pPr>
        <w:ind w:firstLine="480"/>
        <w:rPr>
          <w:szCs w:val="24"/>
        </w:rPr>
      </w:pPr>
      <w:r w:rsidRPr="000E6A57">
        <w:rPr>
          <w:szCs w:val="24"/>
        </w:rPr>
        <w:drawing>
          <wp:inline distT="0" distB="0" distL="0" distR="0" wp14:anchorId="4DA58AE5" wp14:editId="62CE508D">
            <wp:extent cx="5838190" cy="18783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8190" cy="1878330"/>
                    </a:xfrm>
                    <a:prstGeom prst="rect">
                      <a:avLst/>
                    </a:prstGeom>
                    <a:noFill/>
                    <a:ln>
                      <a:noFill/>
                    </a:ln>
                  </pic:spPr>
                </pic:pic>
              </a:graphicData>
            </a:graphic>
          </wp:inline>
        </w:drawing>
      </w:r>
    </w:p>
    <w:p w14:paraId="6EF08E9D" w14:textId="77777777" w:rsidR="00AB51E4" w:rsidRPr="000E6A57" w:rsidRDefault="00AB51E4" w:rsidP="00AB51E4">
      <w:pPr>
        <w:ind w:firstLine="480"/>
      </w:pPr>
    </w:p>
    <w:p w14:paraId="1D9C1AC4" w14:textId="77777777" w:rsidR="00AB51E4" w:rsidRPr="000E6A57" w:rsidRDefault="00AB51E4" w:rsidP="00AB51E4">
      <w:pPr>
        <w:ind w:firstLine="480"/>
        <w:rPr>
          <w:szCs w:val="24"/>
        </w:rPr>
      </w:pPr>
      <w:r w:rsidRPr="000E6A57">
        <w:rPr>
          <w:szCs w:val="24"/>
        </w:rPr>
        <w:lastRenderedPageBreak/>
        <w:drawing>
          <wp:inline distT="0" distB="0" distL="0" distR="0" wp14:anchorId="1FF51781" wp14:editId="18936105">
            <wp:extent cx="7132320" cy="4311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32320" cy="4311650"/>
                    </a:xfrm>
                    <a:prstGeom prst="rect">
                      <a:avLst/>
                    </a:prstGeom>
                    <a:noFill/>
                    <a:ln>
                      <a:noFill/>
                    </a:ln>
                  </pic:spPr>
                </pic:pic>
              </a:graphicData>
            </a:graphic>
          </wp:inline>
        </w:drawing>
      </w:r>
    </w:p>
    <w:p w14:paraId="08BBA341" w14:textId="77777777" w:rsidR="00AB51E4" w:rsidRPr="000E6A57" w:rsidRDefault="00AB51E4" w:rsidP="00AB51E4">
      <w:pPr>
        <w:ind w:firstLine="480"/>
      </w:pPr>
    </w:p>
    <w:p w14:paraId="2172A41F" w14:textId="77777777" w:rsidR="00AB51E4" w:rsidRPr="000E6A57" w:rsidRDefault="00AB51E4" w:rsidP="00AB51E4">
      <w:pPr>
        <w:ind w:firstLine="480"/>
        <w:rPr>
          <w:szCs w:val="24"/>
        </w:rPr>
      </w:pPr>
      <w:r w:rsidRPr="000E6A57">
        <w:rPr>
          <w:szCs w:val="24"/>
        </w:rPr>
        <w:lastRenderedPageBreak/>
        <w:drawing>
          <wp:inline distT="0" distB="0" distL="0" distR="0" wp14:anchorId="68FDB649" wp14:editId="6846F492">
            <wp:extent cx="9038590" cy="4325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38590" cy="4325620"/>
                    </a:xfrm>
                    <a:prstGeom prst="rect">
                      <a:avLst/>
                    </a:prstGeom>
                    <a:noFill/>
                    <a:ln>
                      <a:noFill/>
                    </a:ln>
                  </pic:spPr>
                </pic:pic>
              </a:graphicData>
            </a:graphic>
          </wp:inline>
        </w:drawing>
      </w:r>
    </w:p>
    <w:p w14:paraId="460EF2E2" w14:textId="77777777" w:rsidR="00AB51E4" w:rsidRPr="000E6A57" w:rsidRDefault="00AB51E4" w:rsidP="00AB51E4">
      <w:pPr>
        <w:ind w:firstLine="480"/>
      </w:pPr>
    </w:p>
    <w:p w14:paraId="468895BA" w14:textId="77777777" w:rsidR="00AB51E4" w:rsidRPr="000E6A57" w:rsidRDefault="00AB51E4" w:rsidP="00AB51E4">
      <w:pPr>
        <w:pStyle w:val="2"/>
      </w:pPr>
      <w:r w:rsidRPr="000E6A57">
        <w:rPr>
          <w:rFonts w:hint="eastAsia"/>
        </w:rPr>
        <w:t>组合逻辑电路</w:t>
      </w:r>
    </w:p>
    <w:p w14:paraId="00E4E14F" w14:textId="77777777" w:rsidR="00AB51E4" w:rsidRPr="000E6A57" w:rsidRDefault="00AB51E4" w:rsidP="00AB51E4">
      <w:pPr>
        <w:ind w:firstLine="480"/>
      </w:pPr>
      <w:r w:rsidRPr="000E6A57">
        <w:t>简单的组合逻辑电路的描述方式如下：</w:t>
      </w:r>
    </w:p>
    <w:p w14:paraId="67A433EB" w14:textId="77777777" w:rsidR="00AB51E4" w:rsidRPr="000E6A57" w:rsidRDefault="00AB51E4" w:rsidP="00AB51E4">
      <w:pPr>
        <w:ind w:firstLine="480"/>
        <w:rPr>
          <w:szCs w:val="24"/>
        </w:rPr>
      </w:pPr>
      <w:r w:rsidRPr="000E6A57">
        <w:rPr>
          <w:szCs w:val="24"/>
        </w:rPr>
        <w:lastRenderedPageBreak/>
        <w:drawing>
          <wp:inline distT="0" distB="0" distL="0" distR="0" wp14:anchorId="05216E04" wp14:editId="6E865549">
            <wp:extent cx="7694930" cy="67316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4930" cy="6731635"/>
                    </a:xfrm>
                    <a:prstGeom prst="rect">
                      <a:avLst/>
                    </a:prstGeom>
                    <a:noFill/>
                    <a:ln>
                      <a:noFill/>
                    </a:ln>
                  </pic:spPr>
                </pic:pic>
              </a:graphicData>
            </a:graphic>
          </wp:inline>
        </w:drawing>
      </w:r>
    </w:p>
    <w:p w14:paraId="21689C42" w14:textId="77777777" w:rsidR="00AB51E4" w:rsidRPr="000E6A57" w:rsidRDefault="00AB51E4" w:rsidP="00AB51E4">
      <w:pPr>
        <w:ind w:firstLine="480"/>
      </w:pPr>
      <w:r w:rsidRPr="000E6A57">
        <w:t>复杂点的复合逻辑电路：</w:t>
      </w:r>
    </w:p>
    <w:p w14:paraId="453F65C5" w14:textId="77777777" w:rsidR="00AB51E4" w:rsidRPr="000E6A57" w:rsidRDefault="00AB51E4" w:rsidP="00AB51E4">
      <w:pPr>
        <w:ind w:firstLine="480"/>
        <w:rPr>
          <w:szCs w:val="24"/>
        </w:rPr>
      </w:pPr>
      <w:r w:rsidRPr="000E6A57">
        <w:rPr>
          <w:szCs w:val="24"/>
        </w:rPr>
        <w:lastRenderedPageBreak/>
        <w:drawing>
          <wp:inline distT="0" distB="0" distL="0" distR="0" wp14:anchorId="3282B673" wp14:editId="5B9E2707">
            <wp:extent cx="6457315" cy="48742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57315" cy="4874260"/>
                    </a:xfrm>
                    <a:prstGeom prst="rect">
                      <a:avLst/>
                    </a:prstGeom>
                    <a:noFill/>
                    <a:ln>
                      <a:noFill/>
                    </a:ln>
                  </pic:spPr>
                </pic:pic>
              </a:graphicData>
            </a:graphic>
          </wp:inline>
        </w:drawing>
      </w:r>
    </w:p>
    <w:p w14:paraId="2C300F95" w14:textId="77777777" w:rsidR="00AB51E4" w:rsidRPr="000E6A57" w:rsidRDefault="00AB51E4" w:rsidP="00AB51E4">
      <w:pPr>
        <w:ind w:firstLine="480"/>
      </w:pPr>
      <w:r w:rsidRPr="000E6A57">
        <w:t>mux(s,a,b)</w:t>
      </w:r>
      <w:r w:rsidRPr="000E6A57">
        <w:t>函数是二选一选择器，</w:t>
      </w:r>
      <w:r w:rsidRPr="000E6A57">
        <w:t>s</w:t>
      </w:r>
      <w:r w:rsidRPr="000E6A57">
        <w:t>为</w:t>
      </w:r>
      <w:r w:rsidRPr="000E6A57">
        <w:t>0</w:t>
      </w:r>
      <w:r w:rsidRPr="000E6A57">
        <w:t>时，选择</w:t>
      </w:r>
      <w:r w:rsidRPr="000E6A57">
        <w:t>a</w:t>
      </w:r>
      <w:r w:rsidRPr="000E6A57">
        <w:t>输出，否则选择</w:t>
      </w:r>
      <w:r w:rsidRPr="000E6A57">
        <w:t>b</w:t>
      </w:r>
      <w:r w:rsidRPr="000E6A57">
        <w:t>。上述代码实现了根据</w:t>
      </w:r>
      <w:r w:rsidRPr="000E6A57">
        <w:t>op input</w:t>
      </w:r>
      <w:r w:rsidRPr="000E6A57">
        <w:t>信号的值来选择</w:t>
      </w:r>
      <w:r w:rsidRPr="000E6A57">
        <w:t>in0 in1 input</w:t>
      </w:r>
      <w:r w:rsidRPr="000E6A57">
        <w:t>信号的不同逻辑运算结果输出。逻辑运算的待选择结果先用临时变量</w:t>
      </w:r>
      <w:r w:rsidRPr="000E6A57">
        <w:t>tmp_xxx</w:t>
      </w:r>
      <w:r w:rsidRPr="000E6A57">
        <w:t>存放，然后用</w:t>
      </w:r>
      <w:r w:rsidRPr="000E6A57">
        <w:t>3</w:t>
      </w:r>
      <w:r w:rsidRPr="000E6A57">
        <w:t>级</w:t>
      </w:r>
      <w:r w:rsidRPr="000E6A57">
        <w:t>mux()</w:t>
      </w:r>
      <w:r w:rsidRPr="000E6A57">
        <w:t>嵌套选择输出结果。</w:t>
      </w:r>
    </w:p>
    <w:p w14:paraId="4AD298E0" w14:textId="77777777" w:rsidR="00AB51E4" w:rsidRPr="000E6A57" w:rsidRDefault="00AB51E4" w:rsidP="00AB51E4">
      <w:pPr>
        <w:pStyle w:val="2"/>
      </w:pPr>
      <w:r w:rsidRPr="000E6A57">
        <w:rPr>
          <w:rFonts w:hint="eastAsia"/>
        </w:rPr>
        <w:t>时序逻辑电路</w:t>
      </w:r>
    </w:p>
    <w:p w14:paraId="0C3FA9BC" w14:textId="77777777" w:rsidR="00AB51E4" w:rsidRPr="000E6A57" w:rsidRDefault="00AB51E4" w:rsidP="00AB51E4">
      <w:pPr>
        <w:ind w:firstLine="480"/>
      </w:pPr>
      <w:r w:rsidRPr="000E6A57">
        <w:t>一个简单的时序电路描述代码如下：</w:t>
      </w:r>
    </w:p>
    <w:p w14:paraId="015F5B68" w14:textId="77777777" w:rsidR="00AB51E4" w:rsidRPr="000E6A57" w:rsidRDefault="00AB51E4" w:rsidP="00AB51E4">
      <w:pPr>
        <w:ind w:firstLine="480"/>
        <w:rPr>
          <w:szCs w:val="24"/>
        </w:rPr>
      </w:pPr>
      <w:r w:rsidRPr="000E6A57">
        <w:rPr>
          <w:szCs w:val="24"/>
        </w:rPr>
        <w:lastRenderedPageBreak/>
        <w:drawing>
          <wp:inline distT="0" distB="0" distL="0" distR="0" wp14:anchorId="5D4C1BCC" wp14:editId="4BD33C4C">
            <wp:extent cx="9903460" cy="6189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03460" cy="6189980"/>
                    </a:xfrm>
                    <a:prstGeom prst="rect">
                      <a:avLst/>
                    </a:prstGeom>
                    <a:noFill/>
                    <a:ln>
                      <a:noFill/>
                    </a:ln>
                  </pic:spPr>
                </pic:pic>
              </a:graphicData>
            </a:graphic>
          </wp:inline>
        </w:drawing>
      </w:r>
    </w:p>
    <w:p w14:paraId="42424A8C" w14:textId="77777777" w:rsidR="00AB51E4" w:rsidRPr="000E6A57" w:rsidRDefault="00AB51E4" w:rsidP="00AB51E4">
      <w:pPr>
        <w:ind w:firstLine="480"/>
      </w:pPr>
      <w:r w:rsidRPr="000E6A57">
        <w:t>上述代码描述了一个不带复位的寄存器与一个带复位的寄存器，结果分别输出到</w:t>
      </w:r>
      <w:r w:rsidRPr="000E6A57">
        <w:t>out_reg</w:t>
      </w:r>
      <w:r w:rsidRPr="000E6A57">
        <w:t>与</w:t>
      </w:r>
      <w:r w:rsidRPr="000E6A57">
        <w:t>out_reg_reset</w:t>
      </w:r>
      <w:r w:rsidRPr="000E6A57">
        <w:t>端口上。</w:t>
      </w:r>
    </w:p>
    <w:p w14:paraId="0432A552" w14:textId="77777777" w:rsidR="00AB51E4" w:rsidRPr="000E6A57" w:rsidRDefault="00AB51E4" w:rsidP="00AB51E4">
      <w:pPr>
        <w:ind w:firstLine="480"/>
      </w:pPr>
      <w:r w:rsidRPr="000E6A57">
        <w:t>稍复杂点的，一个</w:t>
      </w:r>
      <w:r w:rsidRPr="000E6A57">
        <w:t>counter</w:t>
      </w:r>
      <w:r w:rsidRPr="000E6A57">
        <w:t>计数器的描述如下：</w:t>
      </w:r>
    </w:p>
    <w:p w14:paraId="25FCEC2B" w14:textId="77777777" w:rsidR="00AB51E4" w:rsidRPr="000E6A57" w:rsidRDefault="00AB51E4" w:rsidP="00AB51E4">
      <w:pPr>
        <w:ind w:firstLine="480"/>
        <w:rPr>
          <w:szCs w:val="24"/>
        </w:rPr>
      </w:pPr>
      <w:r w:rsidRPr="000E6A57">
        <w:rPr>
          <w:szCs w:val="24"/>
        </w:rPr>
        <w:lastRenderedPageBreak/>
        <w:drawing>
          <wp:inline distT="0" distB="0" distL="0" distR="0" wp14:anchorId="01BD0BA0" wp14:editId="4C73AEB3">
            <wp:extent cx="6555740" cy="28206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5740" cy="2820670"/>
                    </a:xfrm>
                    <a:prstGeom prst="rect">
                      <a:avLst/>
                    </a:prstGeom>
                    <a:noFill/>
                    <a:ln>
                      <a:noFill/>
                    </a:ln>
                  </pic:spPr>
                </pic:pic>
              </a:graphicData>
            </a:graphic>
          </wp:inline>
        </w:drawing>
      </w:r>
    </w:p>
    <w:p w14:paraId="72FCFBFE" w14:textId="77777777" w:rsidR="00AB51E4" w:rsidRPr="000E6A57" w:rsidRDefault="00AB51E4" w:rsidP="00AB51E4">
      <w:pPr>
        <w:ind w:firstLine="480"/>
      </w:pPr>
      <w:r w:rsidRPr="000E6A57">
        <w:t>根据</w:t>
      </w:r>
      <w:r w:rsidRPr="000E6A57">
        <w:t>input</w:t>
      </w:r>
      <w:r w:rsidRPr="000E6A57">
        <w:t>信号</w:t>
      </w:r>
      <w:r w:rsidRPr="000E6A57">
        <w:t>op</w:t>
      </w:r>
      <w:r w:rsidRPr="000E6A57">
        <w:t>的不同值来对</w:t>
      </w:r>
      <w:r w:rsidRPr="000E6A57">
        <w:t>counter</w:t>
      </w:r>
      <w:r w:rsidRPr="000E6A57">
        <w:t>计数器做加一、减一、清零操作，如果</w:t>
      </w:r>
      <w:r w:rsidRPr="000E6A57">
        <w:t>op</w:t>
      </w:r>
      <w:r w:rsidRPr="000E6A57">
        <w:t>信号是</w:t>
      </w:r>
      <w:r w:rsidRPr="000E6A57">
        <w:t>1/2/3</w:t>
      </w:r>
      <w:r w:rsidRPr="000E6A57">
        <w:t>之外的其他值，</w:t>
      </w:r>
      <w:r w:rsidRPr="000E6A57">
        <w:t>counter</w:t>
      </w:r>
      <w:r w:rsidRPr="000E6A57">
        <w:t>内容保持不变，</w:t>
      </w:r>
      <w:r w:rsidRPr="000E6A57">
        <w:t>counter</w:t>
      </w:r>
      <w:r w:rsidRPr="000E6A57">
        <w:t>结果输出到</w:t>
      </w:r>
      <w:r w:rsidRPr="000E6A57">
        <w:t>out_counter port</w:t>
      </w:r>
      <w:r w:rsidRPr="000E6A57">
        <w:t>上。上述代码的分支判断逻辑用到了</w:t>
      </w:r>
      <w:r w:rsidRPr="000E6A57">
        <w:t>when/elsewhen</w:t>
      </w:r>
      <w:r w:rsidRPr="000E6A57">
        <w:t>语法。</w:t>
      </w:r>
    </w:p>
    <w:p w14:paraId="6E5C3F53" w14:textId="77777777" w:rsidR="00AB51E4" w:rsidRPr="000E6A57" w:rsidRDefault="00AB51E4" w:rsidP="00AB51E4">
      <w:pPr>
        <w:pStyle w:val="2"/>
      </w:pPr>
      <w:r w:rsidRPr="000E6A57">
        <w:rPr>
          <w:rFonts w:hint="eastAsia"/>
        </w:rPr>
        <w:t>分支判断</w:t>
      </w:r>
    </w:p>
    <w:p w14:paraId="63F63D53" w14:textId="77777777" w:rsidR="00AB51E4" w:rsidRPr="000E6A57" w:rsidRDefault="00AB51E4" w:rsidP="00AB51E4">
      <w:pPr>
        <w:ind w:firstLine="480"/>
      </w:pPr>
      <w:r w:rsidRPr="000E6A57">
        <w:t>分支判断语句通过</w:t>
      </w:r>
      <w:r w:rsidRPr="000E6A57">
        <w:t>"with when(xx)", "with elsewhen(xx)", "with other()"</w:t>
      </w:r>
      <w:r w:rsidRPr="000E6A57">
        <w:t>语法来实现，通过判断一个信号是</w:t>
      </w:r>
      <w:r w:rsidRPr="000E6A57">
        <w:t>"True"/"False"</w:t>
      </w:r>
      <w:r w:rsidRPr="000E6A57">
        <w:t>来对目标信号赋不同的值，目标赋值信号可以是时序逻辑</w:t>
      </w:r>
      <w:r w:rsidRPr="000E6A57">
        <w:t>(reg)</w:t>
      </w:r>
      <w:r w:rsidRPr="000E6A57">
        <w:t>，也可以是组合逻辑信号。这个跟</w:t>
      </w:r>
      <w:r w:rsidRPr="000E6A57">
        <w:t>verilog</w:t>
      </w:r>
      <w:r w:rsidRPr="000E6A57">
        <w:t>里的</w:t>
      </w:r>
      <w:r w:rsidRPr="000E6A57">
        <w:t>if else</w:t>
      </w:r>
      <w:r w:rsidRPr="000E6A57">
        <w:t>判断是类似的，但</w:t>
      </w:r>
      <w:r w:rsidRPr="000E6A57">
        <w:t>verilog</w:t>
      </w:r>
      <w:r w:rsidRPr="000E6A57">
        <w:t>的</w:t>
      </w:r>
      <w:r w:rsidRPr="000E6A57">
        <w:t>if else</w:t>
      </w:r>
      <w:r w:rsidRPr="000E6A57">
        <w:t>语句只能对</w:t>
      </w:r>
      <w:r w:rsidRPr="000E6A57">
        <w:t>reg</w:t>
      </w:r>
      <w:r w:rsidRPr="000E6A57">
        <w:t>类型的变量赋值，而</w:t>
      </w:r>
      <w:r w:rsidRPr="000E6A57">
        <w:t>PHGL</w:t>
      </w:r>
      <w:r w:rsidRPr="000E6A57">
        <w:t>没有这个约束。</w:t>
      </w:r>
    </w:p>
    <w:p w14:paraId="789B81D3" w14:textId="77777777" w:rsidR="00AB51E4" w:rsidRPr="000E6A57" w:rsidRDefault="00AB51E4" w:rsidP="00AB51E4">
      <w:pPr>
        <w:ind w:firstLine="480"/>
      </w:pPr>
      <w:r w:rsidRPr="000E6A57">
        <w:t>组合逻辑信号赋值判断：</w:t>
      </w:r>
    </w:p>
    <w:p w14:paraId="00D07258" w14:textId="77777777" w:rsidR="00AB51E4" w:rsidRPr="000E6A57" w:rsidRDefault="00AB51E4" w:rsidP="00AB51E4">
      <w:pPr>
        <w:ind w:firstLine="480"/>
        <w:rPr>
          <w:szCs w:val="24"/>
        </w:rPr>
      </w:pPr>
      <w:r w:rsidRPr="000E6A57">
        <w:rPr>
          <w:szCs w:val="24"/>
        </w:rPr>
        <w:lastRenderedPageBreak/>
        <w:drawing>
          <wp:inline distT="0" distB="0" distL="0" distR="0" wp14:anchorId="0D01DE00" wp14:editId="1BAE6FBB">
            <wp:extent cx="6569710" cy="6105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9710" cy="6105525"/>
                    </a:xfrm>
                    <a:prstGeom prst="rect">
                      <a:avLst/>
                    </a:prstGeom>
                    <a:noFill/>
                    <a:ln>
                      <a:noFill/>
                    </a:ln>
                  </pic:spPr>
                </pic:pic>
              </a:graphicData>
            </a:graphic>
          </wp:inline>
        </w:drawing>
      </w:r>
    </w:p>
    <w:p w14:paraId="57BF42A7" w14:textId="77777777" w:rsidR="00AB51E4" w:rsidRPr="000E6A57" w:rsidRDefault="00AB51E4" w:rsidP="00AB51E4">
      <w:pPr>
        <w:ind w:firstLine="480"/>
      </w:pPr>
      <w:r w:rsidRPr="000E6A57">
        <w:t>上述代码是</w:t>
      </w:r>
      <w:r w:rsidRPr="000E6A57">
        <w:t>with when</w:t>
      </w:r>
      <w:r w:rsidRPr="000E6A57">
        <w:t>语法的</w:t>
      </w:r>
      <w:r w:rsidRPr="000E6A57">
        <w:t>3</w:t>
      </w:r>
      <w:r w:rsidRPr="000E6A57">
        <w:t>种用法，</w:t>
      </w:r>
      <w:r w:rsidRPr="000E6A57">
        <w:t>usage0</w:t>
      </w:r>
      <w:r w:rsidRPr="000E6A57">
        <w:t>是用到了</w:t>
      </w:r>
      <w:r w:rsidRPr="000E6A57">
        <w:t>with when</w:t>
      </w:r>
      <w:r w:rsidRPr="000E6A57">
        <w:t>判断，</w:t>
      </w:r>
      <w:r w:rsidRPr="000E6A57">
        <w:t>out_comb0</w:t>
      </w:r>
      <w:r w:rsidRPr="000E6A57">
        <w:t>的默认输出值是</w:t>
      </w:r>
      <w:r w:rsidRPr="000E6A57">
        <w:t>0</w:t>
      </w:r>
      <w:r w:rsidRPr="000E6A57">
        <w:t>，如果判断</w:t>
      </w:r>
      <w:r w:rsidRPr="000E6A57">
        <w:t>op == 1</w:t>
      </w:r>
      <w:r w:rsidRPr="000E6A57">
        <w:t>，则赋值</w:t>
      </w:r>
      <w:r w:rsidRPr="000E6A57">
        <w:t>out_comb0</w:t>
      </w:r>
      <w:r w:rsidRPr="000E6A57">
        <w:t>为</w:t>
      </w:r>
      <w:r w:rsidRPr="000E6A57">
        <w:t>in0</w:t>
      </w:r>
      <w:r w:rsidRPr="000E6A57">
        <w:t>输入信号，</w:t>
      </w:r>
      <w:r w:rsidRPr="000E6A57">
        <w:t>op</w:t>
      </w:r>
      <w:r w:rsidRPr="000E6A57">
        <w:t>为其他值的时候</w:t>
      </w:r>
      <w:r w:rsidRPr="000E6A57">
        <w:t>out_comb0</w:t>
      </w:r>
      <w:r w:rsidRPr="000E6A57">
        <w:t>输出默认值</w:t>
      </w:r>
      <w:r w:rsidRPr="000E6A57">
        <w:t>0(20</w:t>
      </w:r>
      <w:r w:rsidRPr="000E6A57">
        <w:t>行的默认赋值</w:t>
      </w:r>
      <w:r w:rsidRPr="000E6A57">
        <w:t>)</w:t>
      </w:r>
      <w:r w:rsidRPr="000E6A57">
        <w:t>。</w:t>
      </w:r>
      <w:r w:rsidRPr="000E6A57">
        <w:t>usage1</w:t>
      </w:r>
      <w:r w:rsidRPr="000E6A57">
        <w:t>除了</w:t>
      </w:r>
      <w:r w:rsidRPr="000E6A57">
        <w:t>with when</w:t>
      </w:r>
      <w:r w:rsidRPr="000E6A57">
        <w:t>还使用到了</w:t>
      </w:r>
      <w:r w:rsidRPr="000E6A57">
        <w:t>with elsewhen</w:t>
      </w:r>
      <w:r w:rsidRPr="000E6A57">
        <w:t>，如果</w:t>
      </w:r>
      <w:r w:rsidRPr="000E6A57">
        <w:t>when</w:t>
      </w:r>
      <w:r w:rsidRPr="000E6A57">
        <w:t>与</w:t>
      </w:r>
      <w:r w:rsidRPr="000E6A57">
        <w:t>elsewhen</w:t>
      </w:r>
      <w:r w:rsidRPr="000E6A57">
        <w:t>的条件都不满足，</w:t>
      </w:r>
      <w:r w:rsidRPr="000E6A57">
        <w:t>out_comb1</w:t>
      </w:r>
      <w:r w:rsidRPr="000E6A57">
        <w:t>会赋赋值为</w:t>
      </w:r>
      <w:r w:rsidRPr="000E6A57">
        <w:t>0 (25</w:t>
      </w:r>
      <w:r w:rsidRPr="000E6A57">
        <w:t>行的默认赋值</w:t>
      </w:r>
      <w:r w:rsidRPr="000E6A57">
        <w:t>)</w:t>
      </w:r>
      <w:r w:rsidRPr="000E6A57">
        <w:t>。</w:t>
      </w:r>
      <w:r w:rsidRPr="000E6A57">
        <w:t>usage2</w:t>
      </w:r>
      <w:r w:rsidRPr="000E6A57">
        <w:t>使用了</w:t>
      </w:r>
      <w:r w:rsidRPr="000E6A57">
        <w:t>with when, with elsewhen, with other</w:t>
      </w:r>
      <w:r w:rsidRPr="000E6A57">
        <w:t>全部的条件判断语句，如果</w:t>
      </w:r>
      <w:r w:rsidRPr="000E6A57">
        <w:t>when</w:t>
      </w:r>
      <w:r w:rsidRPr="000E6A57">
        <w:t>与</w:t>
      </w:r>
      <w:r w:rsidRPr="000E6A57">
        <w:t>elsewhen</w:t>
      </w:r>
      <w:r w:rsidRPr="000E6A57">
        <w:t>的条件都不满足，则会执行</w:t>
      </w:r>
      <w:r w:rsidRPr="000E6A57">
        <w:t>other</w:t>
      </w:r>
      <w:r w:rsidRPr="000E6A57">
        <w:t>里的赋值，</w:t>
      </w:r>
      <w:r w:rsidRPr="000E6A57">
        <w:t>32</w:t>
      </w:r>
      <w:r w:rsidRPr="000E6A57">
        <w:t>行的默认赋值实际上是无效的。</w:t>
      </w:r>
    </w:p>
    <w:p w14:paraId="5F6CF2B5" w14:textId="77777777" w:rsidR="00AB51E4" w:rsidRPr="000E6A57" w:rsidRDefault="00AB51E4" w:rsidP="00AB51E4">
      <w:pPr>
        <w:ind w:firstLine="480"/>
      </w:pPr>
      <w:r w:rsidRPr="000E6A57">
        <w:t>with when</w:t>
      </w:r>
      <w:r w:rsidRPr="000E6A57">
        <w:t>语句是可以嵌套的，也就是</w:t>
      </w:r>
      <w:r w:rsidRPr="000E6A57">
        <w:t>with when/elsewhen/other</w:t>
      </w:r>
      <w:r w:rsidRPr="000E6A57">
        <w:t>的内部还可以嵌套</w:t>
      </w:r>
      <w:r w:rsidRPr="000E6A57">
        <w:t>with when</w:t>
      </w:r>
      <w:r w:rsidRPr="000E6A57">
        <w:t>语句：</w:t>
      </w:r>
    </w:p>
    <w:p w14:paraId="71A80096" w14:textId="77777777" w:rsidR="00AB51E4" w:rsidRPr="000E6A57" w:rsidRDefault="00AB51E4" w:rsidP="00AB51E4">
      <w:pPr>
        <w:ind w:firstLine="480"/>
        <w:rPr>
          <w:szCs w:val="24"/>
        </w:rPr>
      </w:pPr>
      <w:r w:rsidRPr="000E6A57">
        <w:rPr>
          <w:szCs w:val="24"/>
        </w:rPr>
        <w:lastRenderedPageBreak/>
        <w:drawing>
          <wp:inline distT="0" distB="0" distL="0" distR="0" wp14:anchorId="0E012896" wp14:editId="5D7EB930">
            <wp:extent cx="6126480" cy="25533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6480" cy="2553335"/>
                    </a:xfrm>
                    <a:prstGeom prst="rect">
                      <a:avLst/>
                    </a:prstGeom>
                    <a:noFill/>
                    <a:ln>
                      <a:noFill/>
                    </a:ln>
                  </pic:spPr>
                </pic:pic>
              </a:graphicData>
            </a:graphic>
          </wp:inline>
        </w:drawing>
      </w:r>
    </w:p>
    <w:p w14:paraId="552B7DD7" w14:textId="77777777" w:rsidR="00AB51E4" w:rsidRPr="000E6A57" w:rsidRDefault="00AB51E4" w:rsidP="00AB51E4">
      <w:pPr>
        <w:ind w:firstLine="480"/>
      </w:pPr>
      <w:r w:rsidRPr="000E6A57">
        <w:t>上述代码描述的是：如果</w:t>
      </w:r>
      <w:r w:rsidRPr="000E6A57">
        <w:t>op &gt;0</w:t>
      </w:r>
      <w:r w:rsidRPr="000E6A57">
        <w:t>且</w:t>
      </w:r>
      <w:r w:rsidRPr="000E6A57">
        <w:t>op &lt;= 4</w:t>
      </w:r>
      <w:r w:rsidRPr="000E6A57">
        <w:t>，</w:t>
      </w:r>
      <w:r w:rsidRPr="000E6A57">
        <w:t>out_comb3</w:t>
      </w:r>
      <w:r w:rsidRPr="000E6A57">
        <w:t>赋值为</w:t>
      </w:r>
      <w:r w:rsidRPr="000E6A57">
        <w:t>1</w:t>
      </w:r>
      <w:r w:rsidRPr="000E6A57">
        <w:t>，如果</w:t>
      </w:r>
      <w:r w:rsidRPr="000E6A57">
        <w:t>op &gt;0</w:t>
      </w:r>
      <w:r w:rsidRPr="000E6A57">
        <w:t>且</w:t>
      </w:r>
      <w:r w:rsidRPr="000E6A57">
        <w:t>op &gt; 4</w:t>
      </w:r>
      <w:r w:rsidRPr="000E6A57">
        <w:t>且</w:t>
      </w:r>
      <w:r w:rsidRPr="000E6A57">
        <w:t>op &lt;=8</w:t>
      </w:r>
      <w:r w:rsidRPr="000E6A57">
        <w:t>，</w:t>
      </w:r>
      <w:r w:rsidRPr="000E6A57">
        <w:t>out_comb3</w:t>
      </w:r>
      <w:r w:rsidRPr="000E6A57">
        <w:t>赋值为</w:t>
      </w:r>
      <w:r w:rsidRPr="000E6A57">
        <w:t>2</w:t>
      </w:r>
      <w:r w:rsidRPr="000E6A57">
        <w:t>，如果</w:t>
      </w:r>
      <w:r w:rsidRPr="000E6A57">
        <w:t>op &gt;0</w:t>
      </w:r>
      <w:r w:rsidRPr="000E6A57">
        <w:t>且</w:t>
      </w:r>
      <w:r w:rsidRPr="000E6A57">
        <w:t>op &gt;8</w:t>
      </w:r>
      <w:r w:rsidRPr="000E6A57">
        <w:t>，</w:t>
      </w:r>
      <w:r w:rsidRPr="000E6A57">
        <w:t>out_comb3</w:t>
      </w:r>
      <w:r w:rsidRPr="000E6A57">
        <w:t>赋值为</w:t>
      </w:r>
      <w:r w:rsidRPr="000E6A57">
        <w:t>3</w:t>
      </w:r>
      <w:r w:rsidRPr="000E6A57">
        <w:t>，如果</w:t>
      </w:r>
      <w:r w:rsidRPr="000E6A57">
        <w:t>op ==0</w:t>
      </w:r>
      <w:r w:rsidRPr="000E6A57">
        <w:t>，</w:t>
      </w:r>
      <w:r w:rsidRPr="000E6A57">
        <w:t>out_comb3</w:t>
      </w:r>
      <w:r w:rsidRPr="000E6A57">
        <w:t>赋值为</w:t>
      </w:r>
      <w:r w:rsidRPr="000E6A57">
        <w:t>0 (41</w:t>
      </w:r>
      <w:r w:rsidRPr="000E6A57">
        <w:t>行的默认赋值</w:t>
      </w:r>
      <w:r w:rsidRPr="000E6A57">
        <w:t>)</w:t>
      </w:r>
      <w:r w:rsidRPr="000E6A57">
        <w:t>。</w:t>
      </w:r>
    </w:p>
    <w:p w14:paraId="00878AFC" w14:textId="77777777" w:rsidR="00AB51E4" w:rsidRPr="000E6A57" w:rsidRDefault="00AB51E4" w:rsidP="00AB51E4">
      <w:pPr>
        <w:ind w:firstLine="480"/>
      </w:pPr>
      <w:r w:rsidRPr="000E6A57">
        <w:t>with when</w:t>
      </w:r>
      <w:r w:rsidRPr="000E6A57">
        <w:t>语句的优先级问题，对同一个信号的赋值，靠后的的</w:t>
      </w:r>
      <w:r w:rsidRPr="000E6A57">
        <w:t>with when</w:t>
      </w:r>
      <w:r w:rsidRPr="000E6A57">
        <w:t>的赋值优先级高于之前的赋值语句，例如：</w:t>
      </w:r>
    </w:p>
    <w:p w14:paraId="6AEB8BE8" w14:textId="77777777" w:rsidR="00AB51E4" w:rsidRPr="000E6A57" w:rsidRDefault="00AB51E4" w:rsidP="00AB51E4">
      <w:pPr>
        <w:ind w:firstLine="480"/>
        <w:rPr>
          <w:szCs w:val="24"/>
        </w:rPr>
      </w:pPr>
      <w:r w:rsidRPr="000E6A57">
        <w:rPr>
          <w:szCs w:val="24"/>
        </w:rPr>
        <w:drawing>
          <wp:inline distT="0" distB="0" distL="0" distR="0" wp14:anchorId="61935734" wp14:editId="6C854DE4">
            <wp:extent cx="5247005" cy="18853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7005" cy="1885315"/>
                    </a:xfrm>
                    <a:prstGeom prst="rect">
                      <a:avLst/>
                    </a:prstGeom>
                    <a:noFill/>
                    <a:ln>
                      <a:noFill/>
                    </a:ln>
                  </pic:spPr>
                </pic:pic>
              </a:graphicData>
            </a:graphic>
          </wp:inline>
        </w:drawing>
      </w:r>
    </w:p>
    <w:p w14:paraId="6963437C" w14:textId="77777777" w:rsidR="00AB51E4" w:rsidRPr="000E6A57" w:rsidRDefault="00AB51E4" w:rsidP="00AB51E4">
      <w:pPr>
        <w:ind w:firstLine="480"/>
      </w:pPr>
      <w:r w:rsidRPr="000E6A57">
        <w:t>50</w:t>
      </w:r>
      <w:r w:rsidRPr="000E6A57">
        <w:t>行的</w:t>
      </w:r>
      <w:r w:rsidRPr="000E6A57">
        <w:t>more</w:t>
      </w:r>
      <w:r w:rsidRPr="000E6A57">
        <w:t>赋值的优先级最低，</w:t>
      </w:r>
      <w:r w:rsidRPr="000E6A57">
        <w:t>51</w:t>
      </w:r>
      <w:r w:rsidRPr="000E6A57">
        <w:t>行的</w:t>
      </w:r>
      <w:r w:rsidRPr="000E6A57">
        <w:t>with when</w:t>
      </w:r>
      <w:r w:rsidRPr="000E6A57">
        <w:t>判断优先级高于</w:t>
      </w:r>
      <w:r w:rsidRPr="000E6A57">
        <w:t>50</w:t>
      </w:r>
      <w:r w:rsidRPr="000E6A57">
        <w:t>行的，如果</w:t>
      </w:r>
      <w:r w:rsidRPr="000E6A57">
        <w:t>op &gt;0</w:t>
      </w:r>
      <w:r w:rsidRPr="000E6A57">
        <w:t>，</w:t>
      </w:r>
      <w:r w:rsidRPr="000E6A57">
        <w:t>out_comb4</w:t>
      </w:r>
      <w:r w:rsidRPr="000E6A57">
        <w:t>将会被赋值为</w:t>
      </w:r>
      <w:r w:rsidRPr="000E6A57">
        <w:t>1</w:t>
      </w:r>
      <w:r w:rsidRPr="000E6A57">
        <w:t>。</w:t>
      </w:r>
      <w:r w:rsidRPr="000E6A57">
        <w:t>53</w:t>
      </w:r>
      <w:r w:rsidRPr="000E6A57">
        <w:t>行的</w:t>
      </w:r>
      <w:r w:rsidRPr="000E6A57">
        <w:t>with when</w:t>
      </w:r>
      <w:r w:rsidRPr="000E6A57">
        <w:t>判断优先级最高，如果</w:t>
      </w:r>
      <w:r w:rsidRPr="000E6A57">
        <w:t>op &gt;8</w:t>
      </w:r>
      <w:r w:rsidRPr="000E6A57">
        <w:t>，</w:t>
      </w:r>
      <w:r w:rsidRPr="000E6A57">
        <w:t>out_comb4</w:t>
      </w:r>
      <w:r w:rsidRPr="000E6A57">
        <w:t>将会被赋值为</w:t>
      </w:r>
      <w:r w:rsidRPr="000E6A57">
        <w:t>2(51</w:t>
      </w:r>
      <w:r w:rsidRPr="000E6A57">
        <w:t>行的低优先级赋值会被覆盖</w:t>
      </w:r>
      <w:r w:rsidRPr="000E6A57">
        <w:t>)</w:t>
      </w:r>
      <w:r w:rsidRPr="000E6A57">
        <w:t>。</w:t>
      </w:r>
    </w:p>
    <w:p w14:paraId="2020C956" w14:textId="77777777" w:rsidR="00AB51E4" w:rsidRPr="000E6A57" w:rsidRDefault="00AB51E4" w:rsidP="00AB51E4">
      <w:pPr>
        <w:ind w:firstLine="480"/>
      </w:pPr>
      <w:r w:rsidRPr="000E6A57">
        <w:t>with when</w:t>
      </w:r>
      <w:r w:rsidRPr="000E6A57">
        <w:t>语句也可以对</w:t>
      </w:r>
      <w:r w:rsidRPr="000E6A57">
        <w:t>reg</w:t>
      </w:r>
      <w:r w:rsidRPr="000E6A57">
        <w:t>类对象赋值</w:t>
      </w:r>
      <w:r w:rsidRPr="000E6A57">
        <w:t>(</w:t>
      </w:r>
      <w:r w:rsidRPr="000E6A57">
        <w:t>寄存器</w:t>
      </w:r>
      <w:r w:rsidRPr="000E6A57">
        <w:t>)</w:t>
      </w:r>
      <w:r w:rsidRPr="000E6A57">
        <w:t>：</w:t>
      </w:r>
    </w:p>
    <w:p w14:paraId="24D8A131" w14:textId="77777777" w:rsidR="00AB51E4" w:rsidRPr="000E6A57" w:rsidRDefault="00AB51E4" w:rsidP="00AB51E4">
      <w:pPr>
        <w:ind w:firstLine="480"/>
        <w:rPr>
          <w:szCs w:val="24"/>
        </w:rPr>
      </w:pPr>
      <w:r w:rsidRPr="000E6A57">
        <w:rPr>
          <w:szCs w:val="24"/>
        </w:rPr>
        <w:lastRenderedPageBreak/>
        <w:drawing>
          <wp:inline distT="0" distB="0" distL="0" distR="0" wp14:anchorId="510A022A" wp14:editId="0801D31D">
            <wp:extent cx="5845175" cy="22294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5175" cy="2229485"/>
                    </a:xfrm>
                    <a:prstGeom prst="rect">
                      <a:avLst/>
                    </a:prstGeom>
                    <a:noFill/>
                    <a:ln>
                      <a:noFill/>
                    </a:ln>
                  </pic:spPr>
                </pic:pic>
              </a:graphicData>
            </a:graphic>
          </wp:inline>
        </w:drawing>
      </w:r>
    </w:p>
    <w:p w14:paraId="25AC8A14" w14:textId="77777777" w:rsidR="00AB51E4" w:rsidRPr="000E6A57" w:rsidRDefault="00AB51E4" w:rsidP="00AB51E4">
      <w:pPr>
        <w:ind w:firstLine="480"/>
      </w:pPr>
      <w:r w:rsidRPr="000E6A57">
        <w:t>上述代码中例化了一个</w:t>
      </w:r>
      <w:r w:rsidRPr="000E6A57">
        <w:t>8bit</w:t>
      </w:r>
      <w:r w:rsidRPr="000E6A57">
        <w:t>位宽的寄存器</w:t>
      </w:r>
      <w:r w:rsidRPr="000E6A57">
        <w:t>tmp_reg</w:t>
      </w:r>
      <w:r w:rsidRPr="000E6A57">
        <w:t>，如果</w:t>
      </w:r>
      <w:r w:rsidRPr="000E6A57">
        <w:t>op ==1</w:t>
      </w:r>
      <w:r w:rsidRPr="000E6A57">
        <w:t>，</w:t>
      </w:r>
      <w:r w:rsidRPr="000E6A57">
        <w:t>tmp_reg</w:t>
      </w:r>
      <w:r w:rsidRPr="000E6A57">
        <w:t>存入</w:t>
      </w:r>
      <w:r w:rsidRPr="000E6A57">
        <w:t>in0</w:t>
      </w:r>
      <w:r w:rsidRPr="000E6A57">
        <w:t>，如果</w:t>
      </w:r>
      <w:r w:rsidRPr="000E6A57">
        <w:t>op ==2</w:t>
      </w:r>
      <w:r w:rsidRPr="000E6A57">
        <w:t>，</w:t>
      </w:r>
      <w:r w:rsidRPr="000E6A57">
        <w:t>tmp_reg</w:t>
      </w:r>
      <w:r w:rsidRPr="000E6A57">
        <w:t>存入</w:t>
      </w:r>
      <w:r w:rsidRPr="000E6A57">
        <w:t>in1</w:t>
      </w:r>
      <w:r w:rsidRPr="000E6A57">
        <w:t>，如果</w:t>
      </w:r>
      <w:r w:rsidRPr="000E6A57">
        <w:t>op</w:t>
      </w:r>
      <w:r w:rsidRPr="000E6A57">
        <w:t>是</w:t>
      </w:r>
      <w:r w:rsidRPr="000E6A57">
        <w:t>1/2</w:t>
      </w:r>
      <w:r w:rsidRPr="000E6A57">
        <w:t>之外的其他值，</w:t>
      </w:r>
      <w:r w:rsidRPr="000E6A57">
        <w:t>tmp_reg</w:t>
      </w:r>
      <w:r w:rsidRPr="000E6A57">
        <w:t>的内容保持不变。最后</w:t>
      </w:r>
      <w:r w:rsidRPr="000E6A57">
        <w:t>tmp_reg</w:t>
      </w:r>
      <w:r w:rsidRPr="000E6A57">
        <w:t>的输出送给输出端口</w:t>
      </w:r>
      <w:r w:rsidRPr="000E6A57">
        <w:t>out_seq0.</w:t>
      </w:r>
    </w:p>
    <w:p w14:paraId="6739DA5C" w14:textId="77777777" w:rsidR="00AB51E4" w:rsidRPr="000E6A57" w:rsidRDefault="00AB51E4" w:rsidP="00AB51E4">
      <w:pPr>
        <w:pStyle w:val="2"/>
      </w:pPr>
      <w:r w:rsidRPr="000E6A57">
        <w:rPr>
          <w:rFonts w:hint="eastAsia"/>
        </w:rPr>
        <w:t>基本数据类型</w:t>
      </w:r>
      <w:r w:rsidRPr="000E6A57">
        <w:rPr>
          <w:rFonts w:hint="eastAsia"/>
        </w:rPr>
        <w:t>value</w:t>
      </w:r>
    </w:p>
    <w:p w14:paraId="317AE4FF" w14:textId="77777777" w:rsidR="00AB51E4" w:rsidRPr="000E6A57" w:rsidRDefault="00AB51E4" w:rsidP="00AB51E4">
      <w:pPr>
        <w:ind w:firstLine="480"/>
      </w:pPr>
      <w:r w:rsidRPr="000E6A57">
        <w:t>value</w:t>
      </w:r>
      <w:r w:rsidRPr="000E6A57">
        <w:t>类型用于描述常量，尤其是需要显式的指定位宽的常量。大部分的数字类型常量并不需要显式的指定位宽，直接赋值一般不会有问题，</w:t>
      </w:r>
      <w:r w:rsidRPr="000E6A57">
        <w:t>PHGL</w:t>
      </w:r>
      <w:r w:rsidRPr="000E6A57">
        <w:t>会根据赋值目标的位宽自动扩展常量的位宽。</w:t>
      </w:r>
      <w:r w:rsidRPr="000E6A57">
        <w:t>value</w:t>
      </w:r>
      <w:r w:rsidRPr="000E6A57">
        <w:t>经常使用与需要明确指定常量位宽的场景：</w:t>
      </w:r>
    </w:p>
    <w:p w14:paraId="52AFE1DA" w14:textId="77777777" w:rsidR="00AB51E4" w:rsidRPr="000E6A57" w:rsidRDefault="00AB51E4" w:rsidP="00AB51E4">
      <w:pPr>
        <w:ind w:firstLine="480"/>
        <w:rPr>
          <w:szCs w:val="24"/>
        </w:rPr>
      </w:pPr>
      <w:r w:rsidRPr="000E6A57">
        <w:rPr>
          <w:szCs w:val="24"/>
        </w:rPr>
        <w:drawing>
          <wp:inline distT="0" distB="0" distL="0" distR="0" wp14:anchorId="490CA872" wp14:editId="05A6FE00">
            <wp:extent cx="6238875" cy="1638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8875" cy="1638935"/>
                    </a:xfrm>
                    <a:prstGeom prst="rect">
                      <a:avLst/>
                    </a:prstGeom>
                    <a:noFill/>
                    <a:ln>
                      <a:noFill/>
                    </a:ln>
                  </pic:spPr>
                </pic:pic>
              </a:graphicData>
            </a:graphic>
          </wp:inline>
        </w:drawing>
      </w:r>
    </w:p>
    <w:p w14:paraId="40785285" w14:textId="77777777" w:rsidR="00AB51E4" w:rsidRPr="000E6A57" w:rsidRDefault="00AB51E4" w:rsidP="00AB51E4">
      <w:pPr>
        <w:ind w:firstLine="480"/>
      </w:pPr>
      <w:r w:rsidRPr="000E6A57">
        <w:t>18</w:t>
      </w:r>
      <w:r w:rsidRPr="000E6A57">
        <w:t>行的代码没有使用</w:t>
      </w:r>
      <w:r w:rsidRPr="000E6A57">
        <w:t>value</w:t>
      </w:r>
      <w:r w:rsidRPr="000E6A57">
        <w:t>，直接用</w:t>
      </w:r>
      <w:r w:rsidRPr="000E6A57">
        <w:t>python</w:t>
      </w:r>
      <w:r w:rsidRPr="000E6A57">
        <w:t>原生的常量</w:t>
      </w:r>
      <w:r w:rsidRPr="000E6A57">
        <w:t>0x11</w:t>
      </w:r>
      <w:r w:rsidRPr="000E6A57">
        <w:t>赋值给输出端口</w:t>
      </w:r>
      <w:r w:rsidRPr="000E6A57">
        <w:t>out0</w:t>
      </w:r>
      <w:r w:rsidRPr="000E6A57">
        <w:t>。</w:t>
      </w:r>
      <w:r w:rsidRPr="000E6A57">
        <w:t>21</w:t>
      </w:r>
      <w:r w:rsidRPr="000E6A57">
        <w:t>行使用了</w:t>
      </w:r>
      <w:r w:rsidRPr="000E6A57">
        <w:t>PHGL</w:t>
      </w:r>
      <w:r w:rsidRPr="000E6A57">
        <w:t>的</w:t>
      </w:r>
      <w:r w:rsidRPr="000E6A57">
        <w:t>value</w:t>
      </w:r>
      <w:r w:rsidRPr="000E6A57">
        <w:t>常量数据类型，常量的值为</w:t>
      </w:r>
      <w:r w:rsidRPr="000E6A57">
        <w:t>0x11</w:t>
      </w:r>
      <w:r w:rsidRPr="000E6A57">
        <w:t>，位宽为</w:t>
      </w:r>
      <w:r w:rsidRPr="000E6A57">
        <w:t>5</w:t>
      </w:r>
      <w:r w:rsidRPr="000E6A57">
        <w:t>。最终生成的目标代码如下：</w:t>
      </w:r>
    </w:p>
    <w:p w14:paraId="6302887D" w14:textId="77777777" w:rsidR="00AB51E4" w:rsidRPr="000E6A57" w:rsidRDefault="00AB51E4" w:rsidP="00AB51E4">
      <w:pPr>
        <w:ind w:firstLine="480"/>
        <w:rPr>
          <w:szCs w:val="24"/>
        </w:rPr>
      </w:pPr>
      <w:r w:rsidRPr="000E6A57">
        <w:rPr>
          <w:szCs w:val="24"/>
        </w:rPr>
        <w:lastRenderedPageBreak/>
        <w:drawing>
          <wp:inline distT="0" distB="0" distL="0" distR="0" wp14:anchorId="726AFEA5" wp14:editId="0DB7E612">
            <wp:extent cx="10487660" cy="33127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87660" cy="3312795"/>
                    </a:xfrm>
                    <a:prstGeom prst="rect">
                      <a:avLst/>
                    </a:prstGeom>
                    <a:noFill/>
                    <a:ln>
                      <a:noFill/>
                    </a:ln>
                  </pic:spPr>
                </pic:pic>
              </a:graphicData>
            </a:graphic>
          </wp:inline>
        </w:drawing>
      </w:r>
    </w:p>
    <w:p w14:paraId="733B0AE2" w14:textId="77777777" w:rsidR="00AB51E4" w:rsidRPr="000E6A57" w:rsidRDefault="00AB51E4" w:rsidP="00AB51E4">
      <w:pPr>
        <w:ind w:firstLine="480"/>
      </w:pPr>
    </w:p>
    <w:p w14:paraId="3B1D7A63" w14:textId="77777777" w:rsidR="00AB51E4" w:rsidRPr="000E6A57" w:rsidRDefault="00AB51E4" w:rsidP="00AB51E4">
      <w:pPr>
        <w:ind w:firstLine="480"/>
        <w:rPr>
          <w:szCs w:val="24"/>
        </w:rPr>
      </w:pPr>
      <w:r w:rsidRPr="000E6A57">
        <w:rPr>
          <w:szCs w:val="24"/>
        </w:rPr>
        <w:drawing>
          <wp:inline distT="0" distB="0" distL="0" distR="0" wp14:anchorId="63020A31" wp14:editId="604DE8D8">
            <wp:extent cx="10121900" cy="6400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21900" cy="640080"/>
                    </a:xfrm>
                    <a:prstGeom prst="rect">
                      <a:avLst/>
                    </a:prstGeom>
                    <a:noFill/>
                    <a:ln>
                      <a:noFill/>
                    </a:ln>
                  </pic:spPr>
                </pic:pic>
              </a:graphicData>
            </a:graphic>
          </wp:inline>
        </w:drawing>
      </w:r>
    </w:p>
    <w:p w14:paraId="74ECEC39" w14:textId="77777777" w:rsidR="00AB51E4" w:rsidRPr="000E6A57" w:rsidRDefault="00AB51E4" w:rsidP="00AB51E4">
      <w:pPr>
        <w:ind w:firstLine="480"/>
      </w:pPr>
      <w:r w:rsidRPr="000E6A57">
        <w:t>使用</w:t>
      </w:r>
      <w:r w:rsidRPr="000E6A57">
        <w:t>value</w:t>
      </w:r>
      <w:r w:rsidRPr="000E6A57">
        <w:t>数据类的常量的位宽被显式的固定到了</w:t>
      </w:r>
      <w:r w:rsidRPr="000E6A57">
        <w:t>5</w:t>
      </w:r>
      <w:r w:rsidRPr="000E6A57">
        <w:t>，而使用</w:t>
      </w:r>
      <w:r w:rsidRPr="000E6A57">
        <w:t>python</w:t>
      </w:r>
      <w:r w:rsidRPr="000E6A57">
        <w:t>原生数据常量的位宽被默认扩展到了输出端口</w:t>
      </w:r>
      <w:r w:rsidRPr="000E6A57">
        <w:t>out0</w:t>
      </w:r>
      <w:r w:rsidRPr="000E6A57">
        <w:t>的位宽</w:t>
      </w:r>
      <w:r w:rsidRPr="000E6A57">
        <w:t>8</w:t>
      </w:r>
      <w:r w:rsidRPr="000E6A57">
        <w:t>。因此绝大部分情况下是可以直接使用</w:t>
      </w:r>
      <w:r w:rsidRPr="000E6A57">
        <w:t>python</w:t>
      </w:r>
      <w:r w:rsidRPr="000E6A57">
        <w:t>的原始常量赋值的。</w:t>
      </w:r>
    </w:p>
    <w:p w14:paraId="402F32C1" w14:textId="77777777" w:rsidR="00AB51E4" w:rsidRPr="000E6A57" w:rsidRDefault="00AB51E4" w:rsidP="00AB51E4">
      <w:pPr>
        <w:ind w:firstLine="480"/>
      </w:pPr>
      <w:r w:rsidRPr="000E6A57">
        <w:t>基本数据类型</w:t>
      </w:r>
      <w:r w:rsidRPr="000E6A57">
        <w:t>bits</w:t>
      </w:r>
    </w:p>
    <w:p w14:paraId="6DBAED41" w14:textId="77777777" w:rsidR="00AB51E4" w:rsidRPr="000E6A57" w:rsidRDefault="00AB51E4" w:rsidP="00AB51E4">
      <w:pPr>
        <w:ind w:firstLine="480"/>
      </w:pPr>
      <w:r w:rsidRPr="000E6A57">
        <w:t>bits</w:t>
      </w:r>
      <w:r w:rsidRPr="000E6A57">
        <w:t>数据类对应于</w:t>
      </w:r>
      <w:r w:rsidRPr="000E6A57">
        <w:t>verilog</w:t>
      </w:r>
      <w:r w:rsidRPr="000E6A57">
        <w:t>里的</w:t>
      </w:r>
      <w:r w:rsidRPr="000E6A57">
        <w:t>wire</w:t>
      </w:r>
      <w:r w:rsidRPr="000E6A57">
        <w:t>，一般表示的是一根连续赋值的信号线，组合逻辑描述的时候用的居多。</w:t>
      </w:r>
    </w:p>
    <w:p w14:paraId="372CB9F8" w14:textId="77777777" w:rsidR="00AB51E4" w:rsidRPr="000E6A57" w:rsidRDefault="00AB51E4" w:rsidP="00AB51E4">
      <w:pPr>
        <w:ind w:firstLine="480"/>
      </w:pPr>
      <w:r w:rsidRPr="000E6A57">
        <w:t>如下代码是</w:t>
      </w:r>
      <w:r w:rsidRPr="000E6A57">
        <w:t>bits</w:t>
      </w:r>
      <w:r w:rsidRPr="000E6A57">
        <w:t>数据类的几种典型例化方式：</w:t>
      </w:r>
    </w:p>
    <w:p w14:paraId="49E7338A" w14:textId="77777777" w:rsidR="00AB51E4" w:rsidRPr="000E6A57" w:rsidRDefault="00AB51E4" w:rsidP="00AB51E4">
      <w:pPr>
        <w:ind w:firstLine="480"/>
        <w:rPr>
          <w:szCs w:val="24"/>
        </w:rPr>
      </w:pPr>
      <w:r w:rsidRPr="000E6A57">
        <w:rPr>
          <w:szCs w:val="24"/>
        </w:rPr>
        <w:drawing>
          <wp:inline distT="0" distB="0" distL="0" distR="0" wp14:anchorId="27EA87A7" wp14:editId="6B62DBB2">
            <wp:extent cx="8293100" cy="1695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0" cy="1695450"/>
                    </a:xfrm>
                    <a:prstGeom prst="rect">
                      <a:avLst/>
                    </a:prstGeom>
                    <a:noFill/>
                    <a:ln>
                      <a:noFill/>
                    </a:ln>
                  </pic:spPr>
                </pic:pic>
              </a:graphicData>
            </a:graphic>
          </wp:inline>
        </w:drawing>
      </w:r>
    </w:p>
    <w:p w14:paraId="45B103CF" w14:textId="77777777" w:rsidR="00AB51E4" w:rsidRPr="000E6A57" w:rsidRDefault="00AB51E4" w:rsidP="00AB51E4">
      <w:pPr>
        <w:ind w:firstLine="480"/>
      </w:pPr>
      <w:r w:rsidRPr="000E6A57">
        <w:t>tmp_bits0</w:t>
      </w:r>
      <w:r w:rsidRPr="000E6A57">
        <w:t>例化用了默认参数：对象名自动生成，位宽默认为</w:t>
      </w:r>
      <w:r w:rsidRPr="000E6A57">
        <w:t>1</w:t>
      </w:r>
      <w:r w:rsidRPr="000E6A57">
        <w:t>，无初始值</w:t>
      </w:r>
    </w:p>
    <w:p w14:paraId="32EBEB66" w14:textId="77777777" w:rsidR="00AB51E4" w:rsidRPr="000E6A57" w:rsidRDefault="00AB51E4" w:rsidP="00AB51E4">
      <w:pPr>
        <w:ind w:firstLine="480"/>
      </w:pPr>
      <w:r w:rsidRPr="000E6A57">
        <w:t>tmp_bits1</w:t>
      </w:r>
      <w:r w:rsidRPr="000E6A57">
        <w:t>：对象名自动生成，位宽指定</w:t>
      </w:r>
      <w:r w:rsidRPr="000E6A57">
        <w:t>8</w:t>
      </w:r>
      <w:r w:rsidRPr="000E6A57">
        <w:t>，无初始值</w:t>
      </w:r>
    </w:p>
    <w:p w14:paraId="1FB281AC" w14:textId="77777777" w:rsidR="00AB51E4" w:rsidRPr="000E6A57" w:rsidRDefault="00AB51E4" w:rsidP="00AB51E4">
      <w:pPr>
        <w:ind w:firstLine="480"/>
      </w:pPr>
      <w:r w:rsidRPr="000E6A57">
        <w:t>tmp_bits2</w:t>
      </w:r>
      <w:r w:rsidRPr="000E6A57">
        <w:t>：对象名指定为</w:t>
      </w:r>
      <w:r w:rsidRPr="000E6A57">
        <w:t>"aaa"</w:t>
      </w:r>
      <w:r w:rsidRPr="000E6A57">
        <w:t>，位宽指定为</w:t>
      </w:r>
      <w:r w:rsidRPr="000E6A57">
        <w:t>8</w:t>
      </w:r>
      <w:r w:rsidRPr="000E6A57">
        <w:t>，初始值指定为常量</w:t>
      </w:r>
      <w:r w:rsidRPr="000E6A57">
        <w:t>0xff</w:t>
      </w:r>
    </w:p>
    <w:p w14:paraId="1E256041" w14:textId="77777777" w:rsidR="00AB51E4" w:rsidRPr="000E6A57" w:rsidRDefault="00AB51E4" w:rsidP="00AB51E4">
      <w:pPr>
        <w:ind w:firstLine="480"/>
      </w:pPr>
      <w:r w:rsidRPr="000E6A57">
        <w:t>tmp_bits3</w:t>
      </w:r>
      <w:r w:rsidRPr="000E6A57">
        <w:t>：对象名指定为</w:t>
      </w:r>
      <w:r w:rsidRPr="000E6A57">
        <w:t>"bbb"</w:t>
      </w:r>
      <w:r w:rsidRPr="000E6A57">
        <w:t>，位宽指定为</w:t>
      </w:r>
      <w:r w:rsidRPr="000E6A57">
        <w:t>8</w:t>
      </w:r>
      <w:r w:rsidRPr="000E6A57">
        <w:t>，初始值指定为输入端口</w:t>
      </w:r>
      <w:r w:rsidRPr="000E6A57">
        <w:t>in0</w:t>
      </w:r>
    </w:p>
    <w:p w14:paraId="1AEA5D01" w14:textId="77777777" w:rsidR="00AB51E4" w:rsidRPr="000E6A57" w:rsidRDefault="00AB51E4" w:rsidP="00AB51E4">
      <w:pPr>
        <w:pStyle w:val="2"/>
      </w:pPr>
      <w:r w:rsidRPr="000E6A57">
        <w:rPr>
          <w:rFonts w:hint="eastAsia"/>
        </w:rPr>
        <w:lastRenderedPageBreak/>
        <w:t>基本数据类型</w:t>
      </w:r>
      <w:r w:rsidRPr="000E6A57">
        <w:rPr>
          <w:rFonts w:hint="eastAsia"/>
        </w:rPr>
        <w:t>reg, reg_r, reg_s, reg_rs, reg_en, reg_en_r, reg_en_s, reg_en_rs</w:t>
      </w:r>
    </w:p>
    <w:p w14:paraId="2BFEBC77" w14:textId="77777777" w:rsidR="00AB51E4" w:rsidRPr="000E6A57" w:rsidRDefault="00AB51E4" w:rsidP="00AB51E4">
      <w:pPr>
        <w:ind w:firstLine="480"/>
      </w:pPr>
      <w:r w:rsidRPr="000E6A57">
        <w:t>reg, reg_r, reg_s, reg_rs, reg_en, reg_en_r, reg_en_s, reg_en_rs</w:t>
      </w:r>
      <w:r w:rsidRPr="000E6A57">
        <w:t>描述的是寄存器，分别表示无复位寄存</w:t>
      </w:r>
      <w:r w:rsidRPr="000E6A57">
        <w:t xml:space="preserve">, </w:t>
      </w:r>
      <w:r w:rsidRPr="000E6A57">
        <w:t>有复位寄存</w:t>
      </w:r>
      <w:r w:rsidRPr="000E6A57">
        <w:t xml:space="preserve">, </w:t>
      </w:r>
      <w:r w:rsidRPr="000E6A57">
        <w:t>有置位寄存</w:t>
      </w:r>
      <w:r w:rsidRPr="000E6A57">
        <w:t xml:space="preserve">, </w:t>
      </w:r>
      <w:r w:rsidRPr="000E6A57">
        <w:t>有复位</w:t>
      </w:r>
      <w:r w:rsidRPr="000E6A57">
        <w:t>/</w:t>
      </w:r>
      <w:r w:rsidRPr="000E6A57">
        <w:t>置位寄存器</w:t>
      </w:r>
      <w:r w:rsidRPr="000E6A57">
        <w:t xml:space="preserve">, </w:t>
      </w:r>
      <w:r w:rsidRPr="000E6A57">
        <w:t>有使能寄存器</w:t>
      </w:r>
      <w:r w:rsidRPr="000E6A57">
        <w:t xml:space="preserve">, </w:t>
      </w:r>
      <w:r w:rsidRPr="000E6A57">
        <w:t>有使能有复位寄存器</w:t>
      </w:r>
      <w:r w:rsidRPr="000E6A57">
        <w:t xml:space="preserve">, </w:t>
      </w:r>
      <w:r w:rsidRPr="000E6A57">
        <w:t>有使能有置位寄存器</w:t>
      </w:r>
      <w:r w:rsidRPr="000E6A57">
        <w:t xml:space="preserve">, </w:t>
      </w:r>
      <w:r w:rsidRPr="000E6A57">
        <w:t>有使能有复位</w:t>
      </w:r>
      <w:r w:rsidRPr="000E6A57">
        <w:t>/</w:t>
      </w:r>
      <w:r w:rsidRPr="000E6A57">
        <w:t>置位寄存器，后续如果没有特殊说明，统一使用</w:t>
      </w:r>
      <w:r w:rsidRPr="000E6A57">
        <w:t>reg_xx</w:t>
      </w:r>
      <w:r w:rsidRPr="000E6A57">
        <w:t>来表示。</w:t>
      </w:r>
    </w:p>
    <w:p w14:paraId="6690F78C" w14:textId="77777777" w:rsidR="00AB51E4" w:rsidRPr="000E6A57" w:rsidRDefault="00AB51E4" w:rsidP="00AB51E4">
      <w:pPr>
        <w:ind w:firstLine="480"/>
        <w:rPr>
          <w:szCs w:val="24"/>
        </w:rPr>
      </w:pPr>
      <w:r w:rsidRPr="000E6A57">
        <w:rPr>
          <w:szCs w:val="24"/>
        </w:rPr>
        <w:drawing>
          <wp:inline distT="0" distB="0" distL="0" distR="0" wp14:anchorId="4A932730" wp14:editId="0A532918">
            <wp:extent cx="12189460" cy="5549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89460" cy="5549900"/>
                    </a:xfrm>
                    <a:prstGeom prst="rect">
                      <a:avLst/>
                    </a:prstGeom>
                    <a:noFill/>
                    <a:ln>
                      <a:noFill/>
                    </a:ln>
                  </pic:spPr>
                </pic:pic>
              </a:graphicData>
            </a:graphic>
          </wp:inline>
        </w:drawing>
      </w:r>
    </w:p>
    <w:p w14:paraId="6275994A" w14:textId="77777777" w:rsidR="00AB51E4" w:rsidRPr="000E6A57" w:rsidRDefault="00AB51E4" w:rsidP="00AB51E4">
      <w:pPr>
        <w:ind w:firstLine="480"/>
      </w:pPr>
      <w:r w:rsidRPr="000E6A57">
        <w:t>上述代码描述的是</w:t>
      </w:r>
      <w:r w:rsidRPr="000E6A57">
        <w:t>reg_xx</w:t>
      </w:r>
      <w:r w:rsidRPr="000E6A57">
        <w:t>对象的例化方式，例化时可以通过</w:t>
      </w:r>
      <w:r w:rsidRPr="000E6A57">
        <w:t>next = xxx</w:t>
      </w:r>
      <w:r w:rsidRPr="000E6A57">
        <w:t>来指定下一拍存入的默认值，并在</w:t>
      </w:r>
      <w:r w:rsidRPr="000E6A57">
        <w:t>with when</w:t>
      </w:r>
      <w:r w:rsidRPr="000E6A57">
        <w:t>判断语句中赋值。</w:t>
      </w:r>
    </w:p>
    <w:p w14:paraId="54868725" w14:textId="77777777" w:rsidR="00AB51E4" w:rsidRPr="000E6A57" w:rsidRDefault="00AB51E4" w:rsidP="00AB51E4">
      <w:pPr>
        <w:ind w:firstLine="480"/>
      </w:pPr>
      <w:r w:rsidRPr="000E6A57">
        <w:t>生成的寄存器对象默认的是</w:t>
      </w:r>
      <w:r w:rsidRPr="000E6A57">
        <w:t>clock</w:t>
      </w:r>
      <w:r w:rsidRPr="000E6A57">
        <w:t>的上升沿触发，</w:t>
      </w:r>
      <w:r w:rsidRPr="000E6A57">
        <w:t>reset</w:t>
      </w:r>
      <w:r w:rsidRPr="000E6A57">
        <w:t>复位是高电平有效且是同步复位。非默认的</w:t>
      </w:r>
      <w:r w:rsidRPr="000E6A57">
        <w:t>clock/reset</w:t>
      </w:r>
      <w:r w:rsidRPr="000E6A57">
        <w:t>方式在后续章节会有详细介绍。</w:t>
      </w:r>
    </w:p>
    <w:p w14:paraId="47FB796C" w14:textId="77777777" w:rsidR="00AB51E4" w:rsidRPr="000E6A57" w:rsidRDefault="00AB51E4" w:rsidP="00AB51E4">
      <w:pPr>
        <w:pStyle w:val="2"/>
      </w:pPr>
      <w:r w:rsidRPr="000E6A57">
        <w:rPr>
          <w:rFonts w:hint="eastAsia"/>
        </w:rPr>
        <w:lastRenderedPageBreak/>
        <w:t>基本数据类型</w:t>
      </w:r>
      <w:r w:rsidRPr="000E6A57">
        <w:rPr>
          <w:rFonts w:hint="eastAsia"/>
        </w:rPr>
        <w:t>inp, outp, inoutp</w:t>
      </w:r>
    </w:p>
    <w:p w14:paraId="156DFC0E" w14:textId="77777777" w:rsidR="00AB51E4" w:rsidRPr="000E6A57" w:rsidRDefault="00AB51E4" w:rsidP="00AB51E4">
      <w:pPr>
        <w:ind w:firstLine="480"/>
      </w:pPr>
      <w:r w:rsidRPr="000E6A57">
        <w:t>inp</w:t>
      </w:r>
      <w:r w:rsidRPr="000E6A57">
        <w:t>对应于</w:t>
      </w:r>
      <w:r w:rsidRPr="000E6A57">
        <w:t>verilog</w:t>
      </w:r>
      <w:r w:rsidRPr="000E6A57">
        <w:t>的</w:t>
      </w:r>
      <w:r w:rsidRPr="000E6A57">
        <w:t>input</w:t>
      </w:r>
      <w:r w:rsidRPr="000E6A57">
        <w:t>端口，</w:t>
      </w:r>
      <w:r w:rsidRPr="000E6A57">
        <w:t>outp</w:t>
      </w:r>
      <w:r w:rsidRPr="000E6A57">
        <w:t>对应于</w:t>
      </w:r>
      <w:r w:rsidRPr="000E6A57">
        <w:t>verilog</w:t>
      </w:r>
      <w:r w:rsidRPr="000E6A57">
        <w:t>的</w:t>
      </w:r>
      <w:r w:rsidRPr="000E6A57">
        <w:t>output</w:t>
      </w:r>
      <w:r w:rsidRPr="000E6A57">
        <w:t>端口，</w:t>
      </w:r>
      <w:r w:rsidRPr="000E6A57">
        <w:t>inoutp</w:t>
      </w:r>
      <w:r w:rsidRPr="000E6A57">
        <w:t>对应于</w:t>
      </w:r>
      <w:r w:rsidRPr="000E6A57">
        <w:t>verilog</w:t>
      </w:r>
      <w:r w:rsidRPr="000E6A57">
        <w:t>的</w:t>
      </w:r>
      <w:r w:rsidRPr="000E6A57">
        <w:t>inout</w:t>
      </w:r>
      <w:r w:rsidRPr="000E6A57">
        <w:t>端口。</w:t>
      </w:r>
      <w:r w:rsidRPr="000E6A57">
        <w:t>inp/outp/inoutp</w:t>
      </w:r>
      <w:r w:rsidRPr="000E6A57">
        <w:t>继承自</w:t>
      </w:r>
      <w:r w:rsidRPr="000E6A57">
        <w:t>bits class</w:t>
      </w:r>
      <w:r w:rsidRPr="000E6A57">
        <w:t>，很自然他们例化的对象具有</w:t>
      </w:r>
      <w:r w:rsidRPr="000E6A57">
        <w:t>bits</w:t>
      </w:r>
      <w:r w:rsidRPr="000E6A57">
        <w:t>数据类的所有特性。</w:t>
      </w:r>
    </w:p>
    <w:p w14:paraId="376B5411" w14:textId="77777777" w:rsidR="00AB51E4" w:rsidRPr="000E6A57" w:rsidRDefault="00AB51E4" w:rsidP="00AB51E4">
      <w:pPr>
        <w:ind w:firstLine="480"/>
        <w:rPr>
          <w:szCs w:val="24"/>
        </w:rPr>
      </w:pPr>
      <w:r w:rsidRPr="000E6A57">
        <w:rPr>
          <w:szCs w:val="24"/>
        </w:rPr>
        <w:drawing>
          <wp:inline distT="0" distB="0" distL="0" distR="0" wp14:anchorId="335C2A3A" wp14:editId="71CCC8DC">
            <wp:extent cx="8384540" cy="70338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84540" cy="7033895"/>
                    </a:xfrm>
                    <a:prstGeom prst="rect">
                      <a:avLst/>
                    </a:prstGeom>
                    <a:noFill/>
                    <a:ln>
                      <a:noFill/>
                    </a:ln>
                  </pic:spPr>
                </pic:pic>
              </a:graphicData>
            </a:graphic>
          </wp:inline>
        </w:drawing>
      </w:r>
    </w:p>
    <w:p w14:paraId="2B84E5BF" w14:textId="77777777" w:rsidR="00AB51E4" w:rsidRPr="000E6A57" w:rsidRDefault="00AB51E4" w:rsidP="00AB51E4">
      <w:pPr>
        <w:ind w:firstLine="480"/>
      </w:pPr>
      <w:r w:rsidRPr="000E6A57">
        <w:t>上述代码在</w:t>
      </w:r>
      <w:r w:rsidRPr="000E6A57">
        <w:t>basic_data_type_io_port_top module class</w:t>
      </w:r>
      <w:r w:rsidRPr="000E6A57">
        <w:t>中例化了</w:t>
      </w:r>
      <w:r w:rsidRPr="000E6A57">
        <w:t>3</w:t>
      </w:r>
      <w:r w:rsidRPr="000E6A57">
        <w:t>个</w:t>
      </w:r>
      <w:r w:rsidRPr="000E6A57">
        <w:t>input port</w:t>
      </w:r>
      <w:r w:rsidRPr="000E6A57">
        <w:t>：</w:t>
      </w:r>
      <w:r w:rsidRPr="000E6A57">
        <w:t>in0,in1,op</w:t>
      </w:r>
      <w:r w:rsidRPr="000E6A57">
        <w:t>，一个</w:t>
      </w:r>
      <w:r w:rsidRPr="000E6A57">
        <w:t>output port: out0</w:t>
      </w:r>
      <w:r w:rsidRPr="000E6A57">
        <w:t>，一个</w:t>
      </w:r>
      <w:r w:rsidRPr="000E6A57">
        <w:t>inout port: inout0</w:t>
      </w:r>
      <w:r w:rsidRPr="000E6A57">
        <w:t>。</w:t>
      </w:r>
      <w:r w:rsidRPr="000E6A57">
        <w:t>port</w:t>
      </w:r>
      <w:r w:rsidRPr="000E6A57">
        <w:t>的例化一般情况下必须</w:t>
      </w:r>
      <w:r w:rsidRPr="000E6A57">
        <w:lastRenderedPageBreak/>
        <w:t>放在</w:t>
      </w:r>
      <w:r w:rsidRPr="000E6A57">
        <w:t>set_port()</w:t>
      </w:r>
      <w:r w:rsidRPr="000E6A57">
        <w:t>方法里，并首先调用父类</w:t>
      </w:r>
      <w:r w:rsidRPr="000E6A57">
        <w:t>module</w:t>
      </w:r>
      <w:r w:rsidRPr="000E6A57">
        <w:t>的同名方法</w:t>
      </w:r>
      <w:r w:rsidRPr="000E6A57">
        <w:t>super().set_port()</w:t>
      </w:r>
      <w:r w:rsidRPr="000E6A57">
        <w:t>，这里实际上是重载了父类的</w:t>
      </w:r>
      <w:r w:rsidRPr="000E6A57">
        <w:t>set_port()</w:t>
      </w:r>
      <w:r w:rsidRPr="000E6A57">
        <w:t>方法，</w:t>
      </w:r>
      <w:r w:rsidRPr="000E6A57">
        <w:t>port</w:t>
      </w:r>
      <w:r w:rsidRPr="000E6A57">
        <w:t>的例化方式跟</w:t>
      </w:r>
      <w:r w:rsidRPr="000E6A57">
        <w:t>bits</w:t>
      </w:r>
      <w:r w:rsidRPr="000E6A57">
        <w:t>数据类型完全一致。例化完的</w:t>
      </w:r>
      <w:r w:rsidRPr="000E6A57">
        <w:t>port</w:t>
      </w:r>
      <w:r w:rsidRPr="000E6A57">
        <w:t>对象必须传入</w:t>
      </w:r>
      <w:r w:rsidRPr="000E6A57">
        <w:t>self.io.var()</w:t>
      </w:r>
      <w:r w:rsidRPr="000E6A57">
        <w:t>，调用</w:t>
      </w:r>
      <w:r w:rsidRPr="000E6A57">
        <w:t>self.io.var</w:t>
      </w:r>
      <w:r w:rsidRPr="000E6A57">
        <w:t>是为了在父类的</w:t>
      </w:r>
      <w:r w:rsidRPr="000E6A57">
        <w:t>io</w:t>
      </w:r>
      <w:r w:rsidRPr="000E6A57">
        <w:t>对象中注册这个</w:t>
      </w:r>
      <w:r w:rsidRPr="000E6A57">
        <w:t>port</w:t>
      </w:r>
      <w:r w:rsidRPr="000E6A57">
        <w:t>。引用</w:t>
      </w:r>
      <w:r w:rsidRPr="000E6A57">
        <w:t>port</w:t>
      </w:r>
      <w:r w:rsidRPr="000E6A57">
        <w:t>或对</w:t>
      </w:r>
      <w:r w:rsidRPr="000E6A57">
        <w:t>port</w:t>
      </w:r>
      <w:r w:rsidRPr="000E6A57">
        <w:t>赋值时必须以从</w:t>
      </w:r>
      <w:r w:rsidRPr="000E6A57">
        <w:t>self.io</w:t>
      </w:r>
      <w:r w:rsidRPr="000E6A57">
        <w:t>对象中索引，上述示例代码在</w:t>
      </w:r>
      <w:r w:rsidRPr="000E6A57">
        <w:t>main()</w:t>
      </w:r>
      <w:r w:rsidRPr="000E6A57">
        <w:t>方法里引用了</w:t>
      </w:r>
      <w:r w:rsidRPr="000E6A57">
        <w:t>input port</w:t>
      </w:r>
      <w:r w:rsidRPr="000E6A57">
        <w:t>，对</w:t>
      </w:r>
      <w:r w:rsidRPr="000E6A57">
        <w:t>output/inout</w:t>
      </w:r>
      <w:r w:rsidRPr="000E6A57">
        <w:t>的</w:t>
      </w:r>
      <w:r w:rsidRPr="000E6A57">
        <w:t>port</w:t>
      </w:r>
      <w:r w:rsidRPr="000E6A57">
        <w:t>做了赋值。除了</w:t>
      </w:r>
      <w:r w:rsidRPr="000E6A57">
        <w:t>port</w:t>
      </w:r>
      <w:r w:rsidRPr="000E6A57">
        <w:t>的例化，其他所有的功能描述代码必须放在</w:t>
      </w:r>
      <w:r w:rsidRPr="000E6A57">
        <w:t>main()</w:t>
      </w:r>
      <w:r w:rsidRPr="000E6A57">
        <w:t>方法里，并首先调用父类的</w:t>
      </w:r>
      <w:r w:rsidRPr="000E6A57">
        <w:t>super().main()</w:t>
      </w:r>
      <w:r w:rsidRPr="000E6A57">
        <w:t>方法。</w:t>
      </w:r>
    </w:p>
    <w:p w14:paraId="246E9480" w14:textId="77777777" w:rsidR="00AB51E4" w:rsidRPr="000E6A57" w:rsidRDefault="00AB51E4" w:rsidP="00AB51E4">
      <w:pPr>
        <w:pStyle w:val="2"/>
      </w:pPr>
      <w:r w:rsidRPr="000E6A57">
        <w:rPr>
          <w:rFonts w:hint="eastAsia"/>
        </w:rPr>
        <w:t>基本数据类的运算</w:t>
      </w:r>
    </w:p>
    <w:p w14:paraId="4143AA3F" w14:textId="77777777" w:rsidR="00AB51E4" w:rsidRPr="000E6A57" w:rsidRDefault="00AB51E4" w:rsidP="00AB51E4">
      <w:pPr>
        <w:ind w:firstLine="480"/>
      </w:pPr>
      <w:r w:rsidRPr="000E6A57">
        <w:t>赋值运算</w:t>
      </w:r>
      <w:r w:rsidRPr="000E6A57">
        <w:t>:</w:t>
      </w:r>
    </w:p>
    <w:p w14:paraId="5BE7121F" w14:textId="77777777" w:rsidR="00AB51E4" w:rsidRPr="000E6A57" w:rsidRDefault="00AB51E4" w:rsidP="00AB51E4">
      <w:pPr>
        <w:ind w:firstLine="480"/>
        <w:rPr>
          <w:szCs w:val="24"/>
        </w:rPr>
      </w:pPr>
      <w:r w:rsidRPr="000E6A57">
        <w:rPr>
          <w:szCs w:val="24"/>
        </w:rPr>
        <w:drawing>
          <wp:inline distT="0" distB="0" distL="0" distR="0" wp14:anchorId="58429F4C" wp14:editId="0EE61EB9">
            <wp:extent cx="4494530" cy="1230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4530" cy="1230630"/>
                    </a:xfrm>
                    <a:prstGeom prst="rect">
                      <a:avLst/>
                    </a:prstGeom>
                    <a:noFill/>
                    <a:ln>
                      <a:noFill/>
                    </a:ln>
                  </pic:spPr>
                </pic:pic>
              </a:graphicData>
            </a:graphic>
          </wp:inline>
        </w:drawing>
      </w:r>
    </w:p>
    <w:p w14:paraId="4AAF03EE" w14:textId="77777777" w:rsidR="00AB51E4" w:rsidRPr="000E6A57" w:rsidRDefault="00AB51E4" w:rsidP="00AB51E4">
      <w:pPr>
        <w:ind w:firstLine="480"/>
      </w:pPr>
      <w:r w:rsidRPr="000E6A57">
        <w:t>python</w:t>
      </w:r>
      <w:r w:rsidRPr="000E6A57">
        <w:t>的</w:t>
      </w:r>
      <w:r w:rsidRPr="000E6A57">
        <w:t>"="</w:t>
      </w:r>
      <w:r w:rsidRPr="000E6A57">
        <w:t>赋值操作符无法重载，所以必须使用</w:t>
      </w:r>
      <w:r w:rsidRPr="000E6A57">
        <w:t>"/="</w:t>
      </w:r>
      <w:r w:rsidRPr="000E6A57">
        <w:t>来对信号赋值。</w:t>
      </w:r>
    </w:p>
    <w:p w14:paraId="3736A50B" w14:textId="77777777" w:rsidR="00AB51E4" w:rsidRPr="000E6A57" w:rsidRDefault="00AB51E4" w:rsidP="00AB51E4">
      <w:pPr>
        <w:ind w:firstLine="480"/>
      </w:pPr>
    </w:p>
    <w:p w14:paraId="466659D5" w14:textId="77777777" w:rsidR="00AB51E4" w:rsidRPr="000E6A57" w:rsidRDefault="00AB51E4" w:rsidP="00AB51E4">
      <w:pPr>
        <w:ind w:firstLine="480"/>
      </w:pPr>
      <w:r w:rsidRPr="000E6A57">
        <w:t>单目运算</w:t>
      </w:r>
      <w:r w:rsidRPr="000E6A57">
        <w:t>:</w:t>
      </w:r>
    </w:p>
    <w:p w14:paraId="5F911B1E" w14:textId="77777777" w:rsidR="00AB51E4" w:rsidRPr="000E6A57" w:rsidRDefault="00AB51E4" w:rsidP="00AB51E4">
      <w:pPr>
        <w:ind w:firstLine="480"/>
        <w:rPr>
          <w:szCs w:val="24"/>
        </w:rPr>
      </w:pPr>
      <w:r w:rsidRPr="000E6A57">
        <w:rPr>
          <w:szCs w:val="24"/>
        </w:rPr>
        <w:drawing>
          <wp:inline distT="0" distB="0" distL="0" distR="0" wp14:anchorId="2D355934" wp14:editId="72ABE9FE">
            <wp:extent cx="5746750" cy="4016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4016375"/>
                    </a:xfrm>
                    <a:prstGeom prst="rect">
                      <a:avLst/>
                    </a:prstGeom>
                    <a:noFill/>
                    <a:ln>
                      <a:noFill/>
                    </a:ln>
                  </pic:spPr>
                </pic:pic>
              </a:graphicData>
            </a:graphic>
          </wp:inline>
        </w:drawing>
      </w:r>
    </w:p>
    <w:p w14:paraId="5CCA2676" w14:textId="77777777" w:rsidR="00AB51E4" w:rsidRPr="000E6A57" w:rsidRDefault="00AB51E4" w:rsidP="00AB51E4">
      <w:pPr>
        <w:ind w:firstLine="480"/>
      </w:pPr>
    </w:p>
    <w:p w14:paraId="52327188" w14:textId="77777777" w:rsidR="00AB51E4" w:rsidRPr="000E6A57" w:rsidRDefault="00AB51E4" w:rsidP="00AB51E4">
      <w:pPr>
        <w:ind w:firstLine="480"/>
      </w:pPr>
      <w:r w:rsidRPr="000E6A57">
        <w:t>双目运算：</w:t>
      </w:r>
    </w:p>
    <w:p w14:paraId="743A4120" w14:textId="77777777" w:rsidR="00AB51E4" w:rsidRPr="000E6A57" w:rsidRDefault="00AB51E4" w:rsidP="00AB51E4">
      <w:pPr>
        <w:ind w:firstLine="480"/>
        <w:rPr>
          <w:szCs w:val="24"/>
        </w:rPr>
      </w:pPr>
      <w:r w:rsidRPr="000E6A57">
        <w:rPr>
          <w:szCs w:val="24"/>
        </w:rPr>
        <w:lastRenderedPageBreak/>
        <w:drawing>
          <wp:inline distT="0" distB="0" distL="0" distR="0" wp14:anchorId="483CA7C4" wp14:editId="59FCD2A8">
            <wp:extent cx="8919210" cy="76600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919210" cy="7660005"/>
                    </a:xfrm>
                    <a:prstGeom prst="rect">
                      <a:avLst/>
                    </a:prstGeom>
                    <a:noFill/>
                    <a:ln>
                      <a:noFill/>
                    </a:ln>
                  </pic:spPr>
                </pic:pic>
              </a:graphicData>
            </a:graphic>
          </wp:inline>
        </w:drawing>
      </w:r>
    </w:p>
    <w:p w14:paraId="79E156D7" w14:textId="77777777" w:rsidR="00AB51E4" w:rsidRPr="000E6A57" w:rsidRDefault="00AB51E4" w:rsidP="00AB51E4">
      <w:pPr>
        <w:ind w:firstLine="480"/>
      </w:pPr>
    </w:p>
    <w:p w14:paraId="54CD7DCD" w14:textId="77777777" w:rsidR="00AB51E4" w:rsidRPr="000E6A57" w:rsidRDefault="00AB51E4" w:rsidP="00AB51E4">
      <w:pPr>
        <w:ind w:firstLine="480"/>
      </w:pPr>
      <w:r w:rsidRPr="000E6A57">
        <w:t>3</w:t>
      </w:r>
      <w:r w:rsidRPr="000E6A57">
        <w:t>目运算</w:t>
      </w:r>
      <w:r w:rsidRPr="000E6A57">
        <w:t>:</w:t>
      </w:r>
    </w:p>
    <w:p w14:paraId="6A5FF983" w14:textId="77777777" w:rsidR="00AB51E4" w:rsidRPr="000E6A57" w:rsidRDefault="00AB51E4" w:rsidP="00AB51E4">
      <w:pPr>
        <w:ind w:firstLine="480"/>
        <w:rPr>
          <w:szCs w:val="24"/>
        </w:rPr>
      </w:pPr>
      <w:r w:rsidRPr="000E6A57">
        <w:rPr>
          <w:szCs w:val="24"/>
        </w:rPr>
        <w:lastRenderedPageBreak/>
        <w:drawing>
          <wp:inline distT="0" distB="0" distL="0" distR="0" wp14:anchorId="532A69AC" wp14:editId="1D24C1E1">
            <wp:extent cx="9038590" cy="963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38590" cy="963930"/>
                    </a:xfrm>
                    <a:prstGeom prst="rect">
                      <a:avLst/>
                    </a:prstGeom>
                    <a:noFill/>
                    <a:ln>
                      <a:noFill/>
                    </a:ln>
                  </pic:spPr>
                </pic:pic>
              </a:graphicData>
            </a:graphic>
          </wp:inline>
        </w:drawing>
      </w:r>
    </w:p>
    <w:p w14:paraId="7EF400D6" w14:textId="77777777" w:rsidR="00AB51E4" w:rsidRPr="000E6A57" w:rsidRDefault="00AB51E4" w:rsidP="00AB51E4">
      <w:pPr>
        <w:ind w:firstLine="480"/>
      </w:pPr>
    </w:p>
    <w:p w14:paraId="71D1014F" w14:textId="77777777" w:rsidR="00AB51E4" w:rsidRPr="000E6A57" w:rsidRDefault="00AB51E4" w:rsidP="00AB51E4">
      <w:pPr>
        <w:ind w:firstLine="480"/>
      </w:pPr>
      <w:r w:rsidRPr="000E6A57">
        <w:t>逻辑比较运算</w:t>
      </w:r>
      <w:r w:rsidRPr="000E6A57">
        <w:t>:</w:t>
      </w:r>
    </w:p>
    <w:p w14:paraId="7A2C1F5E" w14:textId="77777777" w:rsidR="00AB51E4" w:rsidRPr="000E6A57" w:rsidRDefault="00AB51E4" w:rsidP="00AB51E4">
      <w:pPr>
        <w:ind w:firstLine="480"/>
        <w:rPr>
          <w:szCs w:val="24"/>
        </w:rPr>
      </w:pPr>
      <w:r w:rsidRPr="000E6A57">
        <w:rPr>
          <w:szCs w:val="24"/>
        </w:rPr>
        <w:drawing>
          <wp:inline distT="0" distB="0" distL="0" distR="0" wp14:anchorId="262E98C6" wp14:editId="64A7BB12">
            <wp:extent cx="6752590" cy="4016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590" cy="4016375"/>
                    </a:xfrm>
                    <a:prstGeom prst="rect">
                      <a:avLst/>
                    </a:prstGeom>
                    <a:noFill/>
                    <a:ln>
                      <a:noFill/>
                    </a:ln>
                  </pic:spPr>
                </pic:pic>
              </a:graphicData>
            </a:graphic>
          </wp:inline>
        </w:drawing>
      </w:r>
    </w:p>
    <w:p w14:paraId="09BC5A1B" w14:textId="77777777" w:rsidR="00AB51E4" w:rsidRPr="000E6A57" w:rsidRDefault="00AB51E4" w:rsidP="00AB51E4">
      <w:pPr>
        <w:ind w:firstLine="480"/>
      </w:pPr>
    </w:p>
    <w:p w14:paraId="19D96227" w14:textId="77777777" w:rsidR="00AB51E4" w:rsidRPr="000E6A57" w:rsidRDefault="00AB51E4" w:rsidP="00AB51E4">
      <w:pPr>
        <w:ind w:firstLine="480"/>
      </w:pPr>
      <w:r w:rsidRPr="000E6A57">
        <w:t>其他常用的内建运算方法：</w:t>
      </w:r>
    </w:p>
    <w:p w14:paraId="43972951" w14:textId="77777777" w:rsidR="00AB51E4" w:rsidRPr="000E6A57" w:rsidRDefault="00AB51E4" w:rsidP="00AB51E4">
      <w:pPr>
        <w:ind w:firstLine="480"/>
      </w:pPr>
      <w:r w:rsidRPr="000E6A57">
        <w:t>to_sint() //</w:t>
      </w:r>
      <w:r w:rsidRPr="000E6A57">
        <w:t>数据对象转换成有符号整数</w:t>
      </w:r>
    </w:p>
    <w:p w14:paraId="1918D647" w14:textId="77777777" w:rsidR="00AB51E4" w:rsidRPr="000E6A57" w:rsidRDefault="00AB51E4" w:rsidP="00AB51E4">
      <w:pPr>
        <w:ind w:firstLine="480"/>
      </w:pPr>
    </w:p>
    <w:p w14:paraId="68E13111" w14:textId="77777777" w:rsidR="00AB51E4" w:rsidRPr="000E6A57" w:rsidRDefault="00AB51E4" w:rsidP="00AB51E4">
      <w:pPr>
        <w:ind w:firstLine="480"/>
      </w:pPr>
      <w:r w:rsidRPr="000E6A57">
        <w:t>to_uint() //</w:t>
      </w:r>
      <w:r w:rsidRPr="000E6A57">
        <w:t>数据对象转换成有符号整数</w:t>
      </w:r>
    </w:p>
    <w:p w14:paraId="222439C3" w14:textId="77777777" w:rsidR="00AB51E4" w:rsidRPr="000E6A57" w:rsidRDefault="00AB51E4" w:rsidP="00AB51E4">
      <w:pPr>
        <w:ind w:firstLine="480"/>
      </w:pPr>
    </w:p>
    <w:p w14:paraId="62C8A67C" w14:textId="77777777" w:rsidR="00AB51E4" w:rsidRPr="000E6A57" w:rsidRDefault="00AB51E4" w:rsidP="00AB51E4">
      <w:pPr>
        <w:ind w:firstLine="480"/>
      </w:pPr>
      <w:r w:rsidRPr="000E6A57">
        <w:t>as_sint() //</w:t>
      </w:r>
      <w:r w:rsidRPr="000E6A57">
        <w:t>克隆本数据对象并转换成有符号整数</w:t>
      </w:r>
      <w:r w:rsidRPr="000E6A57">
        <w:t>(</w:t>
      </w:r>
      <w:r w:rsidRPr="000E6A57">
        <w:t>本数据对象符号性质不变</w:t>
      </w:r>
      <w:r w:rsidRPr="000E6A57">
        <w:t>)</w:t>
      </w:r>
      <w:r w:rsidRPr="000E6A57">
        <w:t>。如果本数据对象时</w:t>
      </w:r>
      <w:r w:rsidRPr="000E6A57">
        <w:t>value</w:t>
      </w:r>
      <w:r w:rsidRPr="000E6A57">
        <w:t>类型的，功能等同于</w:t>
      </w:r>
      <w:r w:rsidRPr="000E6A57">
        <w:t>to_sint()</w:t>
      </w:r>
    </w:p>
    <w:p w14:paraId="46A7C92D" w14:textId="77777777" w:rsidR="00AB51E4" w:rsidRPr="000E6A57" w:rsidRDefault="00AB51E4" w:rsidP="00AB51E4">
      <w:pPr>
        <w:ind w:firstLine="480"/>
      </w:pPr>
    </w:p>
    <w:p w14:paraId="2DDD8CEE" w14:textId="77777777" w:rsidR="00AB51E4" w:rsidRPr="000E6A57" w:rsidRDefault="00AB51E4" w:rsidP="00AB51E4">
      <w:pPr>
        <w:ind w:firstLine="480"/>
      </w:pPr>
      <w:r w:rsidRPr="000E6A57">
        <w:t>as_uint() //</w:t>
      </w:r>
      <w:r w:rsidRPr="000E6A57">
        <w:t>跟</w:t>
      </w:r>
      <w:r w:rsidRPr="000E6A57">
        <w:t>as_sint()</w:t>
      </w:r>
      <w:r w:rsidRPr="000E6A57">
        <w:t>相反的符号转换</w:t>
      </w:r>
    </w:p>
    <w:p w14:paraId="2774482D" w14:textId="77777777" w:rsidR="00AB51E4" w:rsidRPr="000E6A57" w:rsidRDefault="00AB51E4" w:rsidP="00AB51E4">
      <w:pPr>
        <w:ind w:firstLine="480"/>
      </w:pPr>
    </w:p>
    <w:p w14:paraId="3301A54A" w14:textId="77777777" w:rsidR="00AB51E4" w:rsidRPr="000E6A57" w:rsidRDefault="00AB51E4" w:rsidP="00AB51E4">
      <w:pPr>
        <w:ind w:firstLine="480"/>
      </w:pPr>
      <w:r w:rsidRPr="000E6A57">
        <w:t>clone() //</w:t>
      </w:r>
      <w:r w:rsidRPr="000E6A57">
        <w:t>克隆数据对象，不改变本数据对象的前提下新例化一份跟本数据对象类型一样的数据对象</w:t>
      </w:r>
    </w:p>
    <w:p w14:paraId="612ED189" w14:textId="77777777" w:rsidR="00AB51E4" w:rsidRPr="000E6A57" w:rsidRDefault="00AB51E4" w:rsidP="00AB51E4">
      <w:pPr>
        <w:ind w:firstLine="480"/>
      </w:pPr>
      <w:r w:rsidRPr="000E6A57">
        <w:t>to_bits() //</w:t>
      </w:r>
      <w:r w:rsidRPr="000E6A57">
        <w:t>数据类型转换为</w:t>
      </w:r>
      <w:r w:rsidRPr="000E6A57">
        <w:t>bits</w:t>
      </w:r>
      <w:r w:rsidRPr="000E6A57">
        <w:t>型的。只适用</w:t>
      </w:r>
      <w:r w:rsidRPr="000E6A57">
        <w:t>value</w:t>
      </w:r>
      <w:r w:rsidRPr="000E6A57">
        <w:t>类型</w:t>
      </w:r>
    </w:p>
    <w:p w14:paraId="5C2963D0" w14:textId="77777777" w:rsidR="00AB51E4" w:rsidRPr="000E6A57" w:rsidRDefault="00AB51E4" w:rsidP="00AB51E4">
      <w:pPr>
        <w:ind w:firstLine="480"/>
      </w:pPr>
    </w:p>
    <w:p w14:paraId="3AE703BF" w14:textId="77777777" w:rsidR="00AB51E4" w:rsidRPr="000E6A57" w:rsidRDefault="00AB51E4" w:rsidP="00AB51E4">
      <w:pPr>
        <w:ind w:firstLine="480"/>
      </w:pPr>
      <w:r w:rsidRPr="000E6A57">
        <w:t>as_bits() //reg_xx</w:t>
      </w:r>
      <w:r w:rsidRPr="000E6A57">
        <w:t>类型的对象转换为</w:t>
      </w:r>
      <w:r w:rsidRPr="000E6A57">
        <w:t>bits</w:t>
      </w:r>
      <w:r w:rsidRPr="000E6A57">
        <w:t>类型的。</w:t>
      </w:r>
    </w:p>
    <w:p w14:paraId="4B87806A" w14:textId="77777777" w:rsidR="00AB51E4" w:rsidRPr="000E6A57" w:rsidRDefault="00AB51E4" w:rsidP="00AB51E4">
      <w:pPr>
        <w:ind w:firstLine="480"/>
      </w:pPr>
    </w:p>
    <w:p w14:paraId="28564E08" w14:textId="77777777" w:rsidR="00AB51E4" w:rsidRPr="000E6A57" w:rsidRDefault="00AB51E4" w:rsidP="00AB51E4">
      <w:pPr>
        <w:ind w:firstLine="480"/>
      </w:pPr>
      <w:r w:rsidRPr="000E6A57">
        <w:t>as_reg() //bits</w:t>
      </w:r>
      <w:r w:rsidRPr="000E6A57">
        <w:t>类型的对象转换为</w:t>
      </w:r>
      <w:r w:rsidRPr="000E6A57">
        <w:t>reg</w:t>
      </w:r>
      <w:r w:rsidRPr="000E6A57">
        <w:t>类型的。</w:t>
      </w:r>
    </w:p>
    <w:p w14:paraId="11FC557C" w14:textId="77777777" w:rsidR="00AB51E4" w:rsidRPr="000E6A57" w:rsidRDefault="00AB51E4" w:rsidP="00AB51E4">
      <w:pPr>
        <w:ind w:firstLine="480"/>
        <w:rPr>
          <w:szCs w:val="24"/>
        </w:rPr>
      </w:pPr>
      <w:r w:rsidRPr="000E6A57">
        <w:rPr>
          <w:szCs w:val="24"/>
        </w:rPr>
        <w:drawing>
          <wp:inline distT="0" distB="0" distL="0" distR="0" wp14:anchorId="11C084E6" wp14:editId="21B7197D">
            <wp:extent cx="10522585" cy="6680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22585" cy="668020"/>
                    </a:xfrm>
                    <a:prstGeom prst="rect">
                      <a:avLst/>
                    </a:prstGeom>
                    <a:noFill/>
                    <a:ln>
                      <a:noFill/>
                    </a:ln>
                  </pic:spPr>
                </pic:pic>
              </a:graphicData>
            </a:graphic>
          </wp:inline>
        </w:drawing>
      </w:r>
    </w:p>
    <w:p w14:paraId="186841F4" w14:textId="77777777" w:rsidR="00AB51E4" w:rsidRPr="000E6A57" w:rsidRDefault="00AB51E4" w:rsidP="00AB51E4">
      <w:pPr>
        <w:ind w:firstLine="480"/>
      </w:pPr>
      <w:r w:rsidRPr="000E6A57">
        <w:t>tp</w:t>
      </w:r>
      <w:r w:rsidRPr="000E6A57">
        <w:t>入参默认为</w:t>
      </w:r>
      <w:r w:rsidRPr="000E6A57">
        <w:t>'reg'</w:t>
      </w:r>
      <w:r w:rsidRPr="000E6A57">
        <w:t>，支持转换的</w:t>
      </w:r>
      <w:r w:rsidRPr="000E6A57">
        <w:t>reg</w:t>
      </w:r>
      <w:r w:rsidRPr="000E6A57">
        <w:t>类型为</w:t>
      </w:r>
      <w:r w:rsidRPr="000E6A57">
        <w:t>reg/reg_r/reg_s/reg_rs/reg_en</w:t>
      </w:r>
    </w:p>
    <w:p w14:paraId="72B6E130" w14:textId="77777777" w:rsidR="00AB51E4" w:rsidRPr="000E6A57" w:rsidRDefault="00AB51E4" w:rsidP="00AB51E4">
      <w:pPr>
        <w:ind w:firstLine="480"/>
      </w:pPr>
    </w:p>
    <w:p w14:paraId="6CE9ED70" w14:textId="77777777" w:rsidR="00AB51E4" w:rsidRPr="000E6A57" w:rsidRDefault="00AB51E4" w:rsidP="00AB51E4">
      <w:pPr>
        <w:ind w:firstLine="480"/>
      </w:pPr>
      <w:r w:rsidRPr="000E6A57">
        <w:t>as_input() //</w:t>
      </w:r>
      <w:r w:rsidRPr="000E6A57">
        <w:t>数据对象转换为</w:t>
      </w:r>
      <w:r w:rsidRPr="000E6A57">
        <w:t>input</w:t>
      </w:r>
      <w:r w:rsidRPr="000E6A57">
        <w:t>类型的，常用于把已有的非端口数据对象转换为</w:t>
      </w:r>
      <w:r w:rsidRPr="000E6A57">
        <w:t>input</w:t>
      </w:r>
      <w:r w:rsidRPr="000E6A57">
        <w:t>端口类型的</w:t>
      </w:r>
    </w:p>
    <w:p w14:paraId="6546DD64" w14:textId="77777777" w:rsidR="00AB51E4" w:rsidRPr="000E6A57" w:rsidRDefault="00AB51E4" w:rsidP="00AB51E4">
      <w:pPr>
        <w:ind w:firstLine="480"/>
      </w:pPr>
    </w:p>
    <w:p w14:paraId="6AA84155" w14:textId="77777777" w:rsidR="00AB51E4" w:rsidRPr="000E6A57" w:rsidRDefault="00AB51E4" w:rsidP="00AB51E4">
      <w:pPr>
        <w:ind w:firstLine="480"/>
      </w:pPr>
      <w:r w:rsidRPr="000E6A57">
        <w:t>as_output() //</w:t>
      </w:r>
      <w:r w:rsidRPr="000E6A57">
        <w:t>跟</w:t>
      </w:r>
      <w:r w:rsidRPr="000E6A57">
        <w:t>as_output()</w:t>
      </w:r>
      <w:r w:rsidRPr="000E6A57">
        <w:t>类似，端口方向为</w:t>
      </w:r>
      <w:r w:rsidRPr="000E6A57">
        <w:t>output</w:t>
      </w:r>
    </w:p>
    <w:p w14:paraId="53DF4B52" w14:textId="77777777" w:rsidR="00AB51E4" w:rsidRPr="000E6A57" w:rsidRDefault="00AB51E4" w:rsidP="00AB51E4">
      <w:pPr>
        <w:ind w:firstLine="480"/>
      </w:pPr>
    </w:p>
    <w:p w14:paraId="385962C7" w14:textId="77777777" w:rsidR="00AB51E4" w:rsidRPr="000E6A57" w:rsidRDefault="00AB51E4" w:rsidP="00AB51E4">
      <w:pPr>
        <w:ind w:firstLine="480"/>
      </w:pPr>
      <w:r w:rsidRPr="000E6A57">
        <w:t>to_inout() //input/output</w:t>
      </w:r>
      <w:r w:rsidRPr="000E6A57">
        <w:t>类型的端口转换为</w:t>
      </w:r>
      <w:r w:rsidRPr="000E6A57">
        <w:t>inout</w:t>
      </w:r>
      <w:r w:rsidRPr="000E6A57">
        <w:t>类型的</w:t>
      </w:r>
    </w:p>
    <w:p w14:paraId="582F4BE6" w14:textId="77777777" w:rsidR="00AB51E4" w:rsidRPr="000E6A57" w:rsidRDefault="00AB51E4" w:rsidP="00AB51E4">
      <w:pPr>
        <w:ind w:firstLine="480"/>
      </w:pPr>
    </w:p>
    <w:p w14:paraId="297FAE11" w14:textId="77777777" w:rsidR="00AB51E4" w:rsidRPr="000E6A57" w:rsidRDefault="00AB51E4" w:rsidP="00AB51E4">
      <w:pPr>
        <w:ind w:firstLine="480"/>
      </w:pPr>
      <w:r w:rsidRPr="000E6A57">
        <w:t>idx_mask() //</w:t>
      </w:r>
      <w:r w:rsidRPr="000E6A57">
        <w:t>把对应的</w:t>
      </w:r>
      <w:r w:rsidRPr="000E6A57">
        <w:t>bit</w:t>
      </w:r>
      <w:r w:rsidRPr="000E6A57">
        <w:t>位</w:t>
      </w:r>
      <w:r w:rsidRPr="000E6A57">
        <w:t>mask</w:t>
      </w:r>
      <w:r w:rsidRPr="000E6A57">
        <w:t>为新值，其他位保持原值不变，返回</w:t>
      </w:r>
      <w:r w:rsidRPr="000E6A57">
        <w:t>mask</w:t>
      </w:r>
      <w:r w:rsidRPr="000E6A57">
        <w:t>之后的结果，原数据对象不变。适用于</w:t>
      </w:r>
      <w:r w:rsidRPr="000E6A57">
        <w:t>bits/reg_xx</w:t>
      </w:r>
      <w:r w:rsidRPr="000E6A57">
        <w:t>类型</w:t>
      </w:r>
    </w:p>
    <w:p w14:paraId="22459127" w14:textId="77777777" w:rsidR="00AB51E4" w:rsidRPr="000E6A57" w:rsidRDefault="00AB51E4" w:rsidP="00AB51E4">
      <w:pPr>
        <w:ind w:firstLine="480"/>
        <w:rPr>
          <w:szCs w:val="24"/>
        </w:rPr>
      </w:pPr>
      <w:r w:rsidRPr="000E6A57">
        <w:rPr>
          <w:szCs w:val="24"/>
        </w:rPr>
        <w:drawing>
          <wp:inline distT="0" distB="0" distL="0" distR="0" wp14:anchorId="08599127" wp14:editId="6F22363E">
            <wp:extent cx="4107815" cy="3517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7815" cy="351790"/>
                    </a:xfrm>
                    <a:prstGeom prst="rect">
                      <a:avLst/>
                    </a:prstGeom>
                    <a:noFill/>
                    <a:ln>
                      <a:noFill/>
                    </a:ln>
                  </pic:spPr>
                </pic:pic>
              </a:graphicData>
            </a:graphic>
          </wp:inline>
        </w:drawing>
      </w:r>
    </w:p>
    <w:p w14:paraId="61DE49E0" w14:textId="77777777" w:rsidR="00AB51E4" w:rsidRPr="000E6A57" w:rsidRDefault="00AB51E4" w:rsidP="00AB51E4">
      <w:pPr>
        <w:ind w:firstLine="480"/>
      </w:pPr>
      <w:r w:rsidRPr="000E6A57">
        <w:t>off</w:t>
      </w:r>
      <w:r w:rsidRPr="000E6A57">
        <w:t>入参是要</w:t>
      </w:r>
      <w:r w:rsidRPr="000E6A57">
        <w:t>mask</w:t>
      </w:r>
      <w:r w:rsidRPr="000E6A57">
        <w:t>的位地址，</w:t>
      </w:r>
      <w:r w:rsidRPr="000E6A57">
        <w:t>dat</w:t>
      </w:r>
      <w:r w:rsidRPr="000E6A57">
        <w:t>是要</w:t>
      </w:r>
      <w:r w:rsidRPr="000E6A57">
        <w:t>mask</w:t>
      </w:r>
      <w:r w:rsidRPr="000E6A57">
        <w:t>的位的新值</w:t>
      </w:r>
    </w:p>
    <w:p w14:paraId="27C505DF" w14:textId="77777777" w:rsidR="00AB51E4" w:rsidRPr="000E6A57" w:rsidRDefault="00AB51E4" w:rsidP="00AB51E4">
      <w:pPr>
        <w:ind w:firstLine="480"/>
      </w:pPr>
    </w:p>
    <w:p w14:paraId="4C7EFA47" w14:textId="77777777" w:rsidR="00AB51E4" w:rsidRPr="000E6A57" w:rsidRDefault="00AB51E4" w:rsidP="00AB51E4">
      <w:pPr>
        <w:ind w:firstLine="480"/>
      </w:pPr>
      <w:r w:rsidRPr="000E6A57">
        <w:t>gouped() //</w:t>
      </w:r>
      <w:r w:rsidRPr="000E6A57">
        <w:t>按指定粒度对数据对象分组，入参</w:t>
      </w:r>
      <w:r w:rsidRPr="000E6A57">
        <w:t>width</w:t>
      </w:r>
      <w:r w:rsidRPr="000E6A57">
        <w:t>的默认分组粒度为</w:t>
      </w:r>
      <w:r w:rsidRPr="000E6A57">
        <w:t>1</w:t>
      </w:r>
      <w:r w:rsidRPr="000E6A57">
        <w:t>，返回分组后的结果，原数据对象不变。适用于</w:t>
      </w:r>
      <w:r w:rsidRPr="000E6A57">
        <w:t>bits/reg_xx</w:t>
      </w:r>
      <w:r w:rsidRPr="000E6A57">
        <w:t>类型</w:t>
      </w:r>
    </w:p>
    <w:p w14:paraId="3E544D76" w14:textId="77777777" w:rsidR="00AB51E4" w:rsidRPr="000E6A57" w:rsidRDefault="00AB51E4" w:rsidP="00AB51E4">
      <w:pPr>
        <w:ind w:firstLine="480"/>
      </w:pPr>
    </w:p>
    <w:p w14:paraId="432C6F46" w14:textId="77777777" w:rsidR="00AB51E4" w:rsidRPr="000E6A57" w:rsidRDefault="00AB51E4" w:rsidP="00AB51E4">
      <w:pPr>
        <w:ind w:firstLine="480"/>
      </w:pPr>
      <w:r w:rsidRPr="000E6A57">
        <w:t>order_invert() //</w:t>
      </w:r>
      <w:r w:rsidRPr="000E6A57">
        <w:t>反转数据对象的高低位顺序，返回反转位序之后的结果，原数据对象不变。适用于</w:t>
      </w:r>
      <w:r w:rsidRPr="000E6A57">
        <w:t>bits/reg_xx</w:t>
      </w:r>
      <w:r w:rsidRPr="000E6A57">
        <w:t>类型</w:t>
      </w:r>
    </w:p>
    <w:p w14:paraId="1AB5AE3E" w14:textId="77777777" w:rsidR="00AB51E4" w:rsidRPr="000E6A57" w:rsidRDefault="00AB51E4" w:rsidP="00AB51E4">
      <w:pPr>
        <w:ind w:firstLine="480"/>
      </w:pPr>
    </w:p>
    <w:p w14:paraId="46EA43E2" w14:textId="77777777" w:rsidR="00AB51E4" w:rsidRPr="000E6A57" w:rsidRDefault="00AB51E4" w:rsidP="00AB51E4">
      <w:pPr>
        <w:ind w:firstLine="480"/>
      </w:pPr>
      <w:r w:rsidRPr="000E6A57">
        <w:t>msb() //</w:t>
      </w:r>
      <w:r w:rsidRPr="000E6A57">
        <w:t>从最高位取指定位宽的数据，入参</w:t>
      </w:r>
      <w:r w:rsidRPr="000E6A57">
        <w:t>n</w:t>
      </w:r>
      <w:r w:rsidRPr="000E6A57">
        <w:t>的默认值为</w:t>
      </w:r>
      <w:r w:rsidRPr="000E6A57">
        <w:t>1</w:t>
      </w:r>
      <w:r w:rsidRPr="000E6A57">
        <w:t>，返回取出的</w:t>
      </w:r>
      <w:r w:rsidRPr="000E6A57">
        <w:t>n bit</w:t>
      </w:r>
      <w:r w:rsidRPr="000E6A57">
        <w:t>数据，原数据对象不变。适用于</w:t>
      </w:r>
      <w:r w:rsidRPr="000E6A57">
        <w:t>bits/reg_xx</w:t>
      </w:r>
      <w:r w:rsidRPr="000E6A57">
        <w:t>类型</w:t>
      </w:r>
    </w:p>
    <w:p w14:paraId="243B1A42" w14:textId="77777777" w:rsidR="00AB51E4" w:rsidRPr="000E6A57" w:rsidRDefault="00AB51E4" w:rsidP="00AB51E4">
      <w:pPr>
        <w:ind w:firstLine="480"/>
      </w:pPr>
    </w:p>
    <w:p w14:paraId="0A6B11B3" w14:textId="77777777" w:rsidR="00AB51E4" w:rsidRPr="000E6A57" w:rsidRDefault="00AB51E4" w:rsidP="00AB51E4">
      <w:pPr>
        <w:ind w:firstLine="480"/>
      </w:pPr>
      <w:r w:rsidRPr="000E6A57">
        <w:t>lsb() //</w:t>
      </w:r>
      <w:r w:rsidRPr="000E6A57">
        <w:t>跟</w:t>
      </w:r>
      <w:r w:rsidRPr="000E6A57">
        <w:t>msb()</w:t>
      </w:r>
      <w:r w:rsidRPr="000E6A57">
        <w:t>类似，从低位取</w:t>
      </w:r>
      <w:r w:rsidRPr="000E6A57">
        <w:t>n bit</w:t>
      </w:r>
    </w:p>
    <w:p w14:paraId="4892AA96" w14:textId="77777777" w:rsidR="00AB51E4" w:rsidRPr="000E6A57" w:rsidRDefault="00AB51E4" w:rsidP="00AB51E4">
      <w:pPr>
        <w:ind w:firstLine="480"/>
      </w:pPr>
    </w:p>
    <w:p w14:paraId="3DA71CED" w14:textId="77777777" w:rsidR="00AB51E4" w:rsidRPr="000E6A57" w:rsidRDefault="00AB51E4" w:rsidP="00AB51E4">
      <w:pPr>
        <w:ind w:firstLine="480"/>
      </w:pPr>
      <w:r w:rsidRPr="000E6A57">
        <w:t>s_ext() //</w:t>
      </w:r>
      <w:r w:rsidRPr="000E6A57">
        <w:t>有符号高位扩展，用原数据对象的最高位扩展高位的位宽，返回符号扩展之后的数据，原数据对象不变。适用于</w:t>
      </w:r>
      <w:r w:rsidRPr="000E6A57">
        <w:t>bits/reg_xx</w:t>
      </w:r>
      <w:r w:rsidRPr="000E6A57">
        <w:t>类型</w:t>
      </w:r>
    </w:p>
    <w:p w14:paraId="4F0D812B" w14:textId="77777777" w:rsidR="00AB51E4" w:rsidRPr="000E6A57" w:rsidRDefault="00AB51E4" w:rsidP="00AB51E4">
      <w:pPr>
        <w:ind w:firstLine="480"/>
      </w:pPr>
    </w:p>
    <w:p w14:paraId="54213CFD" w14:textId="77777777" w:rsidR="00AB51E4" w:rsidRPr="000E6A57" w:rsidRDefault="00AB51E4" w:rsidP="00AB51E4">
      <w:pPr>
        <w:ind w:firstLine="480"/>
      </w:pPr>
      <w:r w:rsidRPr="000E6A57">
        <w:t>u_ext() //</w:t>
      </w:r>
      <w:r w:rsidRPr="000E6A57">
        <w:t>无符号高位扩展，用</w:t>
      </w:r>
      <w:r w:rsidRPr="000E6A57">
        <w:t>0</w:t>
      </w:r>
      <w:r w:rsidRPr="000E6A57">
        <w:t>填充要扩展的高位，返回扩展之后的数据，原数据对象不变。适用于</w:t>
      </w:r>
      <w:r w:rsidRPr="000E6A57">
        <w:t>bits/reg_xx</w:t>
      </w:r>
      <w:r w:rsidRPr="000E6A57">
        <w:t>类型</w:t>
      </w:r>
    </w:p>
    <w:p w14:paraId="1A2DA51B" w14:textId="77777777" w:rsidR="00AB51E4" w:rsidRPr="000E6A57" w:rsidRDefault="00AB51E4" w:rsidP="00AB51E4">
      <w:pPr>
        <w:ind w:firstLine="480"/>
      </w:pPr>
    </w:p>
    <w:p w14:paraId="6423C590" w14:textId="77777777" w:rsidR="00AB51E4" w:rsidRPr="000E6A57" w:rsidRDefault="00AB51E4" w:rsidP="00AB51E4">
      <w:pPr>
        <w:ind w:firstLine="480"/>
      </w:pPr>
      <w:r w:rsidRPr="000E6A57">
        <w:t>z_ext() //</w:t>
      </w:r>
      <w:r w:rsidRPr="000E6A57">
        <w:t>高位用</w:t>
      </w:r>
      <w:r w:rsidRPr="000E6A57">
        <w:t>0</w:t>
      </w:r>
      <w:r w:rsidRPr="000E6A57">
        <w:t>扩展并把扩展之后的数据对象转换为有符号类型的，返回扩展时候的有符号数据，原数据对象不变。适用于</w:t>
      </w:r>
      <w:r w:rsidRPr="000E6A57">
        <w:t>bits/reg_xx</w:t>
      </w:r>
    </w:p>
    <w:p w14:paraId="4B5F0D76" w14:textId="77777777" w:rsidR="00AB51E4" w:rsidRPr="000E6A57" w:rsidRDefault="00AB51E4" w:rsidP="00AB51E4">
      <w:pPr>
        <w:ind w:firstLine="480"/>
      </w:pPr>
    </w:p>
    <w:p w14:paraId="18945424" w14:textId="77777777" w:rsidR="00AB51E4" w:rsidRPr="000E6A57" w:rsidRDefault="00AB51E4" w:rsidP="00AB51E4">
      <w:pPr>
        <w:ind w:firstLine="480"/>
      </w:pPr>
      <w:r w:rsidRPr="000E6A57">
        <w:t>match_any() //</w:t>
      </w:r>
      <w:r w:rsidRPr="000E6A57">
        <w:t>匹配上入参数组的任何一个对象，入参是一个数组，跟数组的每个元素对比，返回比较的结果。适用于</w:t>
      </w:r>
      <w:r w:rsidRPr="000E6A57">
        <w:t>bits/reg</w:t>
      </w:r>
    </w:p>
    <w:p w14:paraId="0D6CAE9D" w14:textId="77777777" w:rsidR="00AB51E4" w:rsidRPr="000E6A57" w:rsidRDefault="00AB51E4" w:rsidP="00AB51E4">
      <w:pPr>
        <w:ind w:firstLine="480"/>
      </w:pPr>
    </w:p>
    <w:p w14:paraId="1D738618" w14:textId="77777777" w:rsidR="00AB51E4" w:rsidRPr="000E6A57" w:rsidRDefault="00AB51E4" w:rsidP="00AB51E4">
      <w:pPr>
        <w:ind w:firstLine="480"/>
      </w:pPr>
      <w:r w:rsidRPr="000E6A57">
        <w:t>rep() //</w:t>
      </w:r>
      <w:r w:rsidRPr="000E6A57">
        <w:t>把本数据对象重复</w:t>
      </w:r>
      <w:r w:rsidRPr="000E6A57">
        <w:t>n</w:t>
      </w:r>
      <w:r w:rsidRPr="000E6A57">
        <w:t>次，入参</w:t>
      </w:r>
      <w:r w:rsidRPr="000E6A57">
        <w:t>n</w:t>
      </w:r>
      <w:r w:rsidRPr="000E6A57">
        <w:t>是要重复的次数，返回重复</w:t>
      </w:r>
      <w:r w:rsidRPr="000E6A57">
        <w:t>n</w:t>
      </w:r>
      <w:r w:rsidRPr="000E6A57">
        <w:t>此之后的数据。适用于</w:t>
      </w:r>
      <w:r w:rsidRPr="000E6A57">
        <w:t>bits/reg_xx</w:t>
      </w:r>
    </w:p>
    <w:p w14:paraId="73EBFE03" w14:textId="77777777" w:rsidR="00AB51E4" w:rsidRPr="000E6A57" w:rsidRDefault="00AB51E4" w:rsidP="00AB51E4">
      <w:pPr>
        <w:ind w:firstLine="480"/>
      </w:pPr>
    </w:p>
    <w:p w14:paraId="3F7CBB3E" w14:textId="77777777" w:rsidR="00AB51E4" w:rsidRPr="000E6A57" w:rsidRDefault="00AB51E4" w:rsidP="00AB51E4">
      <w:pPr>
        <w:ind w:firstLine="480"/>
      </w:pPr>
      <w:r w:rsidRPr="000E6A57">
        <w:t>rep_each_bit() //</w:t>
      </w:r>
      <w:r w:rsidRPr="000E6A57">
        <w:t>把本数据对象的每个</w:t>
      </w:r>
      <w:r w:rsidRPr="000E6A57">
        <w:t>bit</w:t>
      </w:r>
      <w:r w:rsidRPr="000E6A57">
        <w:t>都连续重复</w:t>
      </w:r>
      <w:r w:rsidRPr="000E6A57">
        <w:t>n</w:t>
      </w:r>
      <w:r w:rsidRPr="000E6A57">
        <w:t>此，入参</w:t>
      </w:r>
      <w:r w:rsidRPr="000E6A57">
        <w:t>n</w:t>
      </w:r>
      <w:r w:rsidRPr="000E6A57">
        <w:t>是要重复的次数，返回重复</w:t>
      </w:r>
      <w:r w:rsidRPr="000E6A57">
        <w:t>n</w:t>
      </w:r>
      <w:r w:rsidRPr="000E6A57">
        <w:t>此之后的数据。适用于</w:t>
      </w:r>
      <w:r w:rsidRPr="000E6A57">
        <w:t>bits/reg</w:t>
      </w:r>
    </w:p>
    <w:p w14:paraId="2F2800A2" w14:textId="77777777" w:rsidR="00AB51E4" w:rsidRPr="000E6A57" w:rsidRDefault="00AB51E4" w:rsidP="00AB51E4">
      <w:pPr>
        <w:ind w:firstLine="480"/>
      </w:pPr>
    </w:p>
    <w:p w14:paraId="2CAD08CA" w14:textId="77777777" w:rsidR="00AB51E4" w:rsidRPr="000E6A57" w:rsidRDefault="00AB51E4" w:rsidP="00AB51E4">
      <w:pPr>
        <w:ind w:firstLine="480"/>
      </w:pPr>
      <w:r w:rsidRPr="000E6A57">
        <w:t>lsb_or() //</w:t>
      </w:r>
      <w:r w:rsidRPr="000E6A57">
        <w:t>从低位开始，生成一个跟本数据对象位宽相等的</w:t>
      </w:r>
      <w:r w:rsidRPr="000E6A57">
        <w:t>bits</w:t>
      </w:r>
      <w:r w:rsidRPr="000E6A57">
        <w:t>数据，该数据的第</w:t>
      </w:r>
      <w:r w:rsidRPr="000E6A57">
        <w:t>x</w:t>
      </w:r>
      <w:r w:rsidRPr="000E6A57">
        <w:t>位的值是原数据对象的</w:t>
      </w:r>
      <w:r w:rsidRPr="000E6A57">
        <w:t>x:0</w:t>
      </w:r>
      <w:r w:rsidRPr="000E6A57">
        <w:t>位的</w:t>
      </w:r>
      <w:r w:rsidRPr="000E6A57">
        <w:t>reducetion</w:t>
      </w:r>
      <w:r w:rsidRPr="000E6A57">
        <w:t>或</w:t>
      </w:r>
    </w:p>
    <w:p w14:paraId="0537013B" w14:textId="77777777" w:rsidR="00AB51E4" w:rsidRPr="000E6A57" w:rsidRDefault="00AB51E4" w:rsidP="00AB51E4">
      <w:pPr>
        <w:ind w:firstLine="480"/>
      </w:pPr>
    </w:p>
    <w:p w14:paraId="2A36F1BA" w14:textId="77777777" w:rsidR="00AB51E4" w:rsidRPr="000E6A57" w:rsidRDefault="00AB51E4" w:rsidP="00AB51E4">
      <w:pPr>
        <w:ind w:firstLine="480"/>
      </w:pPr>
      <w:r w:rsidRPr="000E6A57">
        <w:t>msb_or() //</w:t>
      </w:r>
      <w:r w:rsidRPr="000E6A57">
        <w:t>跟</w:t>
      </w:r>
      <w:r w:rsidRPr="000E6A57">
        <w:t>lsb_or()</w:t>
      </w:r>
      <w:r w:rsidRPr="000E6A57">
        <w:t>类似，从高位开始</w:t>
      </w:r>
    </w:p>
    <w:p w14:paraId="18E43661" w14:textId="77777777" w:rsidR="00AB51E4" w:rsidRPr="000E6A57" w:rsidRDefault="00AB51E4" w:rsidP="00AB51E4">
      <w:pPr>
        <w:ind w:firstLine="480"/>
      </w:pPr>
    </w:p>
    <w:p w14:paraId="0606D77F" w14:textId="77777777" w:rsidR="00AB51E4" w:rsidRPr="000E6A57" w:rsidRDefault="00AB51E4" w:rsidP="00AB51E4">
      <w:pPr>
        <w:ind w:firstLine="480"/>
      </w:pPr>
      <w:r w:rsidRPr="000E6A57">
        <w:t>is_log2() //</w:t>
      </w:r>
      <w:r w:rsidRPr="000E6A57">
        <w:t>以</w:t>
      </w:r>
      <w:r w:rsidRPr="000E6A57">
        <w:t>2</w:t>
      </w:r>
      <w:r w:rsidRPr="000E6A57">
        <w:t>为底向下取对数，入参</w:t>
      </w:r>
      <w:r w:rsidRPr="000E6A57">
        <w:t>width</w:t>
      </w:r>
      <w:r w:rsidRPr="000E6A57">
        <w:t>是取对数的数据位宽，返回位宽为</w:t>
      </w:r>
      <w:r w:rsidRPr="000E6A57">
        <w:t>log2_ceil(width)</w:t>
      </w:r>
      <w:r w:rsidRPr="000E6A57">
        <w:t>的对数结果</w:t>
      </w:r>
    </w:p>
    <w:p w14:paraId="4F85D5B6" w14:textId="77777777" w:rsidR="00AB51E4" w:rsidRPr="000E6A57" w:rsidRDefault="00AB51E4" w:rsidP="00AB51E4">
      <w:pPr>
        <w:ind w:firstLine="480"/>
      </w:pPr>
    </w:p>
    <w:p w14:paraId="5C649842" w14:textId="77777777" w:rsidR="00AB51E4" w:rsidRPr="000E6A57" w:rsidRDefault="00AB51E4" w:rsidP="00AB51E4">
      <w:pPr>
        <w:ind w:firstLine="480"/>
      </w:pPr>
      <w:r w:rsidRPr="000E6A57">
        <w:t>flip() //inp/outp</w:t>
      </w:r>
      <w:r w:rsidRPr="000E6A57">
        <w:t>端口方向取反，即</w:t>
      </w:r>
      <w:r w:rsidRPr="000E6A57">
        <w:t>inp</w:t>
      </w:r>
      <w:r w:rsidRPr="000E6A57">
        <w:t>变为</w:t>
      </w:r>
      <w:r w:rsidRPr="000E6A57">
        <w:t>outp</w:t>
      </w:r>
      <w:r w:rsidRPr="000E6A57">
        <w:t>，</w:t>
      </w:r>
      <w:r w:rsidRPr="000E6A57">
        <w:t>outp</w:t>
      </w:r>
      <w:r w:rsidRPr="000E6A57">
        <w:t>变为</w:t>
      </w:r>
      <w:r w:rsidRPr="000E6A57">
        <w:t>inp</w:t>
      </w:r>
      <w:r w:rsidRPr="000E6A57">
        <w:t>。只适用于</w:t>
      </w:r>
      <w:r w:rsidRPr="000E6A57">
        <w:t>inp/outp</w:t>
      </w:r>
      <w:r w:rsidRPr="000E6A57">
        <w:t>类型</w:t>
      </w:r>
    </w:p>
    <w:p w14:paraId="1A320075" w14:textId="77777777" w:rsidR="00AB51E4" w:rsidRPr="000E6A57" w:rsidRDefault="00AB51E4" w:rsidP="00AB51E4">
      <w:pPr>
        <w:ind w:firstLine="480"/>
      </w:pPr>
    </w:p>
    <w:p w14:paraId="0B48523D" w14:textId="77777777" w:rsidR="00AB51E4" w:rsidRPr="000E6A57" w:rsidRDefault="00AB51E4" w:rsidP="00AB51E4">
      <w:pPr>
        <w:ind w:firstLine="480"/>
      </w:pPr>
    </w:p>
    <w:p w14:paraId="70879771" w14:textId="77777777" w:rsidR="00AB51E4" w:rsidRPr="000E6A57" w:rsidRDefault="00AB51E4" w:rsidP="00AB51E4">
      <w:pPr>
        <w:pStyle w:val="2"/>
      </w:pPr>
      <w:r w:rsidRPr="000E6A57">
        <w:rPr>
          <w:rFonts w:hint="eastAsia"/>
        </w:rPr>
        <w:t>复合数据类型</w:t>
      </w:r>
      <w:r w:rsidRPr="000E6A57">
        <w:rPr>
          <w:rFonts w:hint="eastAsia"/>
        </w:rPr>
        <w:t>bundle</w:t>
      </w:r>
    </w:p>
    <w:p w14:paraId="1CC9CD7A" w14:textId="77777777" w:rsidR="00AB51E4" w:rsidRPr="000E6A57" w:rsidRDefault="00AB51E4" w:rsidP="00AB51E4">
      <w:pPr>
        <w:ind w:firstLine="480"/>
      </w:pPr>
      <w:r w:rsidRPr="000E6A57">
        <w:t>C/C++</w:t>
      </w:r>
      <w:r w:rsidRPr="000E6A57">
        <w:t>语言中用</w:t>
      </w:r>
      <w:r w:rsidRPr="000E6A57">
        <w:t>struct</w:t>
      </w:r>
      <w:r w:rsidRPr="000E6A57">
        <w:t>来描述复杂的数据结构，类似的</w:t>
      </w:r>
      <w:r w:rsidRPr="000E6A57">
        <w:t>PHGL</w:t>
      </w:r>
      <w:r w:rsidRPr="000E6A57">
        <w:t>中用</w:t>
      </w:r>
      <w:r w:rsidRPr="000E6A57">
        <w:t>bundle</w:t>
      </w:r>
      <w:r w:rsidRPr="000E6A57">
        <w:t>类来描述复杂的数据结构，</w:t>
      </w:r>
      <w:r w:rsidRPr="000E6A57">
        <w:t>bundle</w:t>
      </w:r>
      <w:r w:rsidRPr="000E6A57">
        <w:t>可以对多个基本数据类打包，在需要的地方可以简洁、高效的例化</w:t>
      </w:r>
      <w:r w:rsidRPr="000E6A57">
        <w:t>bundle</w:t>
      </w:r>
      <w:r w:rsidRPr="000E6A57">
        <w:t>来对一组信号统一描述。</w:t>
      </w:r>
    </w:p>
    <w:p w14:paraId="04DC8BE1" w14:textId="77777777" w:rsidR="00AB51E4" w:rsidRPr="000E6A57" w:rsidRDefault="00AB51E4" w:rsidP="00AB51E4">
      <w:pPr>
        <w:ind w:firstLine="480"/>
      </w:pPr>
      <w:r w:rsidRPr="000E6A57">
        <w:t>例如，一块</w:t>
      </w:r>
      <w:r w:rsidRPr="000E6A57">
        <w:t>sram</w:t>
      </w:r>
      <w:r w:rsidRPr="000E6A57">
        <w:t>的读写控制端口一般有这几个控制信号：</w:t>
      </w:r>
      <w:r w:rsidRPr="000E6A57">
        <w:t>read_en, write_en, address, write_data, read_data</w:t>
      </w:r>
      <w:r w:rsidRPr="000E6A57">
        <w:t>等</w:t>
      </w:r>
      <w:r w:rsidRPr="000E6A57">
        <w:t>(</w:t>
      </w:r>
      <w:r w:rsidRPr="000E6A57">
        <w:t>时钟域复位信号不再列出</w:t>
      </w:r>
      <w:r w:rsidRPr="000E6A57">
        <w:t>)</w:t>
      </w:r>
      <w:r w:rsidRPr="000E6A57">
        <w:t>，如果直接用</w:t>
      </w:r>
      <w:r w:rsidRPr="000E6A57">
        <w:t>verilog</w:t>
      </w:r>
      <w:r w:rsidRPr="000E6A57">
        <w:t>去写的话，每个单独的端口信号都要单独例化，非常的繁琐且容易出错。在</w:t>
      </w:r>
      <w:r w:rsidRPr="000E6A57">
        <w:t>PHGL</w:t>
      </w:r>
      <w:r w:rsidRPr="000E6A57">
        <w:t>里，可以先对该</w:t>
      </w:r>
      <w:r w:rsidRPr="000E6A57">
        <w:t>sram</w:t>
      </w:r>
      <w:r w:rsidRPr="000E6A57">
        <w:t>控制信号建一个</w:t>
      </w:r>
      <w:r w:rsidRPr="000E6A57">
        <w:t>bundle</w:t>
      </w:r>
      <w:r w:rsidRPr="000E6A57">
        <w:t>数据类，在</w:t>
      </w:r>
      <w:r w:rsidRPr="000E6A57">
        <w:t>module</w:t>
      </w:r>
      <w:r w:rsidRPr="000E6A57">
        <w:t>的里直接例化该</w:t>
      </w:r>
      <w:r w:rsidRPr="000E6A57">
        <w:t>bundle</w:t>
      </w:r>
      <w:r w:rsidRPr="000E6A57">
        <w:t>即可。</w:t>
      </w:r>
    </w:p>
    <w:p w14:paraId="1BEEDFF4" w14:textId="77777777" w:rsidR="00AB51E4" w:rsidRPr="000E6A57" w:rsidRDefault="00AB51E4" w:rsidP="00AB51E4">
      <w:pPr>
        <w:ind w:firstLine="480"/>
        <w:rPr>
          <w:szCs w:val="24"/>
        </w:rPr>
      </w:pPr>
      <w:r w:rsidRPr="000E6A57">
        <w:rPr>
          <w:szCs w:val="24"/>
        </w:rPr>
        <w:lastRenderedPageBreak/>
        <w:drawing>
          <wp:inline distT="0" distB="0" distL="0" distR="0" wp14:anchorId="0E87E7C1" wp14:editId="0ED29B14">
            <wp:extent cx="6731635" cy="2426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1635" cy="2426970"/>
                    </a:xfrm>
                    <a:prstGeom prst="rect">
                      <a:avLst/>
                    </a:prstGeom>
                    <a:noFill/>
                    <a:ln>
                      <a:noFill/>
                    </a:ln>
                  </pic:spPr>
                </pic:pic>
              </a:graphicData>
            </a:graphic>
          </wp:inline>
        </w:drawing>
      </w:r>
    </w:p>
    <w:p w14:paraId="3612435F" w14:textId="77777777" w:rsidR="00AB51E4" w:rsidRPr="000E6A57" w:rsidRDefault="00AB51E4" w:rsidP="00AB51E4">
      <w:pPr>
        <w:ind w:firstLine="480"/>
      </w:pPr>
      <w:r w:rsidRPr="000E6A57">
        <w:t>上述代码就实现了对</w:t>
      </w:r>
      <w:r w:rsidRPr="000E6A57">
        <w:t>sram</w:t>
      </w:r>
      <w:r w:rsidRPr="000E6A57">
        <w:t>控制信号的</w:t>
      </w:r>
      <w:r w:rsidRPr="000E6A57">
        <w:t>bundle</w:t>
      </w:r>
      <w:r w:rsidRPr="000E6A57">
        <w:t>描述，该复合数据结构继承自</w:t>
      </w:r>
      <w:r w:rsidRPr="000E6A57">
        <w:t>bundle</w:t>
      </w:r>
      <w:r w:rsidRPr="000E6A57">
        <w:t>基类，在</w:t>
      </w:r>
      <w:r w:rsidRPr="000E6A57">
        <w:t>set_var()</w:t>
      </w:r>
      <w:r w:rsidRPr="000E6A57">
        <w:t>方法里例化各个控制端口信号，例化的成员变量必须传入</w:t>
      </w:r>
      <w:r w:rsidRPr="000E6A57">
        <w:t>self.var()</w:t>
      </w:r>
      <w:r w:rsidRPr="000E6A57">
        <w:t>方法入参以做注册。</w:t>
      </w:r>
    </w:p>
    <w:p w14:paraId="75AF6209" w14:textId="77777777" w:rsidR="00AB51E4" w:rsidRPr="000E6A57" w:rsidRDefault="00AB51E4" w:rsidP="00AB51E4">
      <w:pPr>
        <w:ind w:firstLine="480"/>
      </w:pPr>
      <w:r w:rsidRPr="000E6A57">
        <w:t>数据结构建模完成之后，就可以在</w:t>
      </w:r>
      <w:r w:rsidRPr="000E6A57">
        <w:t>module</w:t>
      </w:r>
      <w:r w:rsidRPr="000E6A57">
        <w:t>里例化使用了：</w:t>
      </w:r>
    </w:p>
    <w:p w14:paraId="6450DAE5" w14:textId="77777777" w:rsidR="00AB51E4" w:rsidRPr="000E6A57" w:rsidRDefault="00AB51E4" w:rsidP="00AB51E4">
      <w:pPr>
        <w:ind w:firstLine="480"/>
        <w:rPr>
          <w:szCs w:val="24"/>
        </w:rPr>
      </w:pPr>
      <w:r w:rsidRPr="000E6A57">
        <w:rPr>
          <w:szCs w:val="24"/>
        </w:rPr>
        <w:drawing>
          <wp:inline distT="0" distB="0" distL="0" distR="0" wp14:anchorId="4093F813" wp14:editId="07A0D862">
            <wp:extent cx="8630285" cy="2503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30285" cy="2503805"/>
                    </a:xfrm>
                    <a:prstGeom prst="rect">
                      <a:avLst/>
                    </a:prstGeom>
                    <a:noFill/>
                    <a:ln>
                      <a:noFill/>
                    </a:ln>
                  </pic:spPr>
                </pic:pic>
              </a:graphicData>
            </a:graphic>
          </wp:inline>
        </w:drawing>
      </w:r>
    </w:p>
    <w:p w14:paraId="0CEA6520" w14:textId="77777777" w:rsidR="00AB51E4" w:rsidRPr="000E6A57" w:rsidRDefault="00AB51E4" w:rsidP="00AB51E4">
      <w:pPr>
        <w:ind w:firstLine="480"/>
      </w:pPr>
      <w:r w:rsidRPr="000E6A57">
        <w:t>下面的代码描述了</w:t>
      </w:r>
      <w:r w:rsidRPr="000E6A57">
        <w:t>sram</w:t>
      </w:r>
      <w:r w:rsidRPr="000E6A57">
        <w:t>的读写逻辑：</w:t>
      </w:r>
    </w:p>
    <w:p w14:paraId="17363F9D" w14:textId="77777777" w:rsidR="00AB51E4" w:rsidRPr="000E6A57" w:rsidRDefault="00AB51E4" w:rsidP="00AB51E4">
      <w:pPr>
        <w:ind w:firstLine="480"/>
        <w:rPr>
          <w:szCs w:val="24"/>
        </w:rPr>
      </w:pPr>
      <w:r w:rsidRPr="000E6A57">
        <w:rPr>
          <w:szCs w:val="24"/>
        </w:rPr>
        <w:lastRenderedPageBreak/>
        <w:drawing>
          <wp:inline distT="0" distB="0" distL="0" distR="0" wp14:anchorId="4099D529" wp14:editId="68934A27">
            <wp:extent cx="10431145" cy="43541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31145" cy="4354195"/>
                    </a:xfrm>
                    <a:prstGeom prst="rect">
                      <a:avLst/>
                    </a:prstGeom>
                    <a:noFill/>
                    <a:ln>
                      <a:noFill/>
                    </a:ln>
                  </pic:spPr>
                </pic:pic>
              </a:graphicData>
            </a:graphic>
          </wp:inline>
        </w:drawing>
      </w:r>
    </w:p>
    <w:p w14:paraId="17332C59" w14:textId="77777777" w:rsidR="00AB51E4" w:rsidRPr="000E6A57" w:rsidRDefault="00AB51E4" w:rsidP="00AB51E4">
      <w:pPr>
        <w:pStyle w:val="2"/>
      </w:pPr>
      <w:r w:rsidRPr="000E6A57">
        <w:rPr>
          <w:rFonts w:hint="eastAsia"/>
        </w:rPr>
        <w:t>复合数据类型</w:t>
      </w:r>
      <w:r w:rsidRPr="000E6A57">
        <w:rPr>
          <w:rFonts w:hint="eastAsia"/>
        </w:rPr>
        <w:t>vec</w:t>
      </w:r>
    </w:p>
    <w:p w14:paraId="213922A8" w14:textId="77777777" w:rsidR="00AB51E4" w:rsidRPr="000E6A57" w:rsidRDefault="00AB51E4" w:rsidP="00AB51E4">
      <w:pPr>
        <w:ind w:firstLine="480"/>
      </w:pPr>
      <w:r w:rsidRPr="000E6A57">
        <w:t>vec</w:t>
      </w:r>
      <w:r w:rsidRPr="000E6A57">
        <w:t>用来描述数组类型的数据结构，数组成员的类型可以是基本数据类型，也可以是复合数据类型。</w:t>
      </w:r>
    </w:p>
    <w:p w14:paraId="27F35615" w14:textId="77777777" w:rsidR="00AB51E4" w:rsidRPr="000E6A57" w:rsidRDefault="00AB51E4" w:rsidP="00AB51E4">
      <w:pPr>
        <w:ind w:firstLine="480"/>
        <w:rPr>
          <w:szCs w:val="24"/>
        </w:rPr>
      </w:pPr>
      <w:r w:rsidRPr="000E6A57">
        <w:rPr>
          <w:szCs w:val="24"/>
        </w:rPr>
        <w:lastRenderedPageBreak/>
        <w:drawing>
          <wp:inline distT="0" distB="0" distL="0" distR="0" wp14:anchorId="7590A636" wp14:editId="494562F9">
            <wp:extent cx="12724130" cy="65131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24130" cy="6513195"/>
                    </a:xfrm>
                    <a:prstGeom prst="rect">
                      <a:avLst/>
                    </a:prstGeom>
                    <a:noFill/>
                    <a:ln>
                      <a:noFill/>
                    </a:ln>
                  </pic:spPr>
                </pic:pic>
              </a:graphicData>
            </a:graphic>
          </wp:inline>
        </w:drawing>
      </w:r>
    </w:p>
    <w:p w14:paraId="3D3A2F4F" w14:textId="77777777" w:rsidR="00AB51E4" w:rsidRPr="000E6A57" w:rsidRDefault="00AB51E4" w:rsidP="00AB51E4">
      <w:pPr>
        <w:ind w:firstLine="480"/>
      </w:pPr>
      <w:r w:rsidRPr="000E6A57">
        <w:t>上述代码描述了一个</w:t>
      </w:r>
      <w:r w:rsidRPr="000E6A57">
        <w:t>4</w:t>
      </w:r>
      <w:r w:rsidRPr="000E6A57">
        <w:t>端口</w:t>
      </w:r>
      <w:r w:rsidRPr="000E6A57">
        <w:t>sram</w:t>
      </w:r>
      <w:r w:rsidRPr="000E6A57">
        <w:t>的模型，</w:t>
      </w:r>
      <w:r w:rsidRPr="000E6A57">
        <w:t>set_port()</w:t>
      </w:r>
      <w:r w:rsidRPr="000E6A57">
        <w:t>里用</w:t>
      </w:r>
      <w:r w:rsidRPr="000E6A57">
        <w:t>vec()</w:t>
      </w:r>
      <w:r w:rsidRPr="000E6A57">
        <w:t>例化了</w:t>
      </w:r>
      <w:r w:rsidRPr="000E6A57">
        <w:t>4</w:t>
      </w:r>
      <w:r w:rsidRPr="000E6A57">
        <w:t>个</w:t>
      </w:r>
      <w:r w:rsidRPr="000E6A57">
        <w:t>sram_control_io bundle</w:t>
      </w:r>
      <w:r w:rsidRPr="000E6A57">
        <w:t>复合数据类。</w:t>
      </w:r>
      <w:r w:rsidRPr="000E6A57">
        <w:t>main()</w:t>
      </w:r>
      <w:r w:rsidRPr="000E6A57">
        <w:t>里面用</w:t>
      </w:r>
      <w:r w:rsidRPr="000E6A57">
        <w:t>vec()</w:t>
      </w:r>
      <w:r w:rsidRPr="000E6A57">
        <w:t>例化了一个深度为</w:t>
      </w:r>
      <w:r w:rsidRPr="000E6A57">
        <w:t>16</w:t>
      </w:r>
      <w:r w:rsidRPr="000E6A57">
        <w:t>，位宽为</w:t>
      </w:r>
      <w:r w:rsidRPr="000E6A57">
        <w:t>64</w:t>
      </w:r>
      <w:r w:rsidRPr="000E6A57">
        <w:t>的寄存器数组，用来模拟</w:t>
      </w:r>
      <w:r w:rsidRPr="000E6A57">
        <w:t>sram</w:t>
      </w:r>
      <w:r w:rsidRPr="000E6A57">
        <w:t>的存储单元，</w:t>
      </w:r>
      <w:r w:rsidRPr="000E6A57">
        <w:t>23</w:t>
      </w:r>
      <w:r w:rsidRPr="000E6A57">
        <w:t>行的</w:t>
      </w:r>
      <w:r w:rsidRPr="000E6A57">
        <w:t>for</w:t>
      </w:r>
      <w:r w:rsidRPr="000E6A57">
        <w:t>里分别使用</w:t>
      </w:r>
      <w:r w:rsidRPr="000E6A57">
        <w:t>4</w:t>
      </w:r>
      <w:r w:rsidRPr="000E6A57">
        <w:t>个</w:t>
      </w:r>
      <w:r w:rsidRPr="000E6A57">
        <w:t>sram_ctrl</w:t>
      </w:r>
      <w:r w:rsidRPr="000E6A57">
        <w:t>读写端口对</w:t>
      </w:r>
      <w:r w:rsidRPr="000E6A57">
        <w:t>mem</w:t>
      </w:r>
      <w:r w:rsidRPr="000E6A57">
        <w:t>数组做读写操作，可以直接调用</w:t>
      </w:r>
      <w:r w:rsidRPr="000E6A57">
        <w:t>mem.idx_write()</w:t>
      </w:r>
      <w:r w:rsidRPr="000E6A57">
        <w:t>最数组做写操作，用</w:t>
      </w:r>
      <w:r w:rsidRPr="000E6A57">
        <w:t>mem[address]</w:t>
      </w:r>
      <w:r w:rsidRPr="000E6A57">
        <w:t>来做读操作。</w:t>
      </w:r>
    </w:p>
    <w:p w14:paraId="7C35AEB4" w14:textId="77777777" w:rsidR="00AB51E4" w:rsidRPr="000E6A57" w:rsidRDefault="00AB51E4" w:rsidP="00AB51E4">
      <w:pPr>
        <w:pStyle w:val="2"/>
      </w:pPr>
      <w:r w:rsidRPr="000E6A57">
        <w:rPr>
          <w:rFonts w:hint="eastAsia"/>
        </w:rPr>
        <w:t>复合数据类型</w:t>
      </w:r>
      <w:r w:rsidRPr="000E6A57">
        <w:rPr>
          <w:rFonts w:hint="eastAsia"/>
        </w:rPr>
        <w:t>bundle/vec</w:t>
      </w:r>
      <w:r w:rsidRPr="000E6A57">
        <w:rPr>
          <w:rFonts w:hint="eastAsia"/>
        </w:rPr>
        <w:t>的赋值与运算</w:t>
      </w:r>
    </w:p>
    <w:p w14:paraId="327C3AC2" w14:textId="77777777" w:rsidR="00AB51E4" w:rsidRPr="000E6A57" w:rsidRDefault="00AB51E4" w:rsidP="00AB51E4">
      <w:pPr>
        <w:ind w:firstLine="480"/>
      </w:pPr>
      <w:r w:rsidRPr="000E6A57">
        <w:t>bundle</w:t>
      </w:r>
      <w:r w:rsidRPr="000E6A57">
        <w:t>与</w:t>
      </w:r>
      <w:r w:rsidRPr="000E6A57">
        <w:t>vec</w:t>
      </w:r>
      <w:r w:rsidRPr="000E6A57">
        <w:t>可以作为一个整体被赋值或赋值给其他对象，</w:t>
      </w:r>
      <w:r w:rsidRPr="000E6A57">
        <w:t>bundle/vec</w:t>
      </w:r>
      <w:r w:rsidRPr="000E6A57">
        <w:t>内建了</w:t>
      </w:r>
      <w:r w:rsidRPr="000E6A57">
        <w:t>pack()</w:t>
      </w:r>
      <w:r w:rsidRPr="000E6A57">
        <w:t>方法来实现对数据成员的打包。</w:t>
      </w:r>
    </w:p>
    <w:p w14:paraId="62E6F89F" w14:textId="77777777" w:rsidR="00AB51E4" w:rsidRPr="000E6A57" w:rsidRDefault="00AB51E4" w:rsidP="00AB51E4">
      <w:pPr>
        <w:ind w:firstLine="480"/>
        <w:rPr>
          <w:szCs w:val="24"/>
        </w:rPr>
      </w:pPr>
      <w:r w:rsidRPr="000E6A57">
        <w:rPr>
          <w:szCs w:val="24"/>
        </w:rPr>
        <w:lastRenderedPageBreak/>
        <w:drawing>
          <wp:inline distT="0" distB="0" distL="0" distR="0" wp14:anchorId="05F2BFF4" wp14:editId="4CBAB0C8">
            <wp:extent cx="10100310" cy="66890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00310" cy="6689090"/>
                    </a:xfrm>
                    <a:prstGeom prst="rect">
                      <a:avLst/>
                    </a:prstGeom>
                    <a:noFill/>
                    <a:ln>
                      <a:noFill/>
                    </a:ln>
                  </pic:spPr>
                </pic:pic>
              </a:graphicData>
            </a:graphic>
          </wp:inline>
        </w:drawing>
      </w:r>
    </w:p>
    <w:p w14:paraId="51DCC4ED" w14:textId="77777777" w:rsidR="00AB51E4" w:rsidRPr="000E6A57" w:rsidRDefault="00AB51E4" w:rsidP="00AB51E4">
      <w:pPr>
        <w:ind w:firstLine="480"/>
      </w:pPr>
      <w:r w:rsidRPr="000E6A57">
        <w:t>bundle</w:t>
      </w:r>
      <w:r w:rsidRPr="000E6A57">
        <w:t>的赋值与被赋值</w:t>
      </w:r>
      <w:r w:rsidRPr="000E6A57">
        <w:t>:</w:t>
      </w:r>
    </w:p>
    <w:p w14:paraId="1D7B97C9" w14:textId="77777777" w:rsidR="00AB51E4" w:rsidRPr="000E6A57" w:rsidRDefault="00AB51E4" w:rsidP="00AB51E4">
      <w:pPr>
        <w:ind w:firstLine="480"/>
        <w:rPr>
          <w:szCs w:val="24"/>
        </w:rPr>
      </w:pPr>
      <w:r w:rsidRPr="000E6A57">
        <w:rPr>
          <w:szCs w:val="24"/>
        </w:rPr>
        <w:lastRenderedPageBreak/>
        <w:drawing>
          <wp:inline distT="0" distB="0" distL="0" distR="0" wp14:anchorId="311CCAE3" wp14:editId="38A04553">
            <wp:extent cx="5275580" cy="24968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5580" cy="2496820"/>
                    </a:xfrm>
                    <a:prstGeom prst="rect">
                      <a:avLst/>
                    </a:prstGeom>
                    <a:noFill/>
                    <a:ln>
                      <a:noFill/>
                    </a:ln>
                  </pic:spPr>
                </pic:pic>
              </a:graphicData>
            </a:graphic>
          </wp:inline>
        </w:drawing>
      </w:r>
    </w:p>
    <w:p w14:paraId="297AABC6" w14:textId="77777777" w:rsidR="00AB51E4" w:rsidRPr="000E6A57" w:rsidRDefault="00AB51E4" w:rsidP="00AB51E4">
      <w:pPr>
        <w:ind w:firstLine="480"/>
      </w:pPr>
      <w:r w:rsidRPr="000E6A57">
        <w:t>bundle</w:t>
      </w:r>
      <w:r w:rsidRPr="000E6A57">
        <w:t>的</w:t>
      </w:r>
      <w:r w:rsidRPr="000E6A57">
        <w:t>pack</w:t>
      </w:r>
      <w:r w:rsidRPr="000E6A57">
        <w:t>：</w:t>
      </w:r>
    </w:p>
    <w:p w14:paraId="621C95C8" w14:textId="77777777" w:rsidR="00AB51E4" w:rsidRPr="000E6A57" w:rsidRDefault="00AB51E4" w:rsidP="00AB51E4">
      <w:pPr>
        <w:ind w:firstLine="480"/>
        <w:rPr>
          <w:szCs w:val="24"/>
        </w:rPr>
      </w:pPr>
      <w:r w:rsidRPr="000E6A57">
        <w:rPr>
          <w:szCs w:val="24"/>
        </w:rPr>
        <w:drawing>
          <wp:inline distT="0" distB="0" distL="0" distR="0" wp14:anchorId="77905957" wp14:editId="77C056CA">
            <wp:extent cx="5760720" cy="6191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619125"/>
                    </a:xfrm>
                    <a:prstGeom prst="rect">
                      <a:avLst/>
                    </a:prstGeom>
                    <a:noFill/>
                    <a:ln>
                      <a:noFill/>
                    </a:ln>
                  </pic:spPr>
                </pic:pic>
              </a:graphicData>
            </a:graphic>
          </wp:inline>
        </w:drawing>
      </w:r>
    </w:p>
    <w:p w14:paraId="7DAB051A" w14:textId="77777777" w:rsidR="00AB51E4" w:rsidRPr="000E6A57" w:rsidRDefault="00AB51E4" w:rsidP="00AB51E4">
      <w:pPr>
        <w:ind w:firstLine="480"/>
      </w:pPr>
      <w:r w:rsidRPr="000E6A57">
        <w:t>vec</w:t>
      </w:r>
      <w:r w:rsidRPr="000E6A57">
        <w:t>的</w:t>
      </w:r>
      <w:r w:rsidRPr="000E6A57">
        <w:t>get/set:</w:t>
      </w:r>
    </w:p>
    <w:p w14:paraId="24EFA26B" w14:textId="77777777" w:rsidR="00AB51E4" w:rsidRPr="000E6A57" w:rsidRDefault="00AB51E4" w:rsidP="00AB51E4">
      <w:pPr>
        <w:ind w:firstLine="480"/>
        <w:rPr>
          <w:szCs w:val="24"/>
        </w:rPr>
      </w:pPr>
      <w:r w:rsidRPr="000E6A57">
        <w:rPr>
          <w:szCs w:val="24"/>
        </w:rPr>
        <w:drawing>
          <wp:inline distT="0" distB="0" distL="0" distR="0" wp14:anchorId="28CE6AB6" wp14:editId="11E08E2E">
            <wp:extent cx="8658860" cy="22085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58860" cy="2208530"/>
                    </a:xfrm>
                    <a:prstGeom prst="rect">
                      <a:avLst/>
                    </a:prstGeom>
                    <a:noFill/>
                    <a:ln>
                      <a:noFill/>
                    </a:ln>
                  </pic:spPr>
                </pic:pic>
              </a:graphicData>
            </a:graphic>
          </wp:inline>
        </w:drawing>
      </w:r>
    </w:p>
    <w:p w14:paraId="1836B2F9" w14:textId="77777777" w:rsidR="00AB51E4" w:rsidRPr="000E6A57" w:rsidRDefault="00AB51E4" w:rsidP="00AB51E4">
      <w:pPr>
        <w:ind w:firstLine="480"/>
      </w:pPr>
    </w:p>
    <w:p w14:paraId="057CB49B" w14:textId="77777777" w:rsidR="00AB51E4" w:rsidRPr="000E6A57" w:rsidRDefault="00AB51E4" w:rsidP="00AB51E4">
      <w:pPr>
        <w:ind w:firstLine="480"/>
      </w:pPr>
      <w:r w:rsidRPr="000E6A57">
        <w:t>其他常用的内建运算方法：</w:t>
      </w:r>
    </w:p>
    <w:p w14:paraId="1C294FFD" w14:textId="77777777" w:rsidR="00AB51E4" w:rsidRPr="000E6A57" w:rsidRDefault="00AB51E4" w:rsidP="00AB51E4">
      <w:pPr>
        <w:ind w:firstLine="480"/>
      </w:pPr>
      <w:r w:rsidRPr="000E6A57">
        <w:t>as_bits() //bundle</w:t>
      </w:r>
      <w:r w:rsidRPr="000E6A57">
        <w:t>的成员数据类型转换为</w:t>
      </w:r>
      <w:r w:rsidRPr="000E6A57">
        <w:t>bits</w:t>
      </w:r>
      <w:r w:rsidRPr="000E6A57">
        <w:t>类型的</w:t>
      </w:r>
    </w:p>
    <w:p w14:paraId="77EE60CB" w14:textId="77777777" w:rsidR="00AB51E4" w:rsidRPr="000E6A57" w:rsidRDefault="00AB51E4" w:rsidP="00AB51E4">
      <w:pPr>
        <w:ind w:firstLine="480"/>
      </w:pPr>
    </w:p>
    <w:p w14:paraId="0F043B51" w14:textId="77777777" w:rsidR="00AB51E4" w:rsidRPr="000E6A57" w:rsidRDefault="00AB51E4" w:rsidP="00AB51E4">
      <w:pPr>
        <w:ind w:firstLine="480"/>
      </w:pPr>
      <w:r w:rsidRPr="000E6A57">
        <w:t>as_input() //bundle</w:t>
      </w:r>
      <w:r w:rsidRPr="000E6A57">
        <w:t>的成员数据类型转换为</w:t>
      </w:r>
      <w:r w:rsidRPr="000E6A57">
        <w:t>input</w:t>
      </w:r>
      <w:r w:rsidRPr="000E6A57">
        <w:t>类型的</w:t>
      </w:r>
    </w:p>
    <w:p w14:paraId="306457BC" w14:textId="77777777" w:rsidR="00AB51E4" w:rsidRPr="000E6A57" w:rsidRDefault="00AB51E4" w:rsidP="00AB51E4">
      <w:pPr>
        <w:ind w:firstLine="480"/>
      </w:pPr>
    </w:p>
    <w:p w14:paraId="1486A1D0" w14:textId="77777777" w:rsidR="00AB51E4" w:rsidRPr="000E6A57" w:rsidRDefault="00AB51E4" w:rsidP="00AB51E4">
      <w:pPr>
        <w:ind w:firstLine="480"/>
      </w:pPr>
      <w:r w:rsidRPr="000E6A57">
        <w:t>as_output() //bundle</w:t>
      </w:r>
      <w:r w:rsidRPr="000E6A57">
        <w:t>的成员数据类型转换为</w:t>
      </w:r>
      <w:r w:rsidRPr="000E6A57">
        <w:t>output</w:t>
      </w:r>
      <w:r w:rsidRPr="000E6A57">
        <w:t>类型的</w:t>
      </w:r>
    </w:p>
    <w:p w14:paraId="0BFA6C3A" w14:textId="77777777" w:rsidR="00AB51E4" w:rsidRPr="000E6A57" w:rsidRDefault="00AB51E4" w:rsidP="00AB51E4">
      <w:pPr>
        <w:ind w:firstLine="480"/>
      </w:pPr>
    </w:p>
    <w:p w14:paraId="2116A15F" w14:textId="77777777" w:rsidR="00AB51E4" w:rsidRPr="000E6A57" w:rsidRDefault="00AB51E4" w:rsidP="00AB51E4">
      <w:pPr>
        <w:ind w:firstLine="480"/>
      </w:pPr>
      <w:r w:rsidRPr="000E6A57">
        <w:t>to_inout() //bundle</w:t>
      </w:r>
      <w:r w:rsidRPr="000E6A57">
        <w:t>的成员数据类型转换为</w:t>
      </w:r>
      <w:r w:rsidRPr="000E6A57">
        <w:t>inout</w:t>
      </w:r>
      <w:r w:rsidRPr="000E6A57">
        <w:t>类型的</w:t>
      </w:r>
    </w:p>
    <w:p w14:paraId="7C398B1B" w14:textId="77777777" w:rsidR="00AB51E4" w:rsidRPr="000E6A57" w:rsidRDefault="00AB51E4" w:rsidP="00AB51E4">
      <w:pPr>
        <w:ind w:firstLine="480"/>
      </w:pPr>
    </w:p>
    <w:p w14:paraId="469A8398" w14:textId="77777777" w:rsidR="00AB51E4" w:rsidRPr="000E6A57" w:rsidRDefault="00AB51E4" w:rsidP="00AB51E4">
      <w:pPr>
        <w:ind w:firstLine="480"/>
      </w:pPr>
      <w:r w:rsidRPr="000E6A57">
        <w:t>as_reg() //bundle</w:t>
      </w:r>
      <w:r w:rsidRPr="000E6A57">
        <w:t>的成员数据类型转换为</w:t>
      </w:r>
      <w:r w:rsidRPr="000E6A57">
        <w:t>reg_xx</w:t>
      </w:r>
      <w:r w:rsidRPr="000E6A57">
        <w:t>类型的</w:t>
      </w:r>
    </w:p>
    <w:p w14:paraId="30B73091" w14:textId="77777777" w:rsidR="00AB51E4" w:rsidRPr="000E6A57" w:rsidRDefault="00AB51E4" w:rsidP="00AB51E4">
      <w:pPr>
        <w:ind w:firstLine="480"/>
      </w:pPr>
    </w:p>
    <w:p w14:paraId="7ECEF60D" w14:textId="77777777" w:rsidR="00AB51E4" w:rsidRPr="000E6A57" w:rsidRDefault="00AB51E4" w:rsidP="00AB51E4">
      <w:pPr>
        <w:ind w:firstLine="480"/>
      </w:pPr>
      <w:r w:rsidRPr="000E6A57">
        <w:lastRenderedPageBreak/>
        <w:t>flip() //bundle</w:t>
      </w:r>
      <w:r w:rsidRPr="000E6A57">
        <w:t>的成员数据类型</w:t>
      </w:r>
      <w:r w:rsidRPr="000E6A57">
        <w:t>inout/output</w:t>
      </w:r>
      <w:r w:rsidRPr="000E6A57">
        <w:t>方向取反</w:t>
      </w:r>
    </w:p>
    <w:p w14:paraId="64C24695" w14:textId="77777777" w:rsidR="00AB51E4" w:rsidRPr="000E6A57" w:rsidRDefault="00AB51E4" w:rsidP="00AB51E4">
      <w:pPr>
        <w:ind w:firstLine="480"/>
      </w:pPr>
    </w:p>
    <w:p w14:paraId="0C1AB7B2" w14:textId="77777777" w:rsidR="00AB51E4" w:rsidRPr="000E6A57" w:rsidRDefault="00AB51E4" w:rsidP="00AB51E4">
      <w:pPr>
        <w:ind w:firstLine="480"/>
      </w:pPr>
      <w:r w:rsidRPr="000E6A57">
        <w:t>idx_write() //</w:t>
      </w:r>
      <w:r w:rsidRPr="000E6A57">
        <w:t>按二进制地址写入数据，入参是地址域数据。只适用于</w:t>
      </w:r>
      <w:r w:rsidRPr="000E6A57">
        <w:t>vec</w:t>
      </w:r>
      <w:r w:rsidRPr="000E6A57">
        <w:t>类型</w:t>
      </w:r>
    </w:p>
    <w:p w14:paraId="7805DAE9" w14:textId="77777777" w:rsidR="00AB51E4" w:rsidRPr="000E6A57" w:rsidRDefault="00AB51E4" w:rsidP="00AB51E4">
      <w:pPr>
        <w:ind w:firstLine="480"/>
        <w:rPr>
          <w:szCs w:val="24"/>
        </w:rPr>
      </w:pPr>
      <w:r w:rsidRPr="000E6A57">
        <w:rPr>
          <w:szCs w:val="24"/>
        </w:rPr>
        <w:drawing>
          <wp:inline distT="0" distB="0" distL="0" distR="0" wp14:anchorId="6EBB27D1" wp14:editId="1CF3641B">
            <wp:extent cx="4297680" cy="3378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337820"/>
                    </a:xfrm>
                    <a:prstGeom prst="rect">
                      <a:avLst/>
                    </a:prstGeom>
                    <a:noFill/>
                    <a:ln>
                      <a:noFill/>
                    </a:ln>
                  </pic:spPr>
                </pic:pic>
              </a:graphicData>
            </a:graphic>
          </wp:inline>
        </w:drawing>
      </w:r>
    </w:p>
    <w:p w14:paraId="13AC2624" w14:textId="77777777" w:rsidR="00AB51E4" w:rsidRPr="000E6A57" w:rsidRDefault="00AB51E4" w:rsidP="00AB51E4">
      <w:pPr>
        <w:ind w:firstLine="480"/>
      </w:pPr>
    </w:p>
    <w:p w14:paraId="4E3FF28B" w14:textId="77777777" w:rsidR="00AB51E4" w:rsidRPr="000E6A57" w:rsidRDefault="00AB51E4" w:rsidP="00AB51E4">
      <w:pPr>
        <w:ind w:firstLine="480"/>
      </w:pPr>
      <w:r w:rsidRPr="000E6A57">
        <w:t>oh_write() //</w:t>
      </w:r>
      <w:r w:rsidRPr="000E6A57">
        <w:t>跟</w:t>
      </w:r>
      <w:r w:rsidRPr="000E6A57">
        <w:t>idx_write()</w:t>
      </w:r>
      <w:r w:rsidRPr="000E6A57">
        <w:t>类似，但地址是</w:t>
      </w:r>
      <w:r w:rsidRPr="000E6A57">
        <w:t>onehot</w:t>
      </w:r>
      <w:r w:rsidRPr="000E6A57">
        <w:t>格式的。只适用于</w:t>
      </w:r>
      <w:r w:rsidRPr="000E6A57">
        <w:t>vec</w:t>
      </w:r>
      <w:r w:rsidRPr="000E6A57">
        <w:t>类型</w:t>
      </w:r>
    </w:p>
    <w:p w14:paraId="06489292" w14:textId="77777777" w:rsidR="00AB51E4" w:rsidRPr="000E6A57" w:rsidRDefault="00AB51E4" w:rsidP="00AB51E4">
      <w:pPr>
        <w:ind w:firstLine="480"/>
      </w:pPr>
    </w:p>
    <w:p w14:paraId="292B96E0" w14:textId="77777777" w:rsidR="00AB51E4" w:rsidRPr="000E6A57" w:rsidRDefault="00AB51E4" w:rsidP="00AB51E4">
      <w:pPr>
        <w:pStyle w:val="2"/>
      </w:pPr>
      <w:r w:rsidRPr="000E6A57">
        <w:rPr>
          <w:rFonts w:hint="eastAsia"/>
        </w:rPr>
        <w:t>bundle</w:t>
      </w:r>
      <w:r w:rsidRPr="000E6A57">
        <w:rPr>
          <w:rFonts w:hint="eastAsia"/>
        </w:rPr>
        <w:t>的参数控制</w:t>
      </w:r>
    </w:p>
    <w:p w14:paraId="0847CCD2" w14:textId="77777777" w:rsidR="00AB51E4" w:rsidRPr="000E6A57" w:rsidRDefault="00AB51E4" w:rsidP="00AB51E4">
      <w:pPr>
        <w:ind w:firstLine="480"/>
      </w:pPr>
      <w:r w:rsidRPr="000E6A57">
        <w:t>bundle</w:t>
      </w:r>
      <w:r w:rsidRPr="000E6A57">
        <w:t>可以通过</w:t>
      </w:r>
      <w:r w:rsidRPr="000E6A57">
        <w:t>parameter</w:t>
      </w:r>
      <w:r w:rsidRPr="000E6A57">
        <w:t>类来实现参数化建模，在例化</w:t>
      </w:r>
      <w:r w:rsidRPr="000E6A57">
        <w:t>bundle</w:t>
      </w:r>
      <w:r w:rsidRPr="000E6A57">
        <w:t>的时候可以动态的传入参数来实现例化实体的控制。</w:t>
      </w:r>
    </w:p>
    <w:p w14:paraId="458945AB" w14:textId="77777777" w:rsidR="00AB51E4" w:rsidRPr="000E6A57" w:rsidRDefault="00AB51E4" w:rsidP="00AB51E4">
      <w:pPr>
        <w:ind w:firstLine="480"/>
        <w:rPr>
          <w:szCs w:val="24"/>
        </w:rPr>
      </w:pPr>
      <w:r w:rsidRPr="000E6A57">
        <w:rPr>
          <w:szCs w:val="24"/>
        </w:rPr>
        <w:drawing>
          <wp:inline distT="0" distB="0" distL="0" distR="0" wp14:anchorId="405417EE" wp14:editId="7526E12C">
            <wp:extent cx="7399655" cy="15265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99655" cy="1526540"/>
                    </a:xfrm>
                    <a:prstGeom prst="rect">
                      <a:avLst/>
                    </a:prstGeom>
                    <a:noFill/>
                    <a:ln>
                      <a:noFill/>
                    </a:ln>
                  </pic:spPr>
                </pic:pic>
              </a:graphicData>
            </a:graphic>
          </wp:inline>
        </w:drawing>
      </w:r>
    </w:p>
    <w:p w14:paraId="3E427F7F" w14:textId="77777777" w:rsidR="00AB51E4" w:rsidRPr="000E6A57" w:rsidRDefault="00AB51E4" w:rsidP="00AB51E4">
      <w:pPr>
        <w:ind w:firstLine="480"/>
      </w:pPr>
    </w:p>
    <w:p w14:paraId="182204D4" w14:textId="77777777" w:rsidR="00AB51E4" w:rsidRPr="000E6A57" w:rsidRDefault="00AB51E4" w:rsidP="00AB51E4">
      <w:pPr>
        <w:ind w:firstLine="480"/>
        <w:rPr>
          <w:szCs w:val="24"/>
        </w:rPr>
      </w:pPr>
      <w:r w:rsidRPr="000E6A57">
        <w:rPr>
          <w:szCs w:val="24"/>
        </w:rPr>
        <w:drawing>
          <wp:inline distT="0" distB="0" distL="0" distR="0" wp14:anchorId="6F993B69" wp14:editId="648910AC">
            <wp:extent cx="13167360" cy="28695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167360" cy="2869565"/>
                    </a:xfrm>
                    <a:prstGeom prst="rect">
                      <a:avLst/>
                    </a:prstGeom>
                    <a:noFill/>
                    <a:ln>
                      <a:noFill/>
                    </a:ln>
                  </pic:spPr>
                </pic:pic>
              </a:graphicData>
            </a:graphic>
          </wp:inline>
        </w:drawing>
      </w:r>
    </w:p>
    <w:p w14:paraId="6C1FFCC0" w14:textId="77777777" w:rsidR="00AB51E4" w:rsidRPr="000E6A57" w:rsidRDefault="00AB51E4" w:rsidP="00AB51E4">
      <w:pPr>
        <w:ind w:firstLine="480"/>
      </w:pPr>
      <w:r w:rsidRPr="000E6A57">
        <w:t>在</w:t>
      </w:r>
      <w:r w:rsidRPr="000E6A57">
        <w:t>bundle</w:t>
      </w:r>
      <w:r w:rsidRPr="000E6A57">
        <w:t>数据类的</w:t>
      </w:r>
      <w:r w:rsidRPr="000E6A57">
        <w:t>set_par()</w:t>
      </w:r>
      <w:r w:rsidRPr="000E6A57">
        <w:t>方法里通过调用</w:t>
      </w:r>
      <w:r w:rsidRPr="000E6A57">
        <w:t>self.p.par()</w:t>
      </w:r>
      <w:r w:rsidRPr="000E6A57">
        <w:t>来定义该</w:t>
      </w:r>
      <w:r w:rsidRPr="000E6A57">
        <w:t>bundle</w:t>
      </w:r>
      <w:r w:rsidRPr="000E6A57">
        <w:t>的可用参数，并赋默认值。在例化该</w:t>
      </w:r>
      <w:r w:rsidRPr="000E6A57">
        <w:t>bundle</w:t>
      </w:r>
      <w:r w:rsidRPr="000E6A57">
        <w:t>的地方，例如上述代码的</w:t>
      </w:r>
      <w:r w:rsidRPr="000E6A57">
        <w:t>io port</w:t>
      </w:r>
      <w:r w:rsidRPr="000E6A57">
        <w:t>里例化了</w:t>
      </w:r>
      <w:r w:rsidRPr="000E6A57">
        <w:t>sram_ctrl0/1</w:t>
      </w:r>
      <w:r w:rsidRPr="000E6A57">
        <w:t>，其中</w:t>
      </w:r>
      <w:r w:rsidRPr="000E6A57">
        <w:t>sram_ctrl0</w:t>
      </w:r>
      <w:r w:rsidRPr="000E6A57">
        <w:t>例化时使用了默认参数，</w:t>
      </w:r>
      <w:r w:rsidRPr="000E6A57">
        <w:t>sram_ctrl1</w:t>
      </w:r>
      <w:r w:rsidRPr="000E6A57">
        <w:t>例化时修改了</w:t>
      </w:r>
      <w:r w:rsidRPr="000E6A57">
        <w:t>address_w</w:t>
      </w:r>
      <w:r w:rsidRPr="000E6A57">
        <w:t>与</w:t>
      </w:r>
      <w:r w:rsidRPr="000E6A57">
        <w:t>data_w</w:t>
      </w:r>
      <w:r w:rsidRPr="000E6A57">
        <w:t>的值，最终生成的目标代码里会有两个不过地址、数据位宽的</w:t>
      </w:r>
      <w:r w:rsidRPr="000E6A57">
        <w:t>sram_ctrl port</w:t>
      </w:r>
      <w:r w:rsidRPr="000E6A57">
        <w:t>：</w:t>
      </w:r>
    </w:p>
    <w:p w14:paraId="22303362" w14:textId="77777777" w:rsidR="00AB51E4" w:rsidRPr="000E6A57" w:rsidRDefault="00AB51E4" w:rsidP="00AB51E4">
      <w:pPr>
        <w:ind w:firstLine="480"/>
        <w:rPr>
          <w:szCs w:val="24"/>
        </w:rPr>
      </w:pPr>
      <w:r w:rsidRPr="000E6A57">
        <w:rPr>
          <w:szCs w:val="24"/>
        </w:rPr>
        <w:lastRenderedPageBreak/>
        <w:drawing>
          <wp:inline distT="0" distB="0" distL="0" distR="0" wp14:anchorId="7951751E" wp14:editId="4506E98C">
            <wp:extent cx="11697335" cy="3333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697335" cy="3333750"/>
                    </a:xfrm>
                    <a:prstGeom prst="rect">
                      <a:avLst/>
                    </a:prstGeom>
                    <a:noFill/>
                    <a:ln>
                      <a:noFill/>
                    </a:ln>
                  </pic:spPr>
                </pic:pic>
              </a:graphicData>
            </a:graphic>
          </wp:inline>
        </w:drawing>
      </w:r>
    </w:p>
    <w:p w14:paraId="2E300427" w14:textId="77777777" w:rsidR="00AB51E4" w:rsidRPr="000E6A57" w:rsidRDefault="00AB51E4" w:rsidP="00AB51E4">
      <w:pPr>
        <w:ind w:firstLine="480"/>
      </w:pPr>
      <w:r w:rsidRPr="000E6A57">
        <w:t>另外一种实现参数控制的方法是新建一个</w:t>
      </w:r>
      <w:r w:rsidRPr="000E6A57">
        <w:t>parameter class</w:t>
      </w:r>
      <w:r w:rsidRPr="000E6A57">
        <w:t>，里面专门存放各个控制参数，这种方式适用于参数数量较多且需要集中维护的情况。</w:t>
      </w:r>
    </w:p>
    <w:p w14:paraId="031C25F0" w14:textId="77777777" w:rsidR="00AB51E4" w:rsidRPr="000E6A57" w:rsidRDefault="00AB51E4" w:rsidP="00AB51E4">
      <w:pPr>
        <w:ind w:firstLine="480"/>
        <w:rPr>
          <w:szCs w:val="24"/>
        </w:rPr>
      </w:pPr>
      <w:r w:rsidRPr="000E6A57">
        <w:rPr>
          <w:szCs w:val="24"/>
        </w:rPr>
        <w:lastRenderedPageBreak/>
        <w:drawing>
          <wp:inline distT="0" distB="0" distL="0" distR="0" wp14:anchorId="353A7E32" wp14:editId="200811F1">
            <wp:extent cx="8904605" cy="58242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04605" cy="5824220"/>
                    </a:xfrm>
                    <a:prstGeom prst="rect">
                      <a:avLst/>
                    </a:prstGeom>
                    <a:noFill/>
                    <a:ln>
                      <a:noFill/>
                    </a:ln>
                  </pic:spPr>
                </pic:pic>
              </a:graphicData>
            </a:graphic>
          </wp:inline>
        </w:drawing>
      </w:r>
    </w:p>
    <w:p w14:paraId="69E80C87" w14:textId="77777777" w:rsidR="00AB51E4" w:rsidRPr="000E6A57" w:rsidRDefault="00AB51E4" w:rsidP="00AB51E4">
      <w:pPr>
        <w:ind w:firstLine="480"/>
      </w:pPr>
      <w:r w:rsidRPr="000E6A57">
        <w:t>上面的代码通过建一个</w:t>
      </w:r>
      <w:r w:rsidRPr="000E6A57">
        <w:t>sram_control_parameters class</w:t>
      </w:r>
      <w:r w:rsidRPr="000E6A57">
        <w:t>来集中管理控制参数，该</w:t>
      </w:r>
      <w:r w:rsidRPr="000E6A57">
        <w:t>class</w:t>
      </w:r>
      <w:r w:rsidRPr="000E6A57">
        <w:t>必须继承自</w:t>
      </w:r>
      <w:r w:rsidRPr="000E6A57">
        <w:t>parameter class</w:t>
      </w:r>
      <w:r w:rsidRPr="000E6A57">
        <w:t>。在</w:t>
      </w:r>
      <w:r w:rsidRPr="000E6A57">
        <w:t>bundle</w:t>
      </w:r>
      <w:r w:rsidRPr="000E6A57">
        <w:t>数据类的</w:t>
      </w:r>
      <w:r w:rsidRPr="000E6A57">
        <w:t>set_par()</w:t>
      </w:r>
      <w:r w:rsidRPr="000E6A57">
        <w:t>方法里直接例化</w:t>
      </w:r>
      <w:r w:rsidRPr="000E6A57">
        <w:t>sram_control_parameters</w:t>
      </w:r>
      <w:r w:rsidRPr="000E6A57">
        <w:t>并覆盖该</w:t>
      </w:r>
      <w:r w:rsidRPr="000E6A57">
        <w:t>bundle</w:t>
      </w:r>
      <w:r w:rsidRPr="000E6A57">
        <w:t>的默认控制参数对象</w:t>
      </w:r>
      <w:r w:rsidRPr="000E6A57">
        <w:t>self.p.</w:t>
      </w:r>
    </w:p>
    <w:p w14:paraId="0635748F" w14:textId="77777777" w:rsidR="00AB51E4" w:rsidRPr="000E6A57" w:rsidRDefault="00AB51E4" w:rsidP="00AB51E4">
      <w:pPr>
        <w:pStyle w:val="2"/>
      </w:pPr>
      <w:r w:rsidRPr="000E6A57">
        <w:rPr>
          <w:rFonts w:hint="eastAsia"/>
        </w:rPr>
        <w:t>module</w:t>
      </w:r>
      <w:r w:rsidRPr="000E6A57">
        <w:rPr>
          <w:rFonts w:hint="eastAsia"/>
        </w:rPr>
        <w:t>的参数控制</w:t>
      </w:r>
    </w:p>
    <w:p w14:paraId="4BC55070" w14:textId="77777777" w:rsidR="00AB51E4" w:rsidRPr="000E6A57" w:rsidRDefault="00AB51E4" w:rsidP="00AB51E4">
      <w:pPr>
        <w:ind w:firstLine="480"/>
      </w:pPr>
      <w:r w:rsidRPr="000E6A57">
        <w:t>module</w:t>
      </w:r>
      <w:r w:rsidRPr="000E6A57">
        <w:t>对象也可以参数化控制，跟</w:t>
      </w:r>
      <w:r w:rsidRPr="000E6A57">
        <w:t>bundle</w:t>
      </w:r>
      <w:r w:rsidRPr="000E6A57">
        <w:t>的参数控制类似。</w:t>
      </w:r>
    </w:p>
    <w:p w14:paraId="6BABC542" w14:textId="77777777" w:rsidR="00AB51E4" w:rsidRPr="000E6A57" w:rsidRDefault="00AB51E4" w:rsidP="00AB51E4">
      <w:pPr>
        <w:ind w:firstLine="480"/>
      </w:pPr>
      <w:r w:rsidRPr="000E6A57">
        <w:t>在</w:t>
      </w:r>
      <w:r w:rsidRPr="000E6A57">
        <w:t>module</w:t>
      </w:r>
      <w:r w:rsidRPr="000E6A57">
        <w:t>的</w:t>
      </w:r>
      <w:r w:rsidRPr="000E6A57">
        <w:t>set_par()</w:t>
      </w:r>
      <w:r w:rsidRPr="000E6A57">
        <w:t>方法里定义参数：</w:t>
      </w:r>
    </w:p>
    <w:p w14:paraId="37BB5662" w14:textId="77777777" w:rsidR="00AB51E4" w:rsidRPr="000E6A57" w:rsidRDefault="00AB51E4" w:rsidP="00AB51E4">
      <w:pPr>
        <w:ind w:firstLine="480"/>
        <w:rPr>
          <w:szCs w:val="24"/>
        </w:rPr>
      </w:pPr>
      <w:r w:rsidRPr="000E6A57">
        <w:rPr>
          <w:szCs w:val="24"/>
        </w:rPr>
        <w:lastRenderedPageBreak/>
        <w:drawing>
          <wp:inline distT="0" distB="0" distL="0" distR="0" wp14:anchorId="70A512DB" wp14:editId="07D14044">
            <wp:extent cx="8236585" cy="49796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36585" cy="4979670"/>
                    </a:xfrm>
                    <a:prstGeom prst="rect">
                      <a:avLst/>
                    </a:prstGeom>
                    <a:noFill/>
                    <a:ln>
                      <a:noFill/>
                    </a:ln>
                  </pic:spPr>
                </pic:pic>
              </a:graphicData>
            </a:graphic>
          </wp:inline>
        </w:drawing>
      </w:r>
    </w:p>
    <w:p w14:paraId="28EDCC8A" w14:textId="77777777" w:rsidR="00AB51E4" w:rsidRPr="000E6A57" w:rsidRDefault="00AB51E4" w:rsidP="00AB51E4">
      <w:pPr>
        <w:ind w:firstLine="480"/>
      </w:pPr>
      <w:r w:rsidRPr="000E6A57">
        <w:t>新建单独的</w:t>
      </w:r>
      <w:r w:rsidRPr="000E6A57">
        <w:t>parameter class</w:t>
      </w:r>
      <w:r w:rsidRPr="000E6A57">
        <w:t>来集中控制</w:t>
      </w:r>
      <w:r w:rsidRPr="000E6A57">
        <w:t>module</w:t>
      </w:r>
      <w:r w:rsidRPr="000E6A57">
        <w:t>的参数，这个跟</w:t>
      </w:r>
      <w:r w:rsidRPr="000E6A57">
        <w:t>bundle</w:t>
      </w:r>
      <w:r w:rsidRPr="000E6A57">
        <w:t>是类似的：</w:t>
      </w:r>
    </w:p>
    <w:p w14:paraId="45CC82EE" w14:textId="77777777" w:rsidR="00AB51E4" w:rsidRPr="000E6A57" w:rsidRDefault="00AB51E4" w:rsidP="00AB51E4">
      <w:pPr>
        <w:ind w:firstLine="480"/>
        <w:rPr>
          <w:szCs w:val="24"/>
        </w:rPr>
      </w:pPr>
      <w:r w:rsidRPr="000E6A57">
        <w:rPr>
          <w:szCs w:val="24"/>
        </w:rPr>
        <w:lastRenderedPageBreak/>
        <w:drawing>
          <wp:inline distT="0" distB="0" distL="0" distR="0" wp14:anchorId="019B28FA" wp14:editId="387FC21B">
            <wp:extent cx="8328025" cy="652018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28025" cy="6520180"/>
                    </a:xfrm>
                    <a:prstGeom prst="rect">
                      <a:avLst/>
                    </a:prstGeom>
                    <a:noFill/>
                    <a:ln>
                      <a:noFill/>
                    </a:ln>
                  </pic:spPr>
                </pic:pic>
              </a:graphicData>
            </a:graphic>
          </wp:inline>
        </w:drawing>
      </w:r>
    </w:p>
    <w:p w14:paraId="51C7B229" w14:textId="77777777" w:rsidR="00AB51E4" w:rsidRPr="000E6A57" w:rsidRDefault="00AB51E4" w:rsidP="00AB51E4">
      <w:pPr>
        <w:ind w:firstLine="480"/>
      </w:pPr>
      <w:r w:rsidRPr="000E6A57">
        <w:t>module</w:t>
      </w:r>
      <w:r w:rsidRPr="000E6A57">
        <w:t>在例化的时候传入所需的参数：</w:t>
      </w:r>
    </w:p>
    <w:p w14:paraId="750AB698" w14:textId="77777777" w:rsidR="00AB51E4" w:rsidRPr="000E6A57" w:rsidRDefault="00AB51E4" w:rsidP="00AB51E4">
      <w:pPr>
        <w:ind w:firstLine="480"/>
        <w:rPr>
          <w:szCs w:val="24"/>
        </w:rPr>
      </w:pPr>
      <w:r w:rsidRPr="000E6A57">
        <w:rPr>
          <w:szCs w:val="24"/>
        </w:rPr>
        <w:lastRenderedPageBreak/>
        <w:drawing>
          <wp:inline distT="0" distB="0" distL="0" distR="0" wp14:anchorId="184663FF" wp14:editId="5F76F8F0">
            <wp:extent cx="8391525" cy="37699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391525" cy="3769995"/>
                    </a:xfrm>
                    <a:prstGeom prst="rect">
                      <a:avLst/>
                    </a:prstGeom>
                    <a:noFill/>
                    <a:ln>
                      <a:noFill/>
                    </a:ln>
                  </pic:spPr>
                </pic:pic>
              </a:graphicData>
            </a:graphic>
          </wp:inline>
        </w:drawing>
      </w:r>
    </w:p>
    <w:p w14:paraId="370BCE0B" w14:textId="77777777" w:rsidR="00AB51E4" w:rsidRPr="000E6A57" w:rsidRDefault="00AB51E4" w:rsidP="00AB51E4">
      <w:pPr>
        <w:pStyle w:val="2"/>
      </w:pPr>
      <w:r w:rsidRPr="000E6A57">
        <w:rPr>
          <w:rFonts w:hint="eastAsia"/>
        </w:rPr>
        <w:t>全局参数配置</w:t>
      </w:r>
      <w:r w:rsidRPr="000E6A57">
        <w:rPr>
          <w:rFonts w:hint="eastAsia"/>
        </w:rPr>
        <w:t>configure</w:t>
      </w:r>
    </w:p>
    <w:p w14:paraId="5AEC5A54" w14:textId="77777777" w:rsidR="00AB51E4" w:rsidRPr="000E6A57" w:rsidRDefault="00AB51E4" w:rsidP="00AB51E4">
      <w:pPr>
        <w:ind w:firstLine="480"/>
      </w:pPr>
      <w:r w:rsidRPr="000E6A57">
        <w:t>对于已经完工的</w:t>
      </w:r>
      <w:r w:rsidRPr="000E6A57">
        <w:t>PHGL</w:t>
      </w:r>
      <w:r w:rsidRPr="000E6A57">
        <w:t>代码，可以通过</w:t>
      </w:r>
      <w:r w:rsidRPr="000E6A57">
        <w:t>configure</w:t>
      </w:r>
      <w:r w:rsidRPr="000E6A57">
        <w:t>类在控制每个</w:t>
      </w:r>
      <w:r w:rsidRPr="000E6A57">
        <w:t>parameter</w:t>
      </w:r>
      <w:r w:rsidRPr="000E6A57">
        <w:t>对象的参数，在不修改</w:t>
      </w:r>
      <w:r w:rsidRPr="000E6A57">
        <w:t>PHGL</w:t>
      </w:r>
      <w:r w:rsidRPr="000E6A57">
        <w:t>代码的情况下实现不同参数的配置。</w:t>
      </w:r>
    </w:p>
    <w:p w14:paraId="38523CA8" w14:textId="77777777" w:rsidR="00AB51E4" w:rsidRPr="000E6A57" w:rsidRDefault="00AB51E4" w:rsidP="00AB51E4">
      <w:pPr>
        <w:ind w:firstLine="480"/>
        <w:rPr>
          <w:szCs w:val="24"/>
        </w:rPr>
      </w:pPr>
      <w:r w:rsidRPr="000E6A57">
        <w:rPr>
          <w:szCs w:val="24"/>
        </w:rPr>
        <w:lastRenderedPageBreak/>
        <w:drawing>
          <wp:inline distT="0" distB="0" distL="0" distR="0" wp14:anchorId="7238FE14" wp14:editId="0F783EE1">
            <wp:extent cx="12851130" cy="685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851130" cy="6858000"/>
                    </a:xfrm>
                    <a:prstGeom prst="rect">
                      <a:avLst/>
                    </a:prstGeom>
                    <a:noFill/>
                    <a:ln>
                      <a:noFill/>
                    </a:ln>
                  </pic:spPr>
                </pic:pic>
              </a:graphicData>
            </a:graphic>
          </wp:inline>
        </w:drawing>
      </w:r>
    </w:p>
    <w:p w14:paraId="45EDC156" w14:textId="77777777" w:rsidR="00AB51E4" w:rsidRPr="000E6A57" w:rsidRDefault="00AB51E4" w:rsidP="00AB51E4">
      <w:pPr>
        <w:ind w:firstLine="480"/>
      </w:pPr>
      <w:r w:rsidRPr="000E6A57">
        <w:t>上述代码描述了一个名字为</w:t>
      </w:r>
      <w:r w:rsidRPr="000E6A57">
        <w:t>configure_top</w:t>
      </w:r>
      <w:r w:rsidRPr="000E6A57">
        <w:t>的</w:t>
      </w:r>
      <w:r w:rsidRPr="000E6A57">
        <w:t>module</w:t>
      </w:r>
      <w:r w:rsidRPr="000E6A57">
        <w:t>，该</w:t>
      </w:r>
      <w:r w:rsidRPr="000E6A57">
        <w:t>module</w:t>
      </w:r>
      <w:r w:rsidRPr="000E6A57">
        <w:t>通过</w:t>
      </w:r>
      <w:r w:rsidRPr="000E6A57">
        <w:t>configure_top_parameters class</w:t>
      </w:r>
      <w:r w:rsidRPr="000E6A57">
        <w:t>来实现参数化控制，参数</w:t>
      </w:r>
      <w:r w:rsidRPr="000E6A57">
        <w:t>class</w:t>
      </w:r>
      <w:r w:rsidRPr="000E6A57">
        <w:t>里有两个控制参数：</w:t>
      </w:r>
      <w:r w:rsidRPr="000E6A57">
        <w:t>subm0_sum</w:t>
      </w:r>
      <w:r w:rsidRPr="000E6A57">
        <w:t>，</w:t>
      </w:r>
      <w:r w:rsidRPr="000E6A57">
        <w:t>subm1_num</w:t>
      </w:r>
      <w:r w:rsidRPr="000E6A57">
        <w:t>，这两个参数用来分别控制</w:t>
      </w:r>
      <w:r w:rsidRPr="000E6A57">
        <w:t>sub_module0</w:t>
      </w:r>
      <w:r w:rsidRPr="000E6A57">
        <w:t>与</w:t>
      </w:r>
      <w:r w:rsidRPr="000E6A57">
        <w:t>sub_module1</w:t>
      </w:r>
      <w:r w:rsidRPr="000E6A57">
        <w:t>的的例化数量，默认的情况下</w:t>
      </w:r>
      <w:r w:rsidRPr="000E6A57">
        <w:t>sub_module0</w:t>
      </w:r>
      <w:r w:rsidRPr="000E6A57">
        <w:t>例化</w:t>
      </w:r>
      <w:r w:rsidRPr="000E6A57">
        <w:t>2</w:t>
      </w:r>
      <w:r w:rsidRPr="000E6A57">
        <w:t>个，</w:t>
      </w:r>
      <w:r w:rsidRPr="000E6A57">
        <w:t>sub_module1</w:t>
      </w:r>
      <w:r w:rsidRPr="000E6A57">
        <w:t>例化</w:t>
      </w:r>
      <w:r w:rsidRPr="000E6A57">
        <w:t>3</w:t>
      </w:r>
      <w:r w:rsidRPr="000E6A57">
        <w:t>个。在不修改</w:t>
      </w:r>
      <w:r w:rsidRPr="000E6A57">
        <w:t>PHGL</w:t>
      </w:r>
      <w:r w:rsidRPr="000E6A57">
        <w:t>的已有代码的情况下可以通过</w:t>
      </w:r>
      <w:r w:rsidRPr="000E6A57">
        <w:t>configure class</w:t>
      </w:r>
      <w:r w:rsidRPr="000E6A57">
        <w:t>来修改这两个参数的默认值。</w:t>
      </w:r>
    </w:p>
    <w:p w14:paraId="4D1EE4F2" w14:textId="77777777" w:rsidR="00AB51E4" w:rsidRPr="000E6A57" w:rsidRDefault="00AB51E4" w:rsidP="00AB51E4">
      <w:pPr>
        <w:ind w:firstLine="480"/>
        <w:rPr>
          <w:szCs w:val="24"/>
        </w:rPr>
      </w:pPr>
      <w:r w:rsidRPr="000E6A57">
        <w:rPr>
          <w:szCs w:val="24"/>
        </w:rPr>
        <w:lastRenderedPageBreak/>
        <w:drawing>
          <wp:inline distT="0" distB="0" distL="0" distR="0" wp14:anchorId="1310E9B9" wp14:editId="0AE32997">
            <wp:extent cx="9094470" cy="16389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94470" cy="1638935"/>
                    </a:xfrm>
                    <a:prstGeom prst="rect">
                      <a:avLst/>
                    </a:prstGeom>
                    <a:noFill/>
                    <a:ln>
                      <a:noFill/>
                    </a:ln>
                  </pic:spPr>
                </pic:pic>
              </a:graphicData>
            </a:graphic>
          </wp:inline>
        </w:drawing>
      </w:r>
    </w:p>
    <w:p w14:paraId="3541F68D" w14:textId="77777777" w:rsidR="00AB51E4" w:rsidRPr="000E6A57" w:rsidRDefault="00AB51E4" w:rsidP="00AB51E4">
      <w:pPr>
        <w:ind w:firstLine="480"/>
      </w:pPr>
      <w:r w:rsidRPr="000E6A57">
        <w:t>上述</w:t>
      </w:r>
      <w:r w:rsidRPr="000E6A57">
        <w:t>cfg_top</w:t>
      </w:r>
      <w:r w:rsidRPr="000E6A57">
        <w:t>类继承自</w:t>
      </w:r>
      <w:r w:rsidRPr="000E6A57">
        <w:t>configure</w:t>
      </w:r>
      <w:r w:rsidRPr="000E6A57">
        <w:t>基类，在</w:t>
      </w:r>
      <w:r w:rsidRPr="000E6A57">
        <w:t>set_cfg()</w:t>
      </w:r>
      <w:r w:rsidRPr="000E6A57">
        <w:t>方法里调用</w:t>
      </w:r>
      <w:r w:rsidRPr="000E6A57">
        <w:t>self.cfg_all</w:t>
      </w:r>
      <w:r w:rsidRPr="000E6A57">
        <w:t>来实现参数的</w:t>
      </w:r>
      <w:r w:rsidRPr="000E6A57">
        <w:t>runtime</w:t>
      </w:r>
      <w:r w:rsidRPr="000E6A57">
        <w:t>修改，</w:t>
      </w:r>
      <w:r w:rsidRPr="000E6A57">
        <w:t>self.cfg_all()</w:t>
      </w:r>
      <w:r w:rsidRPr="000E6A57">
        <w:t>的第一个入参是要修改的</w:t>
      </w:r>
      <w:r w:rsidRPr="000E6A57">
        <w:t>parameter class</w:t>
      </w:r>
      <w:r w:rsidRPr="000E6A57">
        <w:t>类名，第二个入参是该</w:t>
      </w:r>
      <w:r w:rsidRPr="000E6A57">
        <w:t>class</w:t>
      </w:r>
      <w:r w:rsidRPr="000E6A57">
        <w:t>的参数名，第三个参数使要修改的参数对应的新值。当然在运行</w:t>
      </w:r>
      <w:r w:rsidRPr="000E6A57">
        <w:t>phgl_genertor.py</w:t>
      </w:r>
      <w:r w:rsidRPr="000E6A57">
        <w:t>的时候必须告知它</w:t>
      </w:r>
      <w:r w:rsidRPr="000E6A57">
        <w:t>configure</w:t>
      </w:r>
      <w:r w:rsidRPr="000E6A57">
        <w:t>文件的路径与</w:t>
      </w:r>
      <w:r w:rsidRPr="000E6A57">
        <w:t>configure class</w:t>
      </w:r>
      <w:r w:rsidRPr="000E6A57">
        <w:t>的类名。</w:t>
      </w:r>
    </w:p>
    <w:p w14:paraId="3E9C4282" w14:textId="77777777" w:rsidR="00AB51E4" w:rsidRPr="000E6A57" w:rsidRDefault="00AB51E4" w:rsidP="00AB51E4">
      <w:pPr>
        <w:ind w:firstLine="480"/>
        <w:rPr>
          <w:szCs w:val="24"/>
        </w:rPr>
      </w:pPr>
      <w:r w:rsidRPr="000E6A57">
        <w:rPr>
          <w:szCs w:val="24"/>
        </w:rPr>
        <w:drawing>
          <wp:inline distT="0" distB="0" distL="0" distR="0" wp14:anchorId="47BF2EFE" wp14:editId="0C7A9567">
            <wp:extent cx="12851130" cy="2247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851130" cy="224790"/>
                    </a:xfrm>
                    <a:prstGeom prst="rect">
                      <a:avLst/>
                    </a:prstGeom>
                    <a:noFill/>
                    <a:ln>
                      <a:noFill/>
                    </a:ln>
                  </pic:spPr>
                </pic:pic>
              </a:graphicData>
            </a:graphic>
          </wp:inline>
        </w:drawing>
      </w:r>
    </w:p>
    <w:p w14:paraId="0BB0536A" w14:textId="77777777" w:rsidR="00AB51E4" w:rsidRPr="000E6A57" w:rsidRDefault="00AB51E4" w:rsidP="00AB51E4">
      <w:pPr>
        <w:ind w:firstLine="480"/>
      </w:pPr>
      <w:r w:rsidRPr="000E6A57">
        <w:t>下面的例子实现的是修改</w:t>
      </w:r>
      <w:r w:rsidRPr="000E6A57">
        <w:t>sub_module0</w:t>
      </w:r>
      <w:r w:rsidRPr="000E6A57">
        <w:t>与</w:t>
      </w:r>
      <w:r w:rsidRPr="000E6A57">
        <w:t>sub_module1</w:t>
      </w:r>
      <w:r w:rsidRPr="000E6A57">
        <w:t>的参数值：</w:t>
      </w:r>
    </w:p>
    <w:p w14:paraId="067CC95A" w14:textId="77777777" w:rsidR="00AB51E4" w:rsidRPr="000E6A57" w:rsidRDefault="00AB51E4" w:rsidP="00AB51E4">
      <w:pPr>
        <w:ind w:firstLine="480"/>
        <w:rPr>
          <w:szCs w:val="24"/>
        </w:rPr>
      </w:pPr>
      <w:r w:rsidRPr="000E6A57">
        <w:rPr>
          <w:szCs w:val="24"/>
        </w:rPr>
        <w:drawing>
          <wp:inline distT="0" distB="0" distL="0" distR="0" wp14:anchorId="55C23CB3" wp14:editId="179F8648">
            <wp:extent cx="8975090" cy="16668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75090" cy="1666875"/>
                    </a:xfrm>
                    <a:prstGeom prst="rect">
                      <a:avLst/>
                    </a:prstGeom>
                    <a:noFill/>
                    <a:ln>
                      <a:noFill/>
                    </a:ln>
                  </pic:spPr>
                </pic:pic>
              </a:graphicData>
            </a:graphic>
          </wp:inline>
        </w:drawing>
      </w:r>
    </w:p>
    <w:p w14:paraId="7C452BE0" w14:textId="77777777" w:rsidR="00AB51E4" w:rsidRPr="000E6A57" w:rsidRDefault="00AB51E4" w:rsidP="00AB51E4">
      <w:pPr>
        <w:ind w:firstLine="480"/>
      </w:pPr>
    </w:p>
    <w:p w14:paraId="04B13AB2" w14:textId="77777777" w:rsidR="00AB51E4" w:rsidRPr="000E6A57" w:rsidRDefault="00AB51E4" w:rsidP="00AB51E4">
      <w:pPr>
        <w:ind w:firstLine="480"/>
        <w:rPr>
          <w:szCs w:val="24"/>
        </w:rPr>
      </w:pPr>
      <w:r w:rsidRPr="000E6A57">
        <w:rPr>
          <w:szCs w:val="24"/>
        </w:rPr>
        <w:drawing>
          <wp:inline distT="0" distB="0" distL="0" distR="0" wp14:anchorId="5DEF372B" wp14:editId="3D24639C">
            <wp:extent cx="13448665" cy="2108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48665" cy="210820"/>
                    </a:xfrm>
                    <a:prstGeom prst="rect">
                      <a:avLst/>
                    </a:prstGeom>
                    <a:noFill/>
                    <a:ln>
                      <a:noFill/>
                    </a:ln>
                  </pic:spPr>
                </pic:pic>
              </a:graphicData>
            </a:graphic>
          </wp:inline>
        </w:drawing>
      </w:r>
    </w:p>
    <w:p w14:paraId="1E257E21" w14:textId="77777777" w:rsidR="00AB51E4" w:rsidRPr="000E6A57" w:rsidRDefault="00AB51E4" w:rsidP="00AB51E4">
      <w:pPr>
        <w:ind w:firstLine="480"/>
      </w:pPr>
      <w:r w:rsidRPr="000E6A57">
        <w:t>self.cfg_all()</w:t>
      </w:r>
      <w:r w:rsidRPr="000E6A57">
        <w:t>方法用来修改所有例化该</w:t>
      </w:r>
      <w:r w:rsidRPr="000E6A57">
        <w:t>parameter class</w:t>
      </w:r>
      <w:r w:rsidRPr="000E6A57">
        <w:t>的参数，也就是说所有用到该</w:t>
      </w:r>
      <w:r w:rsidRPr="000E6A57">
        <w:t>parameter</w:t>
      </w:r>
      <w:r w:rsidRPr="000E6A57">
        <w:t>类的地方都会被修改。实际应用中会有这样的场景：该</w:t>
      </w:r>
      <w:r w:rsidRPr="000E6A57">
        <w:t>parameter</w:t>
      </w:r>
      <w:r w:rsidRPr="000E6A57">
        <w:t>被多个</w:t>
      </w:r>
      <w:r w:rsidRPr="000E6A57">
        <w:t>module</w:t>
      </w:r>
      <w:r w:rsidRPr="000E6A57">
        <w:t>例化使用了，不同的</w:t>
      </w:r>
      <w:r w:rsidRPr="000E6A57">
        <w:t>module</w:t>
      </w:r>
      <w:r w:rsidRPr="000E6A57">
        <w:t>里要用不同的配置参数值，这时候需要用到</w:t>
      </w:r>
      <w:r w:rsidRPr="000E6A57">
        <w:t>self.cfg_inst()</w:t>
      </w:r>
      <w:r w:rsidRPr="000E6A57">
        <w:t>方法来精确控制具体哪个实例化的</w:t>
      </w:r>
      <w:r w:rsidRPr="000E6A57">
        <w:t>module</w:t>
      </w:r>
      <w:r w:rsidRPr="000E6A57">
        <w:t>的参数值。</w:t>
      </w:r>
    </w:p>
    <w:p w14:paraId="1F648C0F" w14:textId="77777777" w:rsidR="00AB51E4" w:rsidRPr="000E6A57" w:rsidRDefault="00AB51E4" w:rsidP="00AB51E4">
      <w:pPr>
        <w:ind w:firstLine="480"/>
        <w:rPr>
          <w:szCs w:val="24"/>
        </w:rPr>
      </w:pPr>
      <w:r w:rsidRPr="000E6A57">
        <w:rPr>
          <w:szCs w:val="24"/>
        </w:rPr>
        <w:drawing>
          <wp:inline distT="0" distB="0" distL="0" distR="0" wp14:anchorId="380E1C3B" wp14:editId="105DE4FE">
            <wp:extent cx="9277350" cy="16459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7350" cy="1645920"/>
                    </a:xfrm>
                    <a:prstGeom prst="rect">
                      <a:avLst/>
                    </a:prstGeom>
                    <a:noFill/>
                    <a:ln>
                      <a:noFill/>
                    </a:ln>
                  </pic:spPr>
                </pic:pic>
              </a:graphicData>
            </a:graphic>
          </wp:inline>
        </w:drawing>
      </w:r>
    </w:p>
    <w:p w14:paraId="6F5DEDA5" w14:textId="77777777" w:rsidR="00AB51E4" w:rsidRPr="000E6A57" w:rsidRDefault="00AB51E4" w:rsidP="00AB51E4">
      <w:pPr>
        <w:ind w:firstLine="480"/>
      </w:pPr>
      <w:r w:rsidRPr="000E6A57">
        <w:t>上述例子实现的是对</w:t>
      </w:r>
      <w:r w:rsidRPr="000E6A57">
        <w:t>main.configure_top</w:t>
      </w:r>
      <w:r w:rsidRPr="000E6A57">
        <w:t>下实例名为</w:t>
      </w:r>
      <w:r w:rsidRPr="000E6A57">
        <w:t>md0_0/md1_0</w:t>
      </w:r>
      <w:r w:rsidRPr="000E6A57">
        <w:t>的对象的参数控制，在</w:t>
      </w:r>
      <w:r w:rsidRPr="000E6A57">
        <w:t>configure_top</w:t>
      </w:r>
      <w:r w:rsidRPr="000E6A57">
        <w:t>里</w:t>
      </w:r>
      <w:r w:rsidRPr="000E6A57">
        <w:t>sub_module0</w:t>
      </w:r>
      <w:r w:rsidRPr="000E6A57">
        <w:t>与</w:t>
      </w:r>
      <w:r w:rsidRPr="000E6A57">
        <w:t>sub_module1</w:t>
      </w:r>
      <w:r w:rsidRPr="000E6A57">
        <w:t>分别被例化了</w:t>
      </w:r>
      <w:r w:rsidRPr="000E6A57">
        <w:t>2</w:t>
      </w:r>
      <w:r w:rsidRPr="000E6A57">
        <w:t>次与</w:t>
      </w:r>
      <w:r w:rsidRPr="000E6A57">
        <w:t>3</w:t>
      </w:r>
      <w:r w:rsidRPr="000E6A57">
        <w:t>次，该</w:t>
      </w:r>
      <w:r w:rsidRPr="000E6A57">
        <w:t>cfg_instance</w:t>
      </w:r>
      <w:r w:rsidRPr="000E6A57">
        <w:t>只控制他们的第一个例化实体的参数，而其他例化实体的参数不会受影响。</w:t>
      </w:r>
    </w:p>
    <w:p w14:paraId="0172B6C0" w14:textId="77777777" w:rsidR="00AB51E4" w:rsidRPr="000E6A57" w:rsidRDefault="00AB51E4" w:rsidP="00AB51E4">
      <w:pPr>
        <w:ind w:firstLine="480"/>
      </w:pPr>
      <w:r w:rsidRPr="000E6A57">
        <w:lastRenderedPageBreak/>
        <w:t>参数修改的优先级：</w:t>
      </w:r>
    </w:p>
    <w:p w14:paraId="28D99521" w14:textId="77777777" w:rsidR="00AB51E4" w:rsidRPr="000E6A57" w:rsidRDefault="00AB51E4" w:rsidP="00AB51E4">
      <w:pPr>
        <w:ind w:firstLine="480"/>
      </w:pPr>
      <w:r w:rsidRPr="000E6A57">
        <w:t>module</w:t>
      </w:r>
      <w:r w:rsidRPr="000E6A57">
        <w:t>中的例化传参</w:t>
      </w:r>
      <w:r w:rsidRPr="000E6A57">
        <w:t xml:space="preserve"> &gt; cfg_inst() &gt; cfg_all() &gt; </w:t>
      </w:r>
      <w:r w:rsidRPr="000E6A57">
        <w:t>参数变量的默认值</w:t>
      </w:r>
    </w:p>
    <w:p w14:paraId="3E3AE15D" w14:textId="77777777" w:rsidR="00AB51E4" w:rsidRPr="000E6A57" w:rsidRDefault="00AB51E4" w:rsidP="00AB51E4">
      <w:pPr>
        <w:pStyle w:val="2"/>
      </w:pPr>
      <w:r w:rsidRPr="000E6A57">
        <w:rPr>
          <w:rFonts w:hint="eastAsia"/>
        </w:rPr>
        <w:t>如何运行</w:t>
      </w:r>
      <w:r w:rsidRPr="000E6A57">
        <w:rPr>
          <w:rFonts w:hint="eastAsia"/>
        </w:rPr>
        <w:t>PHGL</w:t>
      </w:r>
      <w:r w:rsidRPr="000E6A57">
        <w:rPr>
          <w:rFonts w:hint="eastAsia"/>
        </w:rPr>
        <w:t>脚本</w:t>
      </w:r>
    </w:p>
    <w:p w14:paraId="73E491F9" w14:textId="77777777" w:rsidR="00AB51E4" w:rsidRPr="000E6A57" w:rsidRDefault="00AB51E4" w:rsidP="00AB51E4">
      <w:pPr>
        <w:ind w:firstLine="480"/>
      </w:pPr>
      <w:r w:rsidRPr="000E6A57">
        <w:t>系统环境准备：</w:t>
      </w:r>
    </w:p>
    <w:p w14:paraId="22C0F63E" w14:textId="77777777" w:rsidR="00AB51E4" w:rsidRPr="000E6A57" w:rsidRDefault="00AB51E4" w:rsidP="00AB51E4">
      <w:pPr>
        <w:ind w:firstLine="480"/>
      </w:pPr>
      <w:r w:rsidRPr="000E6A57">
        <w:t xml:space="preserve">1) </w:t>
      </w:r>
      <w:r w:rsidRPr="000E6A57">
        <w:t>安装</w:t>
      </w:r>
      <w:r w:rsidRPr="000E6A57">
        <w:t>python3.5.2</w:t>
      </w:r>
      <w:r w:rsidRPr="000E6A57">
        <w:t>以上的</w:t>
      </w:r>
      <w:r w:rsidRPr="000E6A57">
        <w:t>python</w:t>
      </w:r>
      <w:r w:rsidRPr="000E6A57">
        <w:t>环境。</w:t>
      </w:r>
    </w:p>
    <w:p w14:paraId="5FB37ADE" w14:textId="77777777" w:rsidR="00AB51E4" w:rsidRPr="000E6A57" w:rsidRDefault="00AB51E4" w:rsidP="00AB51E4">
      <w:pPr>
        <w:ind w:firstLine="480"/>
        <w:rPr>
          <w:szCs w:val="24"/>
        </w:rPr>
      </w:pPr>
      <w:r w:rsidRPr="000E6A57">
        <w:rPr>
          <w:szCs w:val="24"/>
        </w:rPr>
        <w:drawing>
          <wp:inline distT="0" distB="0" distL="0" distR="0" wp14:anchorId="7D26AAC7" wp14:editId="4F729193">
            <wp:extent cx="3728085" cy="3517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8085" cy="351790"/>
                    </a:xfrm>
                    <a:prstGeom prst="rect">
                      <a:avLst/>
                    </a:prstGeom>
                    <a:noFill/>
                    <a:ln>
                      <a:noFill/>
                    </a:ln>
                  </pic:spPr>
                </pic:pic>
              </a:graphicData>
            </a:graphic>
          </wp:inline>
        </w:drawing>
      </w:r>
    </w:p>
    <w:p w14:paraId="037D8865" w14:textId="77777777" w:rsidR="00AB51E4" w:rsidRPr="000E6A57" w:rsidRDefault="00AB51E4" w:rsidP="00AB51E4">
      <w:pPr>
        <w:ind w:firstLine="480"/>
      </w:pPr>
      <w:r w:rsidRPr="000E6A57">
        <w:t xml:space="preserve">2) </w:t>
      </w:r>
      <w:r w:rsidRPr="000E6A57">
        <w:t>安装</w:t>
      </w:r>
      <w:r w:rsidRPr="000E6A57">
        <w:t>PHGL</w:t>
      </w:r>
      <w:r w:rsidRPr="000E6A57">
        <w:t>库。</w:t>
      </w:r>
    </w:p>
    <w:p w14:paraId="01E633D5" w14:textId="77777777" w:rsidR="00AB51E4" w:rsidRPr="000E6A57" w:rsidRDefault="00AB51E4" w:rsidP="00AB51E4">
      <w:pPr>
        <w:ind w:firstLine="480"/>
        <w:rPr>
          <w:szCs w:val="24"/>
        </w:rPr>
      </w:pPr>
      <w:r w:rsidRPr="000E6A57">
        <w:rPr>
          <w:szCs w:val="24"/>
        </w:rPr>
        <w:drawing>
          <wp:inline distT="0" distB="0" distL="0" distR="0" wp14:anchorId="794782D9" wp14:editId="4773C5DA">
            <wp:extent cx="3636645" cy="43395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6645" cy="4339590"/>
                    </a:xfrm>
                    <a:prstGeom prst="rect">
                      <a:avLst/>
                    </a:prstGeom>
                    <a:noFill/>
                    <a:ln>
                      <a:noFill/>
                    </a:ln>
                  </pic:spPr>
                </pic:pic>
              </a:graphicData>
            </a:graphic>
          </wp:inline>
        </w:drawing>
      </w:r>
    </w:p>
    <w:p w14:paraId="775F1B23" w14:textId="77777777" w:rsidR="00AB51E4" w:rsidRPr="000E6A57" w:rsidRDefault="00AB51E4" w:rsidP="00AB51E4">
      <w:pPr>
        <w:ind w:firstLine="480"/>
      </w:pPr>
      <w:r w:rsidRPr="000E6A57">
        <w:t>3) PYTHONPATH</w:t>
      </w:r>
      <w:r w:rsidRPr="000E6A57">
        <w:t>环境变量中加入</w:t>
      </w:r>
      <w:r w:rsidRPr="000E6A57">
        <w:t>PHGL</w:t>
      </w:r>
      <w:r w:rsidRPr="000E6A57">
        <w:t>库的安装路径。</w:t>
      </w:r>
    </w:p>
    <w:p w14:paraId="16A106BB" w14:textId="77777777" w:rsidR="00AB51E4" w:rsidRPr="000E6A57" w:rsidRDefault="00AB51E4" w:rsidP="00AB51E4">
      <w:pPr>
        <w:ind w:firstLine="480"/>
        <w:rPr>
          <w:szCs w:val="24"/>
        </w:rPr>
      </w:pPr>
      <w:r w:rsidRPr="000E6A57">
        <w:rPr>
          <w:szCs w:val="24"/>
        </w:rPr>
        <w:drawing>
          <wp:inline distT="0" distB="0" distL="0" distR="0" wp14:anchorId="3F7A2253" wp14:editId="4B8393BB">
            <wp:extent cx="7160260" cy="358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60260" cy="358775"/>
                    </a:xfrm>
                    <a:prstGeom prst="rect">
                      <a:avLst/>
                    </a:prstGeom>
                    <a:noFill/>
                    <a:ln>
                      <a:noFill/>
                    </a:ln>
                  </pic:spPr>
                </pic:pic>
              </a:graphicData>
            </a:graphic>
          </wp:inline>
        </w:drawing>
      </w:r>
    </w:p>
    <w:p w14:paraId="3A8BE576" w14:textId="77777777" w:rsidR="00AB51E4" w:rsidRPr="000E6A57" w:rsidRDefault="00AB51E4" w:rsidP="00AB51E4">
      <w:pPr>
        <w:pStyle w:val="2"/>
      </w:pPr>
      <w:r w:rsidRPr="000E6A57">
        <w:rPr>
          <w:rFonts w:hint="eastAsia"/>
        </w:rPr>
        <w:t>如何运行</w:t>
      </w:r>
      <w:r w:rsidRPr="000E6A57">
        <w:rPr>
          <w:rFonts w:hint="eastAsia"/>
        </w:rPr>
        <w:t>PHGL</w:t>
      </w:r>
      <w:r w:rsidRPr="000E6A57">
        <w:rPr>
          <w:rFonts w:hint="eastAsia"/>
        </w:rPr>
        <w:t>脚本程序：</w:t>
      </w:r>
    </w:p>
    <w:p w14:paraId="23EEBC2E" w14:textId="77777777" w:rsidR="00AB51E4" w:rsidRPr="000E6A57" w:rsidRDefault="00AB51E4" w:rsidP="00AB51E4">
      <w:pPr>
        <w:ind w:firstLine="480"/>
      </w:pPr>
      <w:r w:rsidRPr="000E6A57">
        <w:t>PHGL</w:t>
      </w:r>
      <w:r w:rsidRPr="000E6A57">
        <w:t>的顶层运行程序是</w:t>
      </w:r>
      <w:r w:rsidRPr="000E6A57">
        <w:t>phgl</w:t>
      </w:r>
      <w:r w:rsidRPr="000E6A57">
        <w:t>库目录下的</w:t>
      </w:r>
      <w:r w:rsidRPr="000E6A57">
        <w:t>phgl_generater.py</w:t>
      </w:r>
      <w:r w:rsidRPr="000E6A57">
        <w:t>，用</w:t>
      </w:r>
      <w:r w:rsidRPr="000E6A57">
        <w:t>python3</w:t>
      </w:r>
      <w:r w:rsidRPr="000E6A57">
        <w:t>运行该程序并传入相应的控制参数。</w:t>
      </w:r>
    </w:p>
    <w:p w14:paraId="18B60229" w14:textId="77777777" w:rsidR="00AB51E4" w:rsidRPr="000E6A57" w:rsidRDefault="00AB51E4" w:rsidP="00AB51E4">
      <w:pPr>
        <w:ind w:firstLine="480"/>
      </w:pPr>
      <w:r w:rsidRPr="000E6A57">
        <w:t>例如，如何要运行上述</w:t>
      </w:r>
      <w:r w:rsidRPr="000E6A57">
        <w:t>demo</w:t>
      </w:r>
      <w:r w:rsidRPr="000E6A57">
        <w:t>的</w:t>
      </w:r>
      <w:r w:rsidRPr="000E6A57">
        <w:t>seq_logic</w:t>
      </w:r>
      <w:r w:rsidRPr="000E6A57">
        <w:t>例子：</w:t>
      </w:r>
    </w:p>
    <w:p w14:paraId="197DA362" w14:textId="77777777" w:rsidR="00AB51E4" w:rsidRPr="000E6A57" w:rsidRDefault="00AB51E4" w:rsidP="00AB51E4">
      <w:pPr>
        <w:ind w:firstLine="480"/>
      </w:pPr>
      <w:r w:rsidRPr="000E6A57">
        <w:t>1) cd</w:t>
      </w:r>
      <w:r w:rsidRPr="000E6A57">
        <w:t>到</w:t>
      </w:r>
      <w:r w:rsidRPr="000E6A57">
        <w:t>demo</w:t>
      </w:r>
      <w:r w:rsidRPr="000E6A57">
        <w:t>目录下</w:t>
      </w:r>
    </w:p>
    <w:p w14:paraId="03F19AD5" w14:textId="77777777" w:rsidR="00AB51E4" w:rsidRPr="000E6A57" w:rsidRDefault="00AB51E4" w:rsidP="00AB51E4">
      <w:pPr>
        <w:ind w:firstLine="480"/>
        <w:rPr>
          <w:szCs w:val="24"/>
        </w:rPr>
      </w:pPr>
      <w:r w:rsidRPr="000E6A57">
        <w:rPr>
          <w:szCs w:val="24"/>
        </w:rPr>
        <w:lastRenderedPageBreak/>
        <w:drawing>
          <wp:inline distT="0" distB="0" distL="0" distR="0" wp14:anchorId="11C75503" wp14:editId="27151308">
            <wp:extent cx="7519035" cy="5486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19035" cy="548640"/>
                    </a:xfrm>
                    <a:prstGeom prst="rect">
                      <a:avLst/>
                    </a:prstGeom>
                    <a:noFill/>
                    <a:ln>
                      <a:noFill/>
                    </a:ln>
                  </pic:spPr>
                </pic:pic>
              </a:graphicData>
            </a:graphic>
          </wp:inline>
        </w:drawing>
      </w:r>
    </w:p>
    <w:p w14:paraId="66CD81A4" w14:textId="77777777" w:rsidR="00AB51E4" w:rsidRPr="000E6A57" w:rsidRDefault="00AB51E4" w:rsidP="00AB51E4">
      <w:pPr>
        <w:ind w:firstLine="480"/>
      </w:pPr>
      <w:r w:rsidRPr="000E6A57">
        <w:t>2) python3</w:t>
      </w:r>
      <w:r w:rsidRPr="000E6A57">
        <w:t>运行</w:t>
      </w:r>
      <w:r w:rsidRPr="000E6A57">
        <w:t>phgl_generator.py</w:t>
      </w:r>
      <w:r w:rsidRPr="000E6A57">
        <w:t>程序</w:t>
      </w:r>
    </w:p>
    <w:p w14:paraId="74F36D7B" w14:textId="77777777" w:rsidR="00AB51E4" w:rsidRPr="000E6A57" w:rsidRDefault="00AB51E4" w:rsidP="00AB51E4">
      <w:pPr>
        <w:ind w:firstLine="480"/>
        <w:rPr>
          <w:szCs w:val="24"/>
        </w:rPr>
      </w:pPr>
      <w:r w:rsidRPr="000E6A57">
        <w:rPr>
          <w:szCs w:val="24"/>
        </w:rPr>
        <w:drawing>
          <wp:inline distT="0" distB="0" distL="0" distR="0" wp14:anchorId="6E87E38F" wp14:editId="6E31D3FE">
            <wp:extent cx="10100310" cy="2603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100310" cy="260350"/>
                    </a:xfrm>
                    <a:prstGeom prst="rect">
                      <a:avLst/>
                    </a:prstGeom>
                    <a:noFill/>
                    <a:ln>
                      <a:noFill/>
                    </a:ln>
                  </pic:spPr>
                </pic:pic>
              </a:graphicData>
            </a:graphic>
          </wp:inline>
        </w:drawing>
      </w:r>
    </w:p>
    <w:p w14:paraId="39BC0005" w14:textId="77777777" w:rsidR="00AB51E4" w:rsidRPr="000E6A57" w:rsidRDefault="00AB51E4" w:rsidP="00AB51E4">
      <w:pPr>
        <w:ind w:firstLine="480"/>
      </w:pPr>
      <w:r w:rsidRPr="000E6A57">
        <w:t>-i</w:t>
      </w:r>
      <w:r w:rsidRPr="000E6A57">
        <w:t>参数指定</w:t>
      </w:r>
      <w:r w:rsidRPr="000E6A57">
        <w:t>PHGL</w:t>
      </w:r>
      <w:r w:rsidRPr="000E6A57">
        <w:t>顶层代码的路径，</w:t>
      </w:r>
      <w:r w:rsidRPr="000E6A57">
        <w:t>-o</w:t>
      </w:r>
      <w:r w:rsidRPr="000E6A57">
        <w:t>参数指定目标代码的存放目录，</w:t>
      </w:r>
      <w:r w:rsidRPr="000E6A57">
        <w:t>-m</w:t>
      </w:r>
      <w:r w:rsidRPr="000E6A57">
        <w:t>指定顶层代码里要例化的</w:t>
      </w:r>
      <w:r w:rsidRPr="000E6A57">
        <w:t>module</w:t>
      </w:r>
      <w:r w:rsidRPr="000E6A57">
        <w:t>名</w:t>
      </w:r>
      <w:r w:rsidRPr="000E6A57">
        <w:t>(class</w:t>
      </w:r>
      <w:r w:rsidRPr="000E6A57">
        <w:t>名</w:t>
      </w:r>
      <w:r w:rsidRPr="000E6A57">
        <w:t>)</w:t>
      </w:r>
      <w:r w:rsidRPr="000E6A57">
        <w:t>，</w:t>
      </w:r>
      <w:r w:rsidRPr="000E6A57">
        <w:t>-h</w:t>
      </w:r>
      <w:r w:rsidRPr="000E6A57">
        <w:t>查看</w:t>
      </w:r>
      <w:r w:rsidRPr="000E6A57">
        <w:t>help</w:t>
      </w:r>
      <w:r w:rsidRPr="000E6A57">
        <w:t>帮助。</w:t>
      </w:r>
    </w:p>
    <w:p w14:paraId="7C598EDD" w14:textId="77777777" w:rsidR="00AB51E4" w:rsidRPr="000E6A57" w:rsidRDefault="00AB51E4" w:rsidP="00AB51E4">
      <w:pPr>
        <w:ind w:firstLine="480"/>
      </w:pPr>
      <w:r w:rsidRPr="000E6A57">
        <w:t>程序运行完之后如果没有错误，会在</w:t>
      </w:r>
      <w:r w:rsidRPr="000E6A57">
        <w:t>-o</w:t>
      </w:r>
      <w:r w:rsidRPr="000E6A57">
        <w:t>指定的目录下生成目标文件与运行</w:t>
      </w:r>
      <w:r w:rsidRPr="000E6A57">
        <w:t>log</w:t>
      </w:r>
      <w:r w:rsidRPr="000E6A57">
        <w:t>文件</w:t>
      </w:r>
      <w:r w:rsidRPr="000E6A57">
        <w:t>:</w:t>
      </w:r>
    </w:p>
    <w:p w14:paraId="12CAA654" w14:textId="77777777" w:rsidR="00AB51E4" w:rsidRPr="000E6A57" w:rsidRDefault="00AB51E4" w:rsidP="00AB51E4">
      <w:pPr>
        <w:ind w:firstLine="480"/>
        <w:rPr>
          <w:szCs w:val="24"/>
        </w:rPr>
      </w:pPr>
      <w:r w:rsidRPr="000E6A57">
        <w:rPr>
          <w:szCs w:val="24"/>
        </w:rPr>
        <w:drawing>
          <wp:inline distT="0" distB="0" distL="0" distR="0" wp14:anchorId="089E989C" wp14:editId="47514A59">
            <wp:extent cx="5212080" cy="15125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2080" cy="1512570"/>
                    </a:xfrm>
                    <a:prstGeom prst="rect">
                      <a:avLst/>
                    </a:prstGeom>
                    <a:noFill/>
                    <a:ln>
                      <a:noFill/>
                    </a:ln>
                  </pic:spPr>
                </pic:pic>
              </a:graphicData>
            </a:graphic>
          </wp:inline>
        </w:drawing>
      </w:r>
    </w:p>
    <w:p w14:paraId="035BA9AE" w14:textId="77777777" w:rsidR="00AB51E4" w:rsidRPr="000E6A57" w:rsidRDefault="00AB51E4" w:rsidP="00AB51E4">
      <w:pPr>
        <w:ind w:firstLine="480"/>
      </w:pPr>
      <w:r w:rsidRPr="000E6A57">
        <w:t>有两个</w:t>
      </w:r>
      <w:r w:rsidRPr="000E6A57">
        <w:t>.v</w:t>
      </w:r>
      <w:r w:rsidRPr="000E6A57">
        <w:t>后缀的</w:t>
      </w:r>
      <w:r w:rsidRPr="000E6A57">
        <w:t>verilog</w:t>
      </w:r>
      <w:r w:rsidRPr="000E6A57">
        <w:t>文件。第一个是</w:t>
      </w:r>
      <w:r w:rsidRPr="000E6A57">
        <w:t>module</w:t>
      </w:r>
      <w:r w:rsidRPr="000E6A57">
        <w:t>主代码。</w:t>
      </w:r>
      <w:r w:rsidRPr="000E6A57">
        <w:t>_def.v</w:t>
      </w:r>
      <w:r w:rsidRPr="000E6A57">
        <w:t>是宏定义文件</w:t>
      </w:r>
      <w:r w:rsidRPr="000E6A57">
        <w:t>(PHGL</w:t>
      </w:r>
      <w:r w:rsidRPr="000E6A57">
        <w:t>里定义的宏</w:t>
      </w:r>
      <w:r w:rsidRPr="000E6A57">
        <w:t>)</w:t>
      </w:r>
      <w:r w:rsidRPr="000E6A57">
        <w:t>。</w:t>
      </w:r>
      <w:r w:rsidRPr="000E6A57">
        <w:t>.log</w:t>
      </w:r>
      <w:r w:rsidRPr="000E6A57">
        <w:t>文件是程序运行的</w:t>
      </w:r>
      <w:r w:rsidRPr="000E6A57">
        <w:t>log</w:t>
      </w:r>
      <w:r w:rsidRPr="000E6A57">
        <w:t>信息。</w:t>
      </w:r>
      <w:r w:rsidRPr="000E6A57">
        <w:t>dut.f</w:t>
      </w:r>
      <w:r w:rsidRPr="000E6A57">
        <w:t>是文件列表，</w:t>
      </w:r>
      <w:r w:rsidRPr="000E6A57">
        <w:t>dut.f</w:t>
      </w:r>
      <w:r w:rsidRPr="000E6A57">
        <w:t>里存放的是两个</w:t>
      </w:r>
      <w:r w:rsidRPr="000E6A57">
        <w:t>.v</w:t>
      </w:r>
      <w:r w:rsidRPr="000E6A57">
        <w:t>文件的路径，其他的</w:t>
      </w:r>
      <w:r w:rsidRPr="000E6A57">
        <w:t>verilog</w:t>
      </w:r>
      <w:r w:rsidRPr="000E6A57">
        <w:t>仿真器或综合工具可以通过</w:t>
      </w:r>
      <w:r w:rsidRPr="000E6A57">
        <w:t>dut.f</w:t>
      </w:r>
      <w:r w:rsidRPr="000E6A57">
        <w:t>来加载生成的目标</w:t>
      </w:r>
      <w:r w:rsidRPr="000E6A57">
        <w:t>verilog</w:t>
      </w:r>
      <w:r w:rsidRPr="000E6A57">
        <w:t>代码。</w:t>
      </w:r>
    </w:p>
    <w:p w14:paraId="6E891E6C" w14:textId="77777777" w:rsidR="00AB51E4" w:rsidRPr="000E6A57" w:rsidRDefault="00AB51E4" w:rsidP="00AB51E4">
      <w:pPr>
        <w:ind w:firstLine="480"/>
      </w:pPr>
      <w:r w:rsidRPr="000E6A57">
        <w:t>如果要运行带</w:t>
      </w:r>
      <w:r w:rsidRPr="000E6A57">
        <w:t>configure</w:t>
      </w:r>
      <w:r w:rsidRPr="000E6A57">
        <w:t>配置的描述代码，需要给</w:t>
      </w:r>
      <w:r w:rsidRPr="000E6A57">
        <w:t>phgl_generator</w:t>
      </w:r>
      <w:r w:rsidRPr="000E6A57">
        <w:t>指定</w:t>
      </w:r>
      <w:r w:rsidRPr="000E6A57">
        <w:t>configure</w:t>
      </w:r>
      <w:r w:rsidRPr="000E6A57">
        <w:t>文件名与配置</w:t>
      </w:r>
      <w:r w:rsidRPr="000E6A57">
        <w:t>class</w:t>
      </w:r>
      <w:r w:rsidRPr="000E6A57">
        <w:t>名，例如</w:t>
      </w:r>
      <w:r w:rsidRPr="000E6A57">
        <w:t>demo</w:t>
      </w:r>
      <w:r w:rsidRPr="000E6A57">
        <w:t>里的</w:t>
      </w:r>
      <w:r w:rsidRPr="000E6A57">
        <w:t>configure</w:t>
      </w:r>
      <w:r w:rsidRPr="000E6A57">
        <w:t>例子：</w:t>
      </w:r>
    </w:p>
    <w:p w14:paraId="1D610781" w14:textId="77777777" w:rsidR="00AB51E4" w:rsidRPr="000E6A57" w:rsidRDefault="00AB51E4" w:rsidP="00AB51E4">
      <w:pPr>
        <w:ind w:firstLine="480"/>
        <w:rPr>
          <w:szCs w:val="24"/>
        </w:rPr>
      </w:pPr>
      <w:r w:rsidRPr="000E6A57">
        <w:rPr>
          <w:szCs w:val="24"/>
        </w:rPr>
        <w:drawing>
          <wp:inline distT="0" distB="0" distL="0" distR="0" wp14:anchorId="149E2295" wp14:editId="11A17756">
            <wp:extent cx="12970510" cy="2178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70510" cy="217805"/>
                    </a:xfrm>
                    <a:prstGeom prst="rect">
                      <a:avLst/>
                    </a:prstGeom>
                    <a:noFill/>
                    <a:ln>
                      <a:noFill/>
                    </a:ln>
                  </pic:spPr>
                </pic:pic>
              </a:graphicData>
            </a:graphic>
          </wp:inline>
        </w:drawing>
      </w:r>
    </w:p>
    <w:p w14:paraId="2E69937E" w14:textId="77777777" w:rsidR="00AB51E4" w:rsidRPr="000E6A57" w:rsidRDefault="00AB51E4" w:rsidP="00AB51E4">
      <w:pPr>
        <w:ind w:firstLine="480"/>
      </w:pPr>
    </w:p>
    <w:p w14:paraId="234C0205" w14:textId="77777777" w:rsidR="00AB51E4" w:rsidRPr="000E6A57" w:rsidRDefault="00AB51E4" w:rsidP="00AB51E4">
      <w:pPr>
        <w:ind w:firstLine="480"/>
        <w:rPr>
          <w:szCs w:val="24"/>
        </w:rPr>
      </w:pPr>
      <w:r w:rsidRPr="000E6A57">
        <w:rPr>
          <w:szCs w:val="24"/>
        </w:rPr>
        <w:drawing>
          <wp:inline distT="0" distB="0" distL="0" distR="0" wp14:anchorId="7A6BE379" wp14:editId="180292DE">
            <wp:extent cx="5036185" cy="25882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6185" cy="2588260"/>
                    </a:xfrm>
                    <a:prstGeom prst="rect">
                      <a:avLst/>
                    </a:prstGeom>
                    <a:noFill/>
                    <a:ln>
                      <a:noFill/>
                    </a:ln>
                  </pic:spPr>
                </pic:pic>
              </a:graphicData>
            </a:graphic>
          </wp:inline>
        </w:drawing>
      </w:r>
    </w:p>
    <w:p w14:paraId="35F64AF7" w14:textId="77777777" w:rsidR="00AB51E4" w:rsidRPr="000E6A57" w:rsidRDefault="00AB51E4" w:rsidP="00AB51E4">
      <w:pPr>
        <w:ind w:firstLine="480"/>
      </w:pPr>
      <w:r w:rsidRPr="000E6A57">
        <w:t>生成的目标文件都会加上配置</w:t>
      </w:r>
      <w:r w:rsidRPr="000E6A57">
        <w:t>class</w:t>
      </w:r>
      <w:r w:rsidRPr="000E6A57">
        <w:t>名作为前缀，如果没有指定</w:t>
      </w:r>
      <w:r w:rsidRPr="000E6A57">
        <w:t>configure</w:t>
      </w:r>
      <w:r w:rsidRPr="000E6A57">
        <w:t>，则加上默认的</w:t>
      </w:r>
      <w:r w:rsidRPr="000E6A57">
        <w:t>configure_</w:t>
      </w:r>
      <w:r w:rsidRPr="000E6A57">
        <w:t>前缀。</w:t>
      </w:r>
    </w:p>
    <w:p w14:paraId="44A6B4B4" w14:textId="77777777" w:rsidR="00AB51E4" w:rsidRPr="000E6A57" w:rsidRDefault="00AB51E4" w:rsidP="00AB51E4">
      <w:pPr>
        <w:pStyle w:val="2"/>
      </w:pPr>
      <w:r w:rsidRPr="000E6A57">
        <w:rPr>
          <w:rFonts w:hint="eastAsia"/>
        </w:rPr>
        <w:lastRenderedPageBreak/>
        <w:t>如何运行</w:t>
      </w:r>
      <w:r w:rsidRPr="000E6A57">
        <w:rPr>
          <w:rFonts w:hint="eastAsia"/>
        </w:rPr>
        <w:t>demo</w:t>
      </w:r>
    </w:p>
    <w:p w14:paraId="4A6F4876" w14:textId="77777777" w:rsidR="00AB51E4" w:rsidRPr="000E6A57" w:rsidRDefault="00AB51E4" w:rsidP="00AB51E4">
      <w:pPr>
        <w:ind w:firstLine="480"/>
      </w:pPr>
      <w:r w:rsidRPr="000E6A57">
        <w:t>所有</w:t>
      </w:r>
      <w:r w:rsidRPr="000E6A57">
        <w:t>demo</w:t>
      </w:r>
      <w:r w:rsidRPr="000E6A57">
        <w:t>示例程序都放在</w:t>
      </w:r>
      <w:r w:rsidRPr="000E6A57">
        <w:t>phgl</w:t>
      </w:r>
      <w:r w:rsidRPr="000E6A57">
        <w:t>库目录的</w:t>
      </w:r>
      <w:r w:rsidRPr="000E6A57">
        <w:t>demo</w:t>
      </w:r>
      <w:r w:rsidRPr="000E6A57">
        <w:t>子目录下面，通过</w:t>
      </w:r>
      <w:r w:rsidRPr="000E6A57">
        <w:t>make</w:t>
      </w:r>
      <w:r w:rsidRPr="000E6A57">
        <w:t>命令可以选择要执行哪个例子。</w:t>
      </w:r>
    </w:p>
    <w:p w14:paraId="2A3BC65D" w14:textId="77777777" w:rsidR="00AB51E4" w:rsidRPr="000E6A57" w:rsidRDefault="00AB51E4" w:rsidP="00AB51E4">
      <w:pPr>
        <w:ind w:firstLine="480"/>
        <w:rPr>
          <w:szCs w:val="24"/>
        </w:rPr>
      </w:pPr>
      <w:r w:rsidRPr="000E6A57">
        <w:rPr>
          <w:szCs w:val="24"/>
        </w:rPr>
        <w:drawing>
          <wp:inline distT="0" distB="0" distL="0" distR="0" wp14:anchorId="35C91681" wp14:editId="7E71341E">
            <wp:extent cx="12886055" cy="5346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886055" cy="534670"/>
                    </a:xfrm>
                    <a:prstGeom prst="rect">
                      <a:avLst/>
                    </a:prstGeom>
                    <a:noFill/>
                    <a:ln>
                      <a:noFill/>
                    </a:ln>
                  </pic:spPr>
                </pic:pic>
              </a:graphicData>
            </a:graphic>
          </wp:inline>
        </w:drawing>
      </w:r>
    </w:p>
    <w:p w14:paraId="52359C0D" w14:textId="77777777" w:rsidR="00AB51E4" w:rsidRPr="000E6A57" w:rsidRDefault="00AB51E4" w:rsidP="00AB51E4">
      <w:pPr>
        <w:ind w:firstLine="480"/>
      </w:pPr>
      <w:r w:rsidRPr="000E6A57">
        <w:t>例如运行</w:t>
      </w:r>
      <w:r w:rsidRPr="000E6A57">
        <w:t>comb_logic</w:t>
      </w:r>
      <w:r w:rsidRPr="000E6A57">
        <w:t>例子：</w:t>
      </w:r>
    </w:p>
    <w:p w14:paraId="6DB07663" w14:textId="77777777" w:rsidR="00AB51E4" w:rsidRPr="000E6A57" w:rsidRDefault="00AB51E4" w:rsidP="00AB51E4">
      <w:pPr>
        <w:ind w:firstLine="480"/>
        <w:rPr>
          <w:szCs w:val="24"/>
        </w:rPr>
      </w:pPr>
      <w:r w:rsidRPr="000E6A57">
        <w:rPr>
          <w:szCs w:val="24"/>
        </w:rPr>
        <w:drawing>
          <wp:inline distT="0" distB="0" distL="0" distR="0" wp14:anchorId="57E95A42" wp14:editId="2E387D74">
            <wp:extent cx="4551045" cy="2247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1045" cy="224790"/>
                    </a:xfrm>
                    <a:prstGeom prst="rect">
                      <a:avLst/>
                    </a:prstGeom>
                    <a:noFill/>
                    <a:ln>
                      <a:noFill/>
                    </a:ln>
                  </pic:spPr>
                </pic:pic>
              </a:graphicData>
            </a:graphic>
          </wp:inline>
        </w:drawing>
      </w:r>
    </w:p>
    <w:p w14:paraId="25BAA1BD" w14:textId="77777777" w:rsidR="00AB51E4" w:rsidRPr="000E6A57" w:rsidRDefault="00AB51E4" w:rsidP="00AB51E4">
      <w:pPr>
        <w:ind w:firstLine="480"/>
      </w:pPr>
      <w:r w:rsidRPr="000E6A57">
        <w:t>运行带</w:t>
      </w:r>
      <w:r w:rsidRPr="000E6A57">
        <w:t>configure</w:t>
      </w:r>
      <w:r w:rsidRPr="000E6A57">
        <w:t>的例子：</w:t>
      </w:r>
    </w:p>
    <w:p w14:paraId="03DB8730" w14:textId="77777777" w:rsidR="00AB51E4" w:rsidRPr="000E6A57" w:rsidRDefault="00AB51E4" w:rsidP="00AB51E4">
      <w:pPr>
        <w:ind w:firstLine="480"/>
        <w:rPr>
          <w:szCs w:val="24"/>
        </w:rPr>
      </w:pPr>
      <w:r w:rsidRPr="000E6A57">
        <w:rPr>
          <w:szCs w:val="24"/>
        </w:rPr>
        <w:drawing>
          <wp:inline distT="0" distB="0" distL="0" distR="0" wp14:anchorId="48319F0F" wp14:editId="32AFED13">
            <wp:extent cx="9221470" cy="2247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21470" cy="224790"/>
                    </a:xfrm>
                    <a:prstGeom prst="rect">
                      <a:avLst/>
                    </a:prstGeom>
                    <a:noFill/>
                    <a:ln>
                      <a:noFill/>
                    </a:ln>
                  </pic:spPr>
                </pic:pic>
              </a:graphicData>
            </a:graphic>
          </wp:inline>
        </w:drawing>
      </w:r>
    </w:p>
    <w:p w14:paraId="17DDE068" w14:textId="77777777" w:rsidR="00AB51E4" w:rsidRPr="000E6A57" w:rsidRDefault="00AB51E4" w:rsidP="00AB51E4">
      <w:pPr>
        <w:ind w:firstLine="480"/>
      </w:pPr>
      <w:r w:rsidRPr="000E6A57">
        <w:t>最终生成的目标代码存放在当前的</w:t>
      </w:r>
      <w:r w:rsidRPr="000E6A57">
        <w:t>py2rtl</w:t>
      </w:r>
      <w:r w:rsidRPr="000E6A57">
        <w:t>目录下：</w:t>
      </w:r>
    </w:p>
    <w:p w14:paraId="35F6B073" w14:textId="77777777" w:rsidR="00AB51E4" w:rsidRDefault="00AB51E4" w:rsidP="00AB51E4">
      <w:pPr>
        <w:ind w:firstLine="480"/>
        <w:rPr>
          <w:szCs w:val="24"/>
        </w:rPr>
      </w:pPr>
      <w:r w:rsidRPr="000E6A57">
        <w:rPr>
          <w:szCs w:val="24"/>
        </w:rPr>
        <w:drawing>
          <wp:inline distT="0" distB="0" distL="0" distR="0" wp14:anchorId="2226B796" wp14:editId="425DCC7C">
            <wp:extent cx="10100310" cy="5626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100310" cy="562610"/>
                    </a:xfrm>
                    <a:prstGeom prst="rect">
                      <a:avLst/>
                    </a:prstGeom>
                    <a:noFill/>
                    <a:ln>
                      <a:noFill/>
                    </a:ln>
                  </pic:spPr>
                </pic:pic>
              </a:graphicData>
            </a:graphic>
          </wp:inline>
        </w:drawing>
      </w:r>
    </w:p>
    <w:p w14:paraId="53DC0E3B" w14:textId="77777777" w:rsidR="00AB51E4" w:rsidRDefault="00AB51E4" w:rsidP="00AB51E4">
      <w:pPr>
        <w:ind w:firstLine="480"/>
        <w:rPr>
          <w:szCs w:val="24"/>
        </w:rPr>
      </w:pPr>
    </w:p>
    <w:p w14:paraId="3C1AE133" w14:textId="77777777" w:rsidR="00AB51E4" w:rsidRDefault="00AB51E4" w:rsidP="00AB51E4">
      <w:pPr>
        <w:pStyle w:val="1"/>
      </w:pPr>
      <w:r>
        <w:br w:type="page"/>
      </w:r>
      <w:r w:rsidRPr="004332AA">
        <w:rPr>
          <w:rFonts w:hint="eastAsia"/>
        </w:rPr>
        <w:lastRenderedPageBreak/>
        <w:t>内建可综合方法</w:t>
      </w:r>
    </w:p>
    <w:p w14:paraId="6E3E2D5A" w14:textId="77777777" w:rsidR="00AB51E4" w:rsidRPr="00993EA1" w:rsidRDefault="00AB51E4" w:rsidP="00AB51E4">
      <w:pPr>
        <w:ind w:firstLine="480"/>
      </w:pPr>
      <w:r w:rsidRPr="00993EA1">
        <w:t>对于一些常用的电路结构，</w:t>
      </w:r>
      <w:r w:rsidRPr="00993EA1">
        <w:t>PHGL</w:t>
      </w:r>
      <w:r w:rsidRPr="00993EA1">
        <w:t>提供了通用的调用方法，用户可以在需要的时候直接调用并生成相应的电路，这些电路都是经过严格验证的，用户不必再自己去重复实现这些基本电路。</w:t>
      </w:r>
    </w:p>
    <w:p w14:paraId="625ECF01" w14:textId="77777777" w:rsidR="00AB51E4" w:rsidRPr="00993EA1" w:rsidRDefault="00AB51E4" w:rsidP="00AB51E4">
      <w:pPr>
        <w:pStyle w:val="2"/>
      </w:pPr>
      <w:r w:rsidRPr="00993EA1">
        <w:rPr>
          <w:rFonts w:hint="eastAsia"/>
        </w:rPr>
        <w:t>oh2bin(): onehot</w:t>
      </w:r>
      <w:r w:rsidRPr="00993EA1">
        <w:rPr>
          <w:rFonts w:hint="eastAsia"/>
        </w:rPr>
        <w:t>转二进制</w:t>
      </w:r>
    </w:p>
    <w:p w14:paraId="6A383632" w14:textId="77777777" w:rsidR="00AB51E4" w:rsidRPr="00993EA1" w:rsidRDefault="00AB51E4" w:rsidP="00AB51E4">
      <w:pPr>
        <w:ind w:firstLine="480"/>
      </w:pPr>
      <w:r w:rsidRPr="00993EA1">
        <w:t>入参是</w:t>
      </w:r>
      <w:r w:rsidRPr="00993EA1">
        <w:t>onehot</w:t>
      </w:r>
      <w:r w:rsidRPr="00993EA1">
        <w:t>格式的</w:t>
      </w:r>
      <w:r w:rsidRPr="00993EA1">
        <w:t>bits/reg_xxx</w:t>
      </w:r>
      <w:r w:rsidRPr="00993EA1">
        <w:t>对象，返回转换为二进制编码后的</w:t>
      </w:r>
      <w:r w:rsidRPr="00993EA1">
        <w:t>bits</w:t>
      </w:r>
      <w:r w:rsidRPr="00993EA1">
        <w:t>对象</w:t>
      </w:r>
    </w:p>
    <w:p w14:paraId="09841E65" w14:textId="77777777" w:rsidR="00AB51E4" w:rsidRPr="00993EA1" w:rsidRDefault="00AB51E4" w:rsidP="00AB51E4">
      <w:pPr>
        <w:pStyle w:val="2"/>
      </w:pPr>
      <w:r w:rsidRPr="00993EA1">
        <w:rPr>
          <w:rFonts w:hint="eastAsia"/>
        </w:rPr>
        <w:t xml:space="preserve">pri_lsb_enc(): </w:t>
      </w:r>
      <w:r w:rsidRPr="00993EA1">
        <w:rPr>
          <w:rFonts w:hint="eastAsia"/>
        </w:rPr>
        <w:t>二进制优先级编码器，低位优先</w:t>
      </w:r>
    </w:p>
    <w:p w14:paraId="2C8EB054" w14:textId="77777777" w:rsidR="00AB51E4" w:rsidRPr="00993EA1" w:rsidRDefault="00AB51E4" w:rsidP="00AB51E4">
      <w:pPr>
        <w:ind w:firstLine="480"/>
      </w:pPr>
      <w:r w:rsidRPr="00993EA1">
        <w:t>入参是待编码的</w:t>
      </w:r>
      <w:r w:rsidRPr="00993EA1">
        <w:t>bits/reg_xx</w:t>
      </w:r>
      <w:r w:rsidRPr="00993EA1">
        <w:t>对象，编码的优先级是从低位到高位。</w:t>
      </w:r>
    </w:p>
    <w:p w14:paraId="790F63B9" w14:textId="77777777" w:rsidR="00AB51E4" w:rsidRPr="00993EA1" w:rsidRDefault="00AB51E4" w:rsidP="00AB51E4">
      <w:pPr>
        <w:pStyle w:val="2"/>
      </w:pPr>
      <w:r w:rsidRPr="00993EA1">
        <w:rPr>
          <w:rFonts w:hint="eastAsia"/>
        </w:rPr>
        <w:t xml:space="preserve">pri_lsb_enc(): </w:t>
      </w:r>
      <w:r w:rsidRPr="00993EA1">
        <w:rPr>
          <w:rFonts w:hint="eastAsia"/>
        </w:rPr>
        <w:t>二进制优先级编码器，高位优先</w:t>
      </w:r>
    </w:p>
    <w:p w14:paraId="5E71AEE9" w14:textId="77777777" w:rsidR="00AB51E4" w:rsidRPr="00993EA1" w:rsidRDefault="00AB51E4" w:rsidP="00AB51E4">
      <w:pPr>
        <w:ind w:firstLine="480"/>
      </w:pPr>
      <w:r w:rsidRPr="00993EA1">
        <w:t>入参是待编码的</w:t>
      </w:r>
      <w:r w:rsidRPr="00993EA1">
        <w:t>bits/reg_xx</w:t>
      </w:r>
      <w:r w:rsidRPr="00993EA1">
        <w:t>对象，编码的优先级是从高位到低位。</w:t>
      </w:r>
    </w:p>
    <w:p w14:paraId="4A50007A" w14:textId="77777777" w:rsidR="00AB51E4" w:rsidRPr="00993EA1" w:rsidRDefault="00AB51E4" w:rsidP="00AB51E4">
      <w:pPr>
        <w:pStyle w:val="2"/>
      </w:pPr>
      <w:r w:rsidRPr="00993EA1">
        <w:rPr>
          <w:rFonts w:hint="eastAsia"/>
        </w:rPr>
        <w:t>pri_lsb_enc_oh(): onhot</w:t>
      </w:r>
      <w:r w:rsidRPr="00993EA1">
        <w:rPr>
          <w:rFonts w:hint="eastAsia"/>
        </w:rPr>
        <w:t>优先级编码器，低位优先</w:t>
      </w:r>
    </w:p>
    <w:p w14:paraId="7A2F2E5F" w14:textId="77777777" w:rsidR="00AB51E4" w:rsidRPr="00993EA1" w:rsidRDefault="00AB51E4" w:rsidP="00AB51E4">
      <w:pPr>
        <w:ind w:firstLine="480"/>
      </w:pPr>
      <w:r w:rsidRPr="00993EA1">
        <w:t>入参是待编码的</w:t>
      </w:r>
      <w:r w:rsidRPr="00993EA1">
        <w:t>bits/reg_xx</w:t>
      </w:r>
      <w:r w:rsidRPr="00993EA1">
        <w:t>对象，编码的优先级是从低位到高位。</w:t>
      </w:r>
    </w:p>
    <w:p w14:paraId="7F12DB7C" w14:textId="77777777" w:rsidR="00AB51E4" w:rsidRPr="00993EA1" w:rsidRDefault="00AB51E4" w:rsidP="00AB51E4">
      <w:pPr>
        <w:pStyle w:val="2"/>
      </w:pPr>
      <w:r w:rsidRPr="00993EA1">
        <w:rPr>
          <w:rFonts w:hint="eastAsia"/>
        </w:rPr>
        <w:t>pri_msb_enc_oh(): onhot</w:t>
      </w:r>
      <w:r w:rsidRPr="00993EA1">
        <w:rPr>
          <w:rFonts w:hint="eastAsia"/>
        </w:rPr>
        <w:t>优先级编码器，高位优先</w:t>
      </w:r>
    </w:p>
    <w:p w14:paraId="117B1052" w14:textId="77777777" w:rsidR="00AB51E4" w:rsidRPr="00993EA1" w:rsidRDefault="00AB51E4" w:rsidP="00AB51E4">
      <w:pPr>
        <w:ind w:firstLine="480"/>
      </w:pPr>
      <w:r w:rsidRPr="00993EA1">
        <w:t>入参是待编码的</w:t>
      </w:r>
      <w:r w:rsidRPr="00993EA1">
        <w:t>bits/reg_xx</w:t>
      </w:r>
      <w:r w:rsidRPr="00993EA1">
        <w:t>对象，编码的优先级是从高位到低位。</w:t>
      </w:r>
    </w:p>
    <w:p w14:paraId="392DDF66" w14:textId="77777777" w:rsidR="00AB51E4" w:rsidRPr="00993EA1" w:rsidRDefault="00AB51E4" w:rsidP="00AB51E4">
      <w:pPr>
        <w:pStyle w:val="2"/>
      </w:pPr>
      <w:r w:rsidRPr="00993EA1">
        <w:rPr>
          <w:rFonts w:hint="eastAsia"/>
        </w:rPr>
        <w:t xml:space="preserve">bin2oh(): </w:t>
      </w:r>
      <w:r w:rsidRPr="00993EA1">
        <w:rPr>
          <w:rFonts w:hint="eastAsia"/>
        </w:rPr>
        <w:t>二进制转</w:t>
      </w:r>
      <w:r w:rsidRPr="00993EA1">
        <w:rPr>
          <w:rFonts w:hint="eastAsia"/>
        </w:rPr>
        <w:t>onehot</w:t>
      </w:r>
    </w:p>
    <w:p w14:paraId="2FE01C14" w14:textId="77777777" w:rsidR="00AB51E4" w:rsidRPr="00993EA1" w:rsidRDefault="00AB51E4" w:rsidP="00AB51E4">
      <w:pPr>
        <w:ind w:firstLine="480"/>
        <w:rPr>
          <w:szCs w:val="24"/>
        </w:rPr>
      </w:pPr>
      <w:r w:rsidRPr="00993EA1">
        <w:rPr>
          <w:szCs w:val="24"/>
        </w:rPr>
        <w:drawing>
          <wp:inline distT="0" distB="0" distL="0" distR="0" wp14:anchorId="237A8678" wp14:editId="2E855FC5">
            <wp:extent cx="3165475" cy="4006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65475" cy="400685"/>
                    </a:xfrm>
                    <a:prstGeom prst="rect">
                      <a:avLst/>
                    </a:prstGeom>
                    <a:noFill/>
                    <a:ln>
                      <a:noFill/>
                    </a:ln>
                  </pic:spPr>
                </pic:pic>
              </a:graphicData>
            </a:graphic>
          </wp:inline>
        </w:drawing>
      </w:r>
    </w:p>
    <w:p w14:paraId="43A204CE" w14:textId="77777777" w:rsidR="00AB51E4" w:rsidRPr="00993EA1" w:rsidRDefault="00AB51E4" w:rsidP="00AB51E4">
      <w:pPr>
        <w:ind w:firstLine="480"/>
      </w:pPr>
      <w:r w:rsidRPr="00993EA1">
        <w:t>第一个入参</w:t>
      </w:r>
      <w:r w:rsidRPr="00993EA1">
        <w:t>a</w:t>
      </w:r>
      <w:r w:rsidRPr="00993EA1">
        <w:t>是二进制格式的的</w:t>
      </w:r>
      <w:r w:rsidRPr="00993EA1">
        <w:t>bits/reg_xx</w:t>
      </w:r>
      <w:r w:rsidRPr="00993EA1">
        <w:t>对象。第二个入参</w:t>
      </w:r>
      <w:r w:rsidRPr="00993EA1">
        <w:t>w</w:t>
      </w:r>
      <w:r w:rsidRPr="00993EA1">
        <w:t>控制转换后的</w:t>
      </w:r>
      <w:r w:rsidRPr="00993EA1">
        <w:t>onehot</w:t>
      </w:r>
      <w:r w:rsidRPr="00993EA1">
        <w:t>数据的最大位宽，默认</w:t>
      </w:r>
      <w:r w:rsidRPr="00993EA1">
        <w:t>w=0</w:t>
      </w:r>
      <w:r w:rsidRPr="00993EA1">
        <w:t>表示</w:t>
      </w:r>
      <w:r w:rsidRPr="00993EA1">
        <w:t>onehot</w:t>
      </w:r>
      <w:r w:rsidRPr="00993EA1">
        <w:t>数据位宽是</w:t>
      </w:r>
      <w:r w:rsidRPr="00993EA1">
        <w:t>2**a.get_w()</w:t>
      </w:r>
      <w:r w:rsidRPr="00993EA1">
        <w:t>。返回转换为</w:t>
      </w:r>
      <w:r w:rsidRPr="00993EA1">
        <w:t>onehot</w:t>
      </w:r>
      <w:r w:rsidRPr="00993EA1">
        <w:t>格式的</w:t>
      </w:r>
      <w:r w:rsidRPr="00993EA1">
        <w:t>bits</w:t>
      </w:r>
      <w:r w:rsidRPr="00993EA1">
        <w:t>对象。</w:t>
      </w:r>
    </w:p>
    <w:p w14:paraId="399F2F00" w14:textId="77777777" w:rsidR="00AB51E4" w:rsidRPr="00993EA1" w:rsidRDefault="00AB51E4" w:rsidP="00AB51E4">
      <w:pPr>
        <w:pStyle w:val="2"/>
      </w:pPr>
      <w:r w:rsidRPr="00993EA1">
        <w:rPr>
          <w:rFonts w:hint="eastAsia"/>
        </w:rPr>
        <w:t xml:space="preserve">bin2lsb1(): </w:t>
      </w:r>
      <w:r w:rsidRPr="00993EA1">
        <w:rPr>
          <w:rFonts w:hint="eastAsia"/>
        </w:rPr>
        <w:t>二进制转低位连续</w:t>
      </w:r>
      <w:r w:rsidRPr="00993EA1">
        <w:rPr>
          <w:rFonts w:hint="eastAsia"/>
        </w:rPr>
        <w:t>1</w:t>
      </w:r>
    </w:p>
    <w:p w14:paraId="2ADAD683" w14:textId="77777777" w:rsidR="00AB51E4" w:rsidRPr="00993EA1" w:rsidRDefault="00AB51E4" w:rsidP="00AB51E4">
      <w:pPr>
        <w:ind w:firstLine="480"/>
        <w:rPr>
          <w:szCs w:val="24"/>
        </w:rPr>
      </w:pPr>
      <w:r w:rsidRPr="00993EA1">
        <w:rPr>
          <w:szCs w:val="24"/>
        </w:rPr>
        <w:drawing>
          <wp:inline distT="0" distB="0" distL="0" distR="0" wp14:anchorId="4DB7C88E" wp14:editId="1E95CE13">
            <wp:extent cx="3432810" cy="436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2810" cy="436245"/>
                    </a:xfrm>
                    <a:prstGeom prst="rect">
                      <a:avLst/>
                    </a:prstGeom>
                    <a:noFill/>
                    <a:ln>
                      <a:noFill/>
                    </a:ln>
                  </pic:spPr>
                </pic:pic>
              </a:graphicData>
            </a:graphic>
          </wp:inline>
        </w:drawing>
      </w:r>
    </w:p>
    <w:p w14:paraId="28642C51" w14:textId="77777777" w:rsidR="00AB51E4" w:rsidRPr="00993EA1" w:rsidRDefault="00AB51E4" w:rsidP="00AB51E4">
      <w:pPr>
        <w:ind w:firstLine="480"/>
      </w:pPr>
      <w:r w:rsidRPr="00993EA1">
        <w:t>第一个入参是二进制格式的</w:t>
      </w:r>
      <w:r w:rsidRPr="00993EA1">
        <w:t>bits/reg_xx</w:t>
      </w:r>
      <w:r w:rsidRPr="00993EA1">
        <w:t>对象。第二个入参</w:t>
      </w:r>
      <w:r w:rsidRPr="00993EA1">
        <w:t>w</w:t>
      </w:r>
      <w:r w:rsidRPr="00993EA1">
        <w:t>控制转换后的</w:t>
      </w:r>
      <w:r w:rsidRPr="00993EA1">
        <w:t>onehot</w:t>
      </w:r>
      <w:r w:rsidRPr="00993EA1">
        <w:t>数据的最大位宽，默认</w:t>
      </w:r>
      <w:r w:rsidRPr="00993EA1">
        <w:t>w=0</w:t>
      </w:r>
      <w:r w:rsidRPr="00993EA1">
        <w:t>表示</w:t>
      </w:r>
      <w:r w:rsidRPr="00993EA1">
        <w:t>onehot</w:t>
      </w:r>
      <w:r w:rsidRPr="00993EA1">
        <w:t>数据位宽是</w:t>
      </w:r>
      <w:r w:rsidRPr="00993EA1">
        <w:t>2**a.get_w()</w:t>
      </w:r>
      <w:r w:rsidRPr="00993EA1">
        <w:t>。返回一个低位有连续</w:t>
      </w:r>
      <w:r w:rsidRPr="00993EA1">
        <w:t>a</w:t>
      </w:r>
      <w:r w:rsidRPr="00993EA1">
        <w:t>个</w:t>
      </w:r>
      <w:r w:rsidRPr="00993EA1">
        <w:t>1</w:t>
      </w:r>
      <w:r w:rsidRPr="00993EA1">
        <w:t>的</w:t>
      </w:r>
      <w:r w:rsidRPr="00993EA1">
        <w:t>bits</w:t>
      </w:r>
      <w:r w:rsidRPr="00993EA1">
        <w:t>对象，位宽由</w:t>
      </w:r>
      <w:r w:rsidRPr="00993EA1">
        <w:t>w</w:t>
      </w:r>
      <w:r w:rsidRPr="00993EA1">
        <w:t>决定。</w:t>
      </w:r>
    </w:p>
    <w:p w14:paraId="2604F944" w14:textId="77777777" w:rsidR="00AB51E4" w:rsidRPr="00993EA1" w:rsidRDefault="00AB51E4" w:rsidP="00AB51E4">
      <w:pPr>
        <w:ind w:firstLine="480"/>
      </w:pPr>
      <w:r w:rsidRPr="00993EA1">
        <w:lastRenderedPageBreak/>
        <w:t>例如</w:t>
      </w:r>
      <w:r w:rsidRPr="00993EA1">
        <w:t>4</w:t>
      </w:r>
      <w:r w:rsidRPr="00993EA1">
        <w:t>位的二进制数</w:t>
      </w:r>
      <w:r w:rsidRPr="00993EA1">
        <w:t>4'h3</w:t>
      </w:r>
      <w:r w:rsidRPr="00993EA1">
        <w:t>，转换之后的结果为</w:t>
      </w:r>
      <w:r w:rsidRPr="00993EA1">
        <w:t>16'b0000_0000_0000_0111</w:t>
      </w:r>
      <w:r w:rsidRPr="00993EA1">
        <w:t>，低位有连续</w:t>
      </w:r>
      <w:r w:rsidRPr="00993EA1">
        <w:t>3</w:t>
      </w:r>
      <w:r w:rsidRPr="00993EA1">
        <w:t>个</w:t>
      </w:r>
      <w:r w:rsidRPr="00993EA1">
        <w:t>1</w:t>
      </w:r>
      <w:r w:rsidRPr="00993EA1">
        <w:t>。</w:t>
      </w:r>
    </w:p>
    <w:p w14:paraId="27DB7760" w14:textId="77777777" w:rsidR="00AB51E4" w:rsidRPr="00993EA1" w:rsidRDefault="00AB51E4" w:rsidP="00AB51E4">
      <w:pPr>
        <w:pStyle w:val="2"/>
      </w:pPr>
      <w:r w:rsidRPr="00993EA1">
        <w:rPr>
          <w:rFonts w:hint="eastAsia"/>
        </w:rPr>
        <w:t xml:space="preserve">bin2gray(): </w:t>
      </w:r>
      <w:r w:rsidRPr="00993EA1">
        <w:rPr>
          <w:rFonts w:hint="eastAsia"/>
        </w:rPr>
        <w:t>二进制转格雷码</w:t>
      </w:r>
    </w:p>
    <w:p w14:paraId="297F7744" w14:textId="77777777" w:rsidR="00AB51E4" w:rsidRPr="00993EA1" w:rsidRDefault="00AB51E4" w:rsidP="00AB51E4">
      <w:pPr>
        <w:ind w:firstLine="480"/>
        <w:rPr>
          <w:szCs w:val="24"/>
        </w:rPr>
      </w:pPr>
      <w:r w:rsidRPr="00993EA1">
        <w:rPr>
          <w:szCs w:val="24"/>
        </w:rPr>
        <w:drawing>
          <wp:inline distT="0" distB="0" distL="0" distR="0" wp14:anchorId="740F6440" wp14:editId="0D85D1AE">
            <wp:extent cx="3256915" cy="4222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56915" cy="422275"/>
                    </a:xfrm>
                    <a:prstGeom prst="rect">
                      <a:avLst/>
                    </a:prstGeom>
                    <a:noFill/>
                    <a:ln>
                      <a:noFill/>
                    </a:ln>
                  </pic:spPr>
                </pic:pic>
              </a:graphicData>
            </a:graphic>
          </wp:inline>
        </w:drawing>
      </w:r>
    </w:p>
    <w:p w14:paraId="1A0F39EE" w14:textId="77777777" w:rsidR="00AB51E4" w:rsidRPr="00993EA1" w:rsidRDefault="00AB51E4" w:rsidP="00AB51E4">
      <w:pPr>
        <w:ind w:firstLine="480"/>
      </w:pPr>
      <w:r w:rsidRPr="00993EA1">
        <w:t>第一个入参是二进制格式的</w:t>
      </w:r>
      <w:r w:rsidRPr="00993EA1">
        <w:t>bits/reg_xx</w:t>
      </w:r>
      <w:r w:rsidRPr="00993EA1">
        <w:t>对象。第二个入参</w:t>
      </w:r>
      <w:r w:rsidRPr="00993EA1">
        <w:t>n</w:t>
      </w:r>
      <w:r w:rsidRPr="00993EA1">
        <w:t>表示转换后的格雷码的编码个数，</w:t>
      </w:r>
      <w:r w:rsidRPr="00993EA1">
        <w:t>n</w:t>
      </w:r>
      <w:r w:rsidRPr="00993EA1">
        <w:t>的默认值为</w:t>
      </w:r>
      <w:r w:rsidRPr="00993EA1">
        <w:t>0</w:t>
      </w:r>
      <w:r w:rsidRPr="00993EA1">
        <w:t>表示格雷码个数为</w:t>
      </w:r>
      <w:r w:rsidRPr="00993EA1">
        <w:t>2**a.get_w()</w:t>
      </w:r>
      <w:r w:rsidRPr="00993EA1">
        <w:t>个。</w:t>
      </w:r>
    </w:p>
    <w:p w14:paraId="552E2B36" w14:textId="77777777" w:rsidR="00AB51E4" w:rsidRPr="00993EA1" w:rsidRDefault="00AB51E4" w:rsidP="00AB51E4">
      <w:pPr>
        <w:pStyle w:val="2"/>
      </w:pPr>
      <w:r w:rsidRPr="00993EA1">
        <w:rPr>
          <w:rFonts w:hint="eastAsia"/>
        </w:rPr>
        <w:t>gray2bin(): bin2gray()</w:t>
      </w:r>
      <w:r w:rsidRPr="00993EA1">
        <w:rPr>
          <w:rFonts w:hint="eastAsia"/>
        </w:rPr>
        <w:t>的反过程</w:t>
      </w:r>
    </w:p>
    <w:p w14:paraId="673CA8F5" w14:textId="77777777" w:rsidR="00AB51E4" w:rsidRPr="00993EA1" w:rsidRDefault="00AB51E4" w:rsidP="00AB51E4">
      <w:pPr>
        <w:pStyle w:val="2"/>
      </w:pPr>
      <w:r w:rsidRPr="00993EA1">
        <w:rPr>
          <w:rFonts w:hint="eastAsia"/>
        </w:rPr>
        <w:t xml:space="preserve">valid(): </w:t>
      </w:r>
      <w:r w:rsidRPr="00993EA1">
        <w:rPr>
          <w:rFonts w:hint="eastAsia"/>
        </w:rPr>
        <w:t>用</w:t>
      </w:r>
      <w:r w:rsidRPr="00993EA1">
        <w:rPr>
          <w:rFonts w:hint="eastAsia"/>
        </w:rPr>
        <w:t>valid</w:t>
      </w:r>
      <w:r w:rsidRPr="00993EA1">
        <w:rPr>
          <w:rFonts w:hint="eastAsia"/>
        </w:rPr>
        <w:t>封装一组数据对象作为</w:t>
      </w:r>
      <w:r w:rsidRPr="00993EA1">
        <w:rPr>
          <w:rFonts w:hint="eastAsia"/>
        </w:rPr>
        <w:t>ouput</w:t>
      </w:r>
      <w:r w:rsidRPr="00993EA1">
        <w:rPr>
          <w:rFonts w:hint="eastAsia"/>
        </w:rPr>
        <w:t>端口，常用于</w:t>
      </w:r>
      <w:r w:rsidRPr="00993EA1">
        <w:rPr>
          <w:rFonts w:hint="eastAsia"/>
        </w:rPr>
        <w:t>module</w:t>
      </w:r>
      <w:r w:rsidRPr="00993EA1">
        <w:rPr>
          <w:rFonts w:hint="eastAsia"/>
        </w:rPr>
        <w:t>直接的数据传输</w:t>
      </w:r>
    </w:p>
    <w:p w14:paraId="1D2A9FE3" w14:textId="77777777" w:rsidR="00AB51E4" w:rsidRPr="00993EA1" w:rsidRDefault="00AB51E4" w:rsidP="00AB51E4">
      <w:pPr>
        <w:ind w:firstLine="480"/>
        <w:rPr>
          <w:szCs w:val="24"/>
        </w:rPr>
      </w:pPr>
      <w:r w:rsidRPr="00993EA1">
        <w:rPr>
          <w:szCs w:val="24"/>
        </w:rPr>
        <w:drawing>
          <wp:inline distT="0" distB="0" distL="0" distR="0" wp14:anchorId="61C9BF60" wp14:editId="13BFA470">
            <wp:extent cx="5619750" cy="4292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9750" cy="429260"/>
                    </a:xfrm>
                    <a:prstGeom prst="rect">
                      <a:avLst/>
                    </a:prstGeom>
                    <a:noFill/>
                    <a:ln>
                      <a:noFill/>
                    </a:ln>
                  </pic:spPr>
                </pic:pic>
              </a:graphicData>
            </a:graphic>
          </wp:inline>
        </w:drawing>
      </w:r>
    </w:p>
    <w:p w14:paraId="07449BFD" w14:textId="77777777" w:rsidR="00AB51E4" w:rsidRPr="00993EA1" w:rsidRDefault="00AB51E4" w:rsidP="00AB51E4">
      <w:pPr>
        <w:ind w:firstLine="480"/>
      </w:pPr>
      <w:r w:rsidRPr="00993EA1">
        <w:t>第一个入参是封装之后的数据对象名，第二个入参</w:t>
      </w:r>
      <w:r w:rsidRPr="00993EA1">
        <w:t>gen</w:t>
      </w:r>
      <w:r w:rsidRPr="00993EA1">
        <w:t>是要封装的数据类，第三个参数使</w:t>
      </w:r>
      <w:r w:rsidRPr="00993EA1">
        <w:t>gen</w:t>
      </w:r>
      <w:r w:rsidRPr="00993EA1">
        <w:t>数据类例化时的传入参数。</w:t>
      </w:r>
    </w:p>
    <w:p w14:paraId="6E20E830" w14:textId="77777777" w:rsidR="00AB51E4" w:rsidRPr="00993EA1" w:rsidRDefault="00AB51E4" w:rsidP="00AB51E4">
      <w:pPr>
        <w:ind w:firstLine="480"/>
      </w:pPr>
      <w:r w:rsidRPr="00993EA1">
        <w:t>module</w:t>
      </w:r>
      <w:r w:rsidRPr="00993EA1">
        <w:t>直接的无反压数据传输经常使用这种方式。</w:t>
      </w:r>
    </w:p>
    <w:p w14:paraId="7F786AE0" w14:textId="77777777" w:rsidR="00AB51E4" w:rsidRPr="00993EA1" w:rsidRDefault="00AB51E4" w:rsidP="00AB51E4">
      <w:pPr>
        <w:ind w:firstLine="480"/>
      </w:pPr>
      <w:r w:rsidRPr="00993EA1">
        <w:t>demo</w:t>
      </w:r>
      <w:r w:rsidRPr="00993EA1">
        <w:t>例子：</w:t>
      </w:r>
    </w:p>
    <w:p w14:paraId="49A913E0" w14:textId="77777777" w:rsidR="00AB51E4" w:rsidRPr="00993EA1" w:rsidRDefault="00AB51E4" w:rsidP="00AB51E4">
      <w:pPr>
        <w:ind w:firstLine="480"/>
        <w:rPr>
          <w:szCs w:val="24"/>
        </w:rPr>
      </w:pPr>
      <w:r w:rsidRPr="00993EA1">
        <w:rPr>
          <w:szCs w:val="24"/>
        </w:rPr>
        <w:drawing>
          <wp:inline distT="0" distB="0" distL="0" distR="0" wp14:anchorId="3A141901" wp14:editId="30101DAC">
            <wp:extent cx="2855595" cy="2108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5595" cy="210820"/>
                    </a:xfrm>
                    <a:prstGeom prst="rect">
                      <a:avLst/>
                    </a:prstGeom>
                    <a:noFill/>
                    <a:ln>
                      <a:noFill/>
                    </a:ln>
                  </pic:spPr>
                </pic:pic>
              </a:graphicData>
            </a:graphic>
          </wp:inline>
        </w:drawing>
      </w:r>
    </w:p>
    <w:p w14:paraId="766C65FE" w14:textId="77777777" w:rsidR="00AB51E4" w:rsidRPr="00993EA1" w:rsidRDefault="00AB51E4" w:rsidP="00AB51E4">
      <w:pPr>
        <w:ind w:firstLine="480"/>
      </w:pPr>
    </w:p>
    <w:p w14:paraId="3791B783" w14:textId="77777777" w:rsidR="00AB51E4" w:rsidRPr="00993EA1" w:rsidRDefault="00AB51E4" w:rsidP="00AB51E4">
      <w:pPr>
        <w:ind w:firstLine="480"/>
        <w:rPr>
          <w:szCs w:val="24"/>
        </w:rPr>
      </w:pPr>
      <w:r w:rsidRPr="00993EA1">
        <w:rPr>
          <w:szCs w:val="24"/>
        </w:rPr>
        <w:drawing>
          <wp:inline distT="0" distB="0" distL="0" distR="0" wp14:anchorId="754F0EF2" wp14:editId="74FD5458">
            <wp:extent cx="5774690" cy="18853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4690" cy="1885315"/>
                    </a:xfrm>
                    <a:prstGeom prst="rect">
                      <a:avLst/>
                    </a:prstGeom>
                    <a:noFill/>
                    <a:ln>
                      <a:noFill/>
                    </a:ln>
                  </pic:spPr>
                </pic:pic>
              </a:graphicData>
            </a:graphic>
          </wp:inline>
        </w:drawing>
      </w:r>
    </w:p>
    <w:p w14:paraId="6C39E857" w14:textId="77777777" w:rsidR="00AB51E4" w:rsidRPr="00993EA1" w:rsidRDefault="00AB51E4" w:rsidP="00AB51E4">
      <w:pPr>
        <w:ind w:firstLine="480"/>
      </w:pPr>
    </w:p>
    <w:p w14:paraId="049343F3" w14:textId="77777777" w:rsidR="00AB51E4" w:rsidRPr="00993EA1" w:rsidRDefault="00AB51E4" w:rsidP="00AB51E4">
      <w:pPr>
        <w:ind w:firstLine="480"/>
        <w:rPr>
          <w:szCs w:val="24"/>
        </w:rPr>
      </w:pPr>
      <w:r w:rsidRPr="00993EA1">
        <w:rPr>
          <w:szCs w:val="24"/>
        </w:rPr>
        <w:lastRenderedPageBreak/>
        <w:drawing>
          <wp:inline distT="0" distB="0" distL="0" distR="0" wp14:anchorId="3599ACAE" wp14:editId="63825AA9">
            <wp:extent cx="7174230" cy="4325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74230" cy="4325620"/>
                    </a:xfrm>
                    <a:prstGeom prst="rect">
                      <a:avLst/>
                    </a:prstGeom>
                    <a:noFill/>
                    <a:ln>
                      <a:noFill/>
                    </a:ln>
                  </pic:spPr>
                </pic:pic>
              </a:graphicData>
            </a:graphic>
          </wp:inline>
        </w:drawing>
      </w:r>
    </w:p>
    <w:p w14:paraId="20A27BF3" w14:textId="77777777" w:rsidR="00AB51E4" w:rsidRPr="00993EA1" w:rsidRDefault="00AB51E4" w:rsidP="00AB51E4">
      <w:pPr>
        <w:ind w:firstLine="480"/>
      </w:pPr>
    </w:p>
    <w:p w14:paraId="1479D55F" w14:textId="77777777" w:rsidR="00AB51E4" w:rsidRPr="00993EA1" w:rsidRDefault="00AB51E4" w:rsidP="00AB51E4">
      <w:pPr>
        <w:ind w:firstLine="480"/>
        <w:rPr>
          <w:szCs w:val="24"/>
        </w:rPr>
      </w:pPr>
      <w:r w:rsidRPr="00993EA1">
        <w:rPr>
          <w:szCs w:val="24"/>
        </w:rPr>
        <w:drawing>
          <wp:inline distT="0" distB="0" distL="0" distR="0" wp14:anchorId="1ADD023A" wp14:editId="2BAB3613">
            <wp:extent cx="11029315" cy="39884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029315" cy="3988435"/>
                    </a:xfrm>
                    <a:prstGeom prst="rect">
                      <a:avLst/>
                    </a:prstGeom>
                    <a:noFill/>
                    <a:ln>
                      <a:noFill/>
                    </a:ln>
                  </pic:spPr>
                </pic:pic>
              </a:graphicData>
            </a:graphic>
          </wp:inline>
        </w:drawing>
      </w:r>
    </w:p>
    <w:p w14:paraId="20FB6AEA" w14:textId="77777777" w:rsidR="00AB51E4" w:rsidRPr="00993EA1" w:rsidRDefault="00AB51E4" w:rsidP="00AB51E4">
      <w:pPr>
        <w:ind w:firstLine="480"/>
      </w:pPr>
      <w:r w:rsidRPr="00993EA1">
        <w:lastRenderedPageBreak/>
        <w:t>上述代码描述了一个两个有数据传输交互的</w:t>
      </w:r>
      <w:r w:rsidRPr="00993EA1">
        <w:t>module</w:t>
      </w:r>
      <w:r w:rsidRPr="00993EA1">
        <w:t>，</w:t>
      </w:r>
      <w:r w:rsidRPr="00993EA1">
        <w:t xml:space="preserve"> sub_module_source</w:t>
      </w:r>
      <w:r w:rsidRPr="00993EA1">
        <w:t>生成请求，</w:t>
      </w:r>
      <w:r w:rsidRPr="00993EA1">
        <w:t>sub_module_sink</w:t>
      </w:r>
      <w:r w:rsidRPr="00993EA1">
        <w:t>接收并处理请求，端口交互的数据结构类型是</w:t>
      </w:r>
      <w:r w:rsidRPr="00993EA1">
        <w:t>bundle0</w:t>
      </w:r>
      <w:r w:rsidRPr="00993EA1">
        <w:t>，以</w:t>
      </w:r>
      <w:r w:rsidRPr="00993EA1">
        <w:t>valid</w:t>
      </w:r>
      <w:r w:rsidRPr="00993EA1">
        <w:t>作为有效标志，</w:t>
      </w:r>
      <w:r w:rsidRPr="00993EA1">
        <w:t>sub_module_sink</w:t>
      </w:r>
      <w:r w:rsidRPr="00993EA1">
        <w:t>的</w:t>
      </w:r>
      <w:r w:rsidRPr="00993EA1">
        <w:t>req</w:t>
      </w:r>
      <w:r w:rsidRPr="00993EA1">
        <w:t>端口必须</w:t>
      </w:r>
      <w:r w:rsidRPr="00993EA1">
        <w:t>flip()</w:t>
      </w:r>
      <w:r w:rsidRPr="00993EA1">
        <w:t>作为</w:t>
      </w:r>
      <w:r w:rsidRPr="00993EA1">
        <w:t>input</w:t>
      </w:r>
      <w:r w:rsidRPr="00993EA1">
        <w:t>端口。</w:t>
      </w:r>
    </w:p>
    <w:p w14:paraId="68415ED5" w14:textId="77777777" w:rsidR="00AB51E4" w:rsidRPr="00993EA1" w:rsidRDefault="00AB51E4" w:rsidP="00AB51E4">
      <w:pPr>
        <w:ind w:firstLine="480"/>
      </w:pPr>
      <w:r w:rsidRPr="00993EA1">
        <w:t>在顶层</w:t>
      </w:r>
      <w:r w:rsidRPr="00993EA1">
        <w:t>module</w:t>
      </w:r>
      <w:r w:rsidRPr="00993EA1">
        <w:t>里例化上述两个子</w:t>
      </w:r>
      <w:r w:rsidRPr="00993EA1">
        <w:t>module</w:t>
      </w:r>
      <w:r w:rsidRPr="00993EA1">
        <w:t>并连接他们的</w:t>
      </w:r>
      <w:r w:rsidRPr="00993EA1">
        <w:t>req</w:t>
      </w:r>
      <w:r w:rsidRPr="00993EA1">
        <w:t>端口：</w:t>
      </w:r>
    </w:p>
    <w:p w14:paraId="2EE00AB0" w14:textId="77777777" w:rsidR="00AB51E4" w:rsidRPr="00993EA1" w:rsidRDefault="00AB51E4" w:rsidP="00AB51E4">
      <w:pPr>
        <w:ind w:firstLine="480"/>
        <w:rPr>
          <w:szCs w:val="24"/>
        </w:rPr>
      </w:pPr>
      <w:r w:rsidRPr="00993EA1">
        <w:rPr>
          <w:szCs w:val="24"/>
        </w:rPr>
        <w:drawing>
          <wp:inline distT="0" distB="0" distL="0" distR="0" wp14:anchorId="624649EC" wp14:editId="3D8EC677">
            <wp:extent cx="7181850" cy="317944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81850" cy="3179445"/>
                    </a:xfrm>
                    <a:prstGeom prst="rect">
                      <a:avLst/>
                    </a:prstGeom>
                    <a:noFill/>
                    <a:ln>
                      <a:noFill/>
                    </a:ln>
                  </pic:spPr>
                </pic:pic>
              </a:graphicData>
            </a:graphic>
          </wp:inline>
        </w:drawing>
      </w:r>
    </w:p>
    <w:p w14:paraId="6406DEB2" w14:textId="77777777" w:rsidR="00AB51E4" w:rsidRPr="00993EA1" w:rsidRDefault="00AB51E4" w:rsidP="00AB51E4">
      <w:pPr>
        <w:ind w:firstLine="480"/>
      </w:pPr>
      <w:r w:rsidRPr="00993EA1">
        <w:t>因为</w:t>
      </w:r>
      <w:r w:rsidRPr="00993EA1">
        <w:t>req</w:t>
      </w:r>
      <w:r w:rsidRPr="00993EA1">
        <w:t>的数据类型是相同的，可以直接把</w:t>
      </w:r>
      <w:r w:rsidRPr="00993EA1">
        <w:t>source.io.req</w:t>
      </w:r>
      <w:r w:rsidRPr="00993EA1">
        <w:t>作为整体连接给</w:t>
      </w:r>
      <w:r w:rsidRPr="00993EA1">
        <w:t>sink.io.req</w:t>
      </w:r>
    </w:p>
    <w:p w14:paraId="769A4DEB" w14:textId="77777777" w:rsidR="00AB51E4" w:rsidRPr="00993EA1" w:rsidRDefault="00AB51E4" w:rsidP="00AB51E4">
      <w:pPr>
        <w:pStyle w:val="2"/>
      </w:pPr>
      <w:r w:rsidRPr="00993EA1">
        <w:rPr>
          <w:rFonts w:hint="eastAsia"/>
        </w:rPr>
        <w:t xml:space="preserve">read_valid(): </w:t>
      </w:r>
      <w:r w:rsidRPr="00993EA1">
        <w:rPr>
          <w:rFonts w:hint="eastAsia"/>
        </w:rPr>
        <w:t>跟</w:t>
      </w:r>
      <w:r w:rsidRPr="00993EA1">
        <w:rPr>
          <w:rFonts w:hint="eastAsia"/>
        </w:rPr>
        <w:t>valid()</w:t>
      </w:r>
      <w:r w:rsidRPr="00993EA1">
        <w:rPr>
          <w:rFonts w:hint="eastAsia"/>
        </w:rPr>
        <w:t>类似，但是多了反向的反馈信号</w:t>
      </w:r>
      <w:r w:rsidRPr="00993EA1">
        <w:rPr>
          <w:rFonts w:hint="eastAsia"/>
        </w:rPr>
        <w:t>ready</w:t>
      </w:r>
      <w:r w:rsidRPr="00993EA1">
        <w:rPr>
          <w:rFonts w:hint="eastAsia"/>
        </w:rPr>
        <w:t>，这种方式在模块直接的交互中使用非常多</w:t>
      </w:r>
    </w:p>
    <w:p w14:paraId="18AC28DC" w14:textId="77777777" w:rsidR="00AB51E4" w:rsidRPr="00993EA1" w:rsidRDefault="00AB51E4" w:rsidP="00AB51E4">
      <w:pPr>
        <w:ind w:firstLine="480"/>
      </w:pPr>
      <w:r w:rsidRPr="00993EA1">
        <w:t>valid</w:t>
      </w:r>
      <w:r w:rsidRPr="00993EA1">
        <w:t>由发送端产生，</w:t>
      </w:r>
      <w:r w:rsidRPr="00993EA1">
        <w:t>ready</w:t>
      </w:r>
      <w:r w:rsidRPr="00993EA1">
        <w:t>由接收端产生，当</w:t>
      </w:r>
      <w:r w:rsidRPr="00993EA1">
        <w:t>valid</w:t>
      </w:r>
      <w:r w:rsidRPr="00993EA1">
        <w:t>与</w:t>
      </w:r>
      <w:r w:rsidRPr="00993EA1">
        <w:t>ready</w:t>
      </w:r>
      <w:r w:rsidRPr="00993EA1">
        <w:t>同时为高时表示接收端成功的接收了发送端的请求。</w:t>
      </w:r>
      <w:r w:rsidRPr="00993EA1">
        <w:t>ready_valid_bundle</w:t>
      </w:r>
      <w:r w:rsidRPr="00993EA1">
        <w:t>提供了内建方法</w:t>
      </w:r>
      <w:r w:rsidRPr="00993EA1">
        <w:t>fire()</w:t>
      </w:r>
      <w:r w:rsidRPr="00993EA1">
        <w:t>来判断</w:t>
      </w:r>
      <w:r w:rsidRPr="00993EA1">
        <w:t>valid</w:t>
      </w:r>
      <w:r w:rsidRPr="00993EA1">
        <w:t>与</w:t>
      </w:r>
      <w:r w:rsidRPr="00993EA1">
        <w:t>ready</w:t>
      </w:r>
      <w:r w:rsidRPr="00993EA1">
        <w:t>同时有效。</w:t>
      </w:r>
    </w:p>
    <w:p w14:paraId="1FA83666" w14:textId="77777777" w:rsidR="00AB51E4" w:rsidRPr="00993EA1" w:rsidRDefault="00AB51E4" w:rsidP="00AB51E4">
      <w:pPr>
        <w:ind w:firstLine="480"/>
      </w:pPr>
      <w:r w:rsidRPr="00993EA1">
        <w:t>demo</w:t>
      </w:r>
      <w:r w:rsidRPr="00993EA1">
        <w:t>例子：</w:t>
      </w:r>
    </w:p>
    <w:p w14:paraId="133B9C8E" w14:textId="77777777" w:rsidR="00AB51E4" w:rsidRPr="00993EA1" w:rsidRDefault="00AB51E4" w:rsidP="00AB51E4">
      <w:pPr>
        <w:ind w:firstLine="480"/>
        <w:rPr>
          <w:szCs w:val="24"/>
        </w:rPr>
      </w:pPr>
      <w:r w:rsidRPr="00993EA1">
        <w:rPr>
          <w:szCs w:val="24"/>
        </w:rPr>
        <w:drawing>
          <wp:inline distT="0" distB="0" distL="0" distR="0" wp14:anchorId="29609401" wp14:editId="791ABCDB">
            <wp:extent cx="3326765" cy="1968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6765" cy="196850"/>
                    </a:xfrm>
                    <a:prstGeom prst="rect">
                      <a:avLst/>
                    </a:prstGeom>
                    <a:noFill/>
                    <a:ln>
                      <a:noFill/>
                    </a:ln>
                  </pic:spPr>
                </pic:pic>
              </a:graphicData>
            </a:graphic>
          </wp:inline>
        </w:drawing>
      </w:r>
    </w:p>
    <w:p w14:paraId="70F1C195" w14:textId="77777777" w:rsidR="00AB51E4" w:rsidRPr="00993EA1" w:rsidRDefault="00AB51E4" w:rsidP="00AB51E4">
      <w:pPr>
        <w:ind w:firstLine="480"/>
      </w:pPr>
    </w:p>
    <w:p w14:paraId="059C74B5" w14:textId="77777777" w:rsidR="00AB51E4" w:rsidRPr="00993EA1" w:rsidRDefault="00AB51E4" w:rsidP="00AB51E4">
      <w:pPr>
        <w:ind w:firstLine="480"/>
        <w:rPr>
          <w:szCs w:val="24"/>
        </w:rPr>
      </w:pPr>
      <w:r w:rsidRPr="00993EA1">
        <w:rPr>
          <w:szCs w:val="24"/>
        </w:rPr>
        <w:drawing>
          <wp:inline distT="0" distB="0" distL="0" distR="0" wp14:anchorId="11CC1D3D" wp14:editId="5E8A746A">
            <wp:extent cx="5788660" cy="19551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8660" cy="1955165"/>
                    </a:xfrm>
                    <a:prstGeom prst="rect">
                      <a:avLst/>
                    </a:prstGeom>
                    <a:noFill/>
                    <a:ln>
                      <a:noFill/>
                    </a:ln>
                  </pic:spPr>
                </pic:pic>
              </a:graphicData>
            </a:graphic>
          </wp:inline>
        </w:drawing>
      </w:r>
    </w:p>
    <w:p w14:paraId="5E35F5BB" w14:textId="77777777" w:rsidR="00AB51E4" w:rsidRPr="00993EA1" w:rsidRDefault="00AB51E4" w:rsidP="00AB51E4">
      <w:pPr>
        <w:ind w:firstLine="480"/>
      </w:pPr>
    </w:p>
    <w:p w14:paraId="5720E6B1" w14:textId="77777777" w:rsidR="00AB51E4" w:rsidRPr="00993EA1" w:rsidRDefault="00AB51E4" w:rsidP="00AB51E4">
      <w:pPr>
        <w:ind w:firstLine="480"/>
        <w:rPr>
          <w:szCs w:val="24"/>
        </w:rPr>
      </w:pPr>
      <w:r w:rsidRPr="00993EA1">
        <w:rPr>
          <w:szCs w:val="24"/>
        </w:rPr>
        <w:drawing>
          <wp:inline distT="0" distB="0" distL="0" distR="0" wp14:anchorId="00A0FCC0" wp14:editId="3B0CF6FD">
            <wp:extent cx="7118350" cy="52260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18350" cy="5226050"/>
                    </a:xfrm>
                    <a:prstGeom prst="rect">
                      <a:avLst/>
                    </a:prstGeom>
                    <a:noFill/>
                    <a:ln>
                      <a:noFill/>
                    </a:ln>
                  </pic:spPr>
                </pic:pic>
              </a:graphicData>
            </a:graphic>
          </wp:inline>
        </w:drawing>
      </w:r>
    </w:p>
    <w:p w14:paraId="243EF363" w14:textId="77777777" w:rsidR="00AB51E4" w:rsidRPr="00993EA1" w:rsidRDefault="00AB51E4" w:rsidP="00AB51E4">
      <w:pPr>
        <w:ind w:firstLine="480"/>
      </w:pPr>
    </w:p>
    <w:p w14:paraId="1E0BE3B3" w14:textId="77777777" w:rsidR="00AB51E4" w:rsidRPr="00993EA1" w:rsidRDefault="00AB51E4" w:rsidP="00AB51E4">
      <w:pPr>
        <w:ind w:firstLine="480"/>
        <w:rPr>
          <w:szCs w:val="24"/>
        </w:rPr>
      </w:pPr>
      <w:r w:rsidRPr="00993EA1">
        <w:rPr>
          <w:szCs w:val="24"/>
        </w:rPr>
        <w:lastRenderedPageBreak/>
        <w:drawing>
          <wp:inline distT="0" distB="0" distL="0" distR="0" wp14:anchorId="7B6C2C50" wp14:editId="7FECEDA6">
            <wp:extent cx="10944860" cy="43821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944860" cy="4382135"/>
                    </a:xfrm>
                    <a:prstGeom prst="rect">
                      <a:avLst/>
                    </a:prstGeom>
                    <a:noFill/>
                    <a:ln>
                      <a:noFill/>
                    </a:ln>
                  </pic:spPr>
                </pic:pic>
              </a:graphicData>
            </a:graphic>
          </wp:inline>
        </w:drawing>
      </w:r>
    </w:p>
    <w:p w14:paraId="492B0F7C" w14:textId="77777777" w:rsidR="00AB51E4" w:rsidRPr="00993EA1" w:rsidRDefault="00AB51E4" w:rsidP="00AB51E4">
      <w:pPr>
        <w:ind w:firstLine="480"/>
      </w:pPr>
      <w:r w:rsidRPr="00993EA1">
        <w:t>两个子</w:t>
      </w:r>
      <w:r w:rsidRPr="00993EA1">
        <w:t>module</w:t>
      </w:r>
      <w:r w:rsidRPr="00993EA1">
        <w:t>的顶层互连：</w:t>
      </w:r>
    </w:p>
    <w:p w14:paraId="13FDF080" w14:textId="77777777" w:rsidR="00AB51E4" w:rsidRPr="00993EA1" w:rsidRDefault="00AB51E4" w:rsidP="00AB51E4">
      <w:pPr>
        <w:ind w:firstLine="480"/>
        <w:rPr>
          <w:szCs w:val="24"/>
        </w:rPr>
      </w:pPr>
      <w:r w:rsidRPr="00993EA1">
        <w:rPr>
          <w:szCs w:val="24"/>
        </w:rPr>
        <w:drawing>
          <wp:inline distT="0" distB="0" distL="0" distR="0" wp14:anchorId="3F65EB6C" wp14:editId="44055A49">
            <wp:extent cx="7680960" cy="31934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80960" cy="3193415"/>
                    </a:xfrm>
                    <a:prstGeom prst="rect">
                      <a:avLst/>
                    </a:prstGeom>
                    <a:noFill/>
                    <a:ln>
                      <a:noFill/>
                    </a:ln>
                  </pic:spPr>
                </pic:pic>
              </a:graphicData>
            </a:graphic>
          </wp:inline>
        </w:drawing>
      </w:r>
    </w:p>
    <w:p w14:paraId="100019EC" w14:textId="77777777" w:rsidR="00AB51E4" w:rsidRPr="00993EA1" w:rsidRDefault="00AB51E4" w:rsidP="00AB51E4">
      <w:pPr>
        <w:ind w:firstLine="480"/>
      </w:pPr>
      <w:r w:rsidRPr="00993EA1">
        <w:t>对于</w:t>
      </w:r>
      <w:r w:rsidRPr="00993EA1">
        <w:t>input</w:t>
      </w:r>
      <w:r w:rsidRPr="00993EA1">
        <w:t>于</w:t>
      </w:r>
      <w:r w:rsidRPr="00993EA1">
        <w:t>output</w:t>
      </w:r>
      <w:r w:rsidRPr="00993EA1">
        <w:t>混合的</w:t>
      </w:r>
      <w:r w:rsidRPr="00993EA1">
        <w:t>bundle</w:t>
      </w:r>
      <w:r w:rsidRPr="00993EA1">
        <w:t>端口，直接整体互连时不用考虑信号的方向，</w:t>
      </w:r>
      <w:r w:rsidRPr="00993EA1">
        <w:t>PHGL</w:t>
      </w:r>
      <w:r w:rsidRPr="00993EA1">
        <w:t>会自动判断信号方向，一定是</w:t>
      </w:r>
      <w:r w:rsidRPr="00993EA1">
        <w:t>output port</w:t>
      </w:r>
      <w:r w:rsidRPr="00993EA1">
        <w:t>到</w:t>
      </w:r>
      <w:r w:rsidRPr="00993EA1">
        <w:t>input port</w:t>
      </w:r>
      <w:r w:rsidRPr="00993EA1">
        <w:t>。</w:t>
      </w:r>
    </w:p>
    <w:p w14:paraId="6EEF27C8" w14:textId="77777777" w:rsidR="00AB51E4" w:rsidRPr="00993EA1" w:rsidRDefault="00AB51E4" w:rsidP="00AB51E4">
      <w:pPr>
        <w:pStyle w:val="2"/>
      </w:pPr>
      <w:r w:rsidRPr="00993EA1">
        <w:rPr>
          <w:rFonts w:hint="eastAsia"/>
        </w:rPr>
        <w:lastRenderedPageBreak/>
        <w:t xml:space="preserve">cat() cat_rvs(): </w:t>
      </w:r>
      <w:r w:rsidRPr="00993EA1">
        <w:rPr>
          <w:rFonts w:hint="eastAsia"/>
        </w:rPr>
        <w:t>信号拼接，实现多个信号头尾相连拼接成一个更长的信号</w:t>
      </w:r>
    </w:p>
    <w:p w14:paraId="67D61492" w14:textId="77777777" w:rsidR="00AB51E4" w:rsidRPr="00993EA1" w:rsidRDefault="00AB51E4" w:rsidP="00AB51E4">
      <w:pPr>
        <w:ind w:firstLine="480"/>
      </w:pPr>
      <w:r w:rsidRPr="00993EA1">
        <w:t>入参是一个</w:t>
      </w:r>
      <w:r w:rsidRPr="00993EA1">
        <w:t>list</w:t>
      </w:r>
      <w:r w:rsidRPr="00993EA1">
        <w:t>，对于</w:t>
      </w:r>
      <w:r w:rsidRPr="00993EA1">
        <w:t>cat()list</w:t>
      </w:r>
      <w:r w:rsidRPr="00993EA1">
        <w:t>的</w:t>
      </w:r>
      <w:r w:rsidRPr="00993EA1">
        <w:t>0</w:t>
      </w:r>
      <w:r w:rsidRPr="00993EA1">
        <w:t>号索引对象被拼接在最低位，</w:t>
      </w:r>
      <w:r w:rsidRPr="00993EA1">
        <w:t>list</w:t>
      </w:r>
      <w:r w:rsidRPr="00993EA1">
        <w:t>的最后一个对象呗拼接在最高位。</w:t>
      </w:r>
      <w:r w:rsidRPr="00993EA1">
        <w:t>cat_rvs()</w:t>
      </w:r>
      <w:r w:rsidRPr="00993EA1">
        <w:t>跟</w:t>
      </w:r>
      <w:r w:rsidRPr="00993EA1">
        <w:t>cat()</w:t>
      </w:r>
      <w:r w:rsidRPr="00993EA1">
        <w:t>的拼接顺序正好相反。</w:t>
      </w:r>
    </w:p>
    <w:p w14:paraId="1AE01B0E" w14:textId="77777777" w:rsidR="00AB51E4" w:rsidRPr="00993EA1" w:rsidRDefault="00AB51E4" w:rsidP="00AB51E4">
      <w:pPr>
        <w:ind w:firstLine="480"/>
      </w:pPr>
      <w:r w:rsidRPr="00993EA1">
        <w:t>demo</w:t>
      </w:r>
      <w:r w:rsidRPr="00993EA1">
        <w:t>例子</w:t>
      </w:r>
      <w:r w:rsidRPr="00993EA1">
        <w:t>:</w:t>
      </w:r>
    </w:p>
    <w:p w14:paraId="227A9EC9" w14:textId="77777777" w:rsidR="00AB51E4" w:rsidRPr="00993EA1" w:rsidRDefault="00AB51E4" w:rsidP="00AB51E4">
      <w:pPr>
        <w:ind w:firstLine="480"/>
        <w:rPr>
          <w:szCs w:val="24"/>
        </w:rPr>
      </w:pPr>
      <w:r w:rsidRPr="00993EA1">
        <w:rPr>
          <w:szCs w:val="24"/>
        </w:rPr>
        <w:drawing>
          <wp:inline distT="0" distB="0" distL="0" distR="0" wp14:anchorId="1C658A5F" wp14:editId="7E7A2EE8">
            <wp:extent cx="2475865" cy="2603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5865" cy="260350"/>
                    </a:xfrm>
                    <a:prstGeom prst="rect">
                      <a:avLst/>
                    </a:prstGeom>
                    <a:noFill/>
                    <a:ln>
                      <a:noFill/>
                    </a:ln>
                  </pic:spPr>
                </pic:pic>
              </a:graphicData>
            </a:graphic>
          </wp:inline>
        </w:drawing>
      </w:r>
    </w:p>
    <w:p w14:paraId="552A4F6C" w14:textId="77777777" w:rsidR="00AB51E4" w:rsidRPr="00993EA1" w:rsidRDefault="00AB51E4" w:rsidP="00AB51E4">
      <w:pPr>
        <w:ind w:firstLine="480"/>
      </w:pPr>
    </w:p>
    <w:p w14:paraId="5335CA3C" w14:textId="77777777" w:rsidR="00AB51E4" w:rsidRPr="00993EA1" w:rsidRDefault="00AB51E4" w:rsidP="00AB51E4">
      <w:pPr>
        <w:ind w:firstLine="480"/>
        <w:rPr>
          <w:szCs w:val="24"/>
        </w:rPr>
      </w:pPr>
      <w:r w:rsidRPr="00993EA1">
        <w:rPr>
          <w:szCs w:val="24"/>
        </w:rPr>
        <w:drawing>
          <wp:inline distT="0" distB="0" distL="0" distR="0" wp14:anchorId="306676AA" wp14:editId="65E31F50">
            <wp:extent cx="10079355" cy="621093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079355" cy="6210935"/>
                    </a:xfrm>
                    <a:prstGeom prst="rect">
                      <a:avLst/>
                    </a:prstGeom>
                    <a:noFill/>
                    <a:ln>
                      <a:noFill/>
                    </a:ln>
                  </pic:spPr>
                </pic:pic>
              </a:graphicData>
            </a:graphic>
          </wp:inline>
        </w:drawing>
      </w:r>
    </w:p>
    <w:p w14:paraId="519C3E21" w14:textId="77777777" w:rsidR="00AB51E4" w:rsidRPr="00993EA1" w:rsidRDefault="00AB51E4" w:rsidP="00AB51E4">
      <w:pPr>
        <w:ind w:firstLine="480"/>
      </w:pPr>
    </w:p>
    <w:p w14:paraId="72086C20" w14:textId="77777777" w:rsidR="00AB51E4" w:rsidRPr="00993EA1" w:rsidRDefault="00AB51E4" w:rsidP="00AB51E4">
      <w:pPr>
        <w:pStyle w:val="2"/>
      </w:pPr>
      <w:r w:rsidRPr="00993EA1">
        <w:rPr>
          <w:rFonts w:hint="eastAsia"/>
        </w:rPr>
        <w:lastRenderedPageBreak/>
        <w:t xml:space="preserve">sel_bin(): </w:t>
      </w:r>
      <w:r w:rsidRPr="00993EA1">
        <w:rPr>
          <w:rFonts w:hint="eastAsia"/>
        </w:rPr>
        <w:t>二进制译码多路选择器</w:t>
      </w:r>
    </w:p>
    <w:p w14:paraId="4828F64B" w14:textId="77777777" w:rsidR="00AB51E4" w:rsidRPr="00993EA1" w:rsidRDefault="00AB51E4" w:rsidP="00AB51E4">
      <w:pPr>
        <w:ind w:firstLine="480"/>
        <w:rPr>
          <w:szCs w:val="24"/>
        </w:rPr>
      </w:pPr>
      <w:r w:rsidRPr="00993EA1">
        <w:rPr>
          <w:szCs w:val="24"/>
        </w:rPr>
        <w:drawing>
          <wp:inline distT="0" distB="0" distL="0" distR="0" wp14:anchorId="55352BCF" wp14:editId="73DE85AE">
            <wp:extent cx="2841625" cy="3587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1625" cy="358775"/>
                    </a:xfrm>
                    <a:prstGeom prst="rect">
                      <a:avLst/>
                    </a:prstGeom>
                    <a:noFill/>
                    <a:ln>
                      <a:noFill/>
                    </a:ln>
                  </pic:spPr>
                </pic:pic>
              </a:graphicData>
            </a:graphic>
          </wp:inline>
        </w:drawing>
      </w:r>
    </w:p>
    <w:p w14:paraId="667D8006" w14:textId="77777777" w:rsidR="00AB51E4" w:rsidRPr="00993EA1" w:rsidRDefault="00AB51E4" w:rsidP="00AB51E4">
      <w:pPr>
        <w:ind w:firstLine="480"/>
      </w:pPr>
      <w:r w:rsidRPr="00993EA1">
        <w:t>第一个入参</w:t>
      </w:r>
      <w:r w:rsidRPr="00993EA1">
        <w:t>s</w:t>
      </w:r>
      <w:r w:rsidRPr="00993EA1">
        <w:t>是二进制选择信号。第二个入参</w:t>
      </w:r>
      <w:r w:rsidRPr="00993EA1">
        <w:t>a</w:t>
      </w:r>
      <w:r w:rsidRPr="00993EA1">
        <w:t>是一个</w:t>
      </w:r>
      <w:r w:rsidRPr="00993EA1">
        <w:t>list</w:t>
      </w:r>
      <w:r w:rsidRPr="00993EA1">
        <w:t>，</w:t>
      </w:r>
      <w:r w:rsidRPr="00993EA1">
        <w:t>list</w:t>
      </w:r>
      <w:r w:rsidRPr="00993EA1">
        <w:t>里存放每个待选的数据对象，</w:t>
      </w:r>
      <w:r w:rsidRPr="00993EA1">
        <w:t>list</w:t>
      </w:r>
      <w:r w:rsidRPr="00993EA1">
        <w:t>的元素可以是</w:t>
      </w:r>
      <w:r w:rsidRPr="00993EA1">
        <w:t>bits/reg_xx/value</w:t>
      </w:r>
      <w:r w:rsidRPr="00993EA1">
        <w:t>，也可以是</w:t>
      </w:r>
      <w:r w:rsidRPr="00993EA1">
        <w:t>bundle</w:t>
      </w:r>
      <w:r w:rsidRPr="00993EA1">
        <w:t>。</w:t>
      </w:r>
      <w:r w:rsidRPr="00993EA1">
        <w:t>s == 0</w:t>
      </w:r>
      <w:r w:rsidRPr="00993EA1">
        <w:t>时选择</w:t>
      </w:r>
      <w:r w:rsidRPr="00993EA1">
        <w:t>list</w:t>
      </w:r>
      <w:r w:rsidRPr="00993EA1">
        <w:t>的第</w:t>
      </w:r>
      <w:r w:rsidRPr="00993EA1">
        <w:t>0</w:t>
      </w:r>
      <w:r w:rsidRPr="00993EA1">
        <w:t>个元素。</w:t>
      </w:r>
    </w:p>
    <w:p w14:paraId="77A54BC8" w14:textId="77777777" w:rsidR="00AB51E4" w:rsidRPr="00993EA1" w:rsidRDefault="00AB51E4" w:rsidP="00AB51E4">
      <w:pPr>
        <w:ind w:firstLine="480"/>
      </w:pPr>
      <w:r w:rsidRPr="00993EA1">
        <w:t>demo</w:t>
      </w:r>
      <w:r w:rsidRPr="00993EA1">
        <w:t>例子</w:t>
      </w:r>
      <w:r w:rsidRPr="00993EA1">
        <w:t>:</w:t>
      </w:r>
    </w:p>
    <w:p w14:paraId="1B591D30" w14:textId="77777777" w:rsidR="00AB51E4" w:rsidRPr="00993EA1" w:rsidRDefault="00AB51E4" w:rsidP="00AB51E4">
      <w:pPr>
        <w:ind w:firstLine="480"/>
        <w:rPr>
          <w:szCs w:val="24"/>
        </w:rPr>
      </w:pPr>
      <w:r w:rsidRPr="00993EA1">
        <w:rPr>
          <w:szCs w:val="24"/>
        </w:rPr>
        <w:drawing>
          <wp:inline distT="0" distB="0" distL="0" distR="0" wp14:anchorId="3ABB4A1D" wp14:editId="3E171593">
            <wp:extent cx="2637790" cy="2178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37790" cy="217805"/>
                    </a:xfrm>
                    <a:prstGeom prst="rect">
                      <a:avLst/>
                    </a:prstGeom>
                    <a:noFill/>
                    <a:ln>
                      <a:noFill/>
                    </a:ln>
                  </pic:spPr>
                </pic:pic>
              </a:graphicData>
            </a:graphic>
          </wp:inline>
        </w:drawing>
      </w:r>
    </w:p>
    <w:p w14:paraId="44C172B5" w14:textId="77777777" w:rsidR="00AB51E4" w:rsidRPr="00993EA1" w:rsidRDefault="00AB51E4" w:rsidP="00AB51E4">
      <w:pPr>
        <w:ind w:firstLine="480"/>
      </w:pPr>
    </w:p>
    <w:p w14:paraId="4C5A7367" w14:textId="77777777" w:rsidR="00AB51E4" w:rsidRPr="00993EA1" w:rsidRDefault="00AB51E4" w:rsidP="00AB51E4">
      <w:pPr>
        <w:ind w:firstLine="480"/>
        <w:rPr>
          <w:szCs w:val="24"/>
        </w:rPr>
      </w:pPr>
      <w:r w:rsidRPr="00993EA1">
        <w:rPr>
          <w:szCs w:val="24"/>
        </w:rPr>
        <w:lastRenderedPageBreak/>
        <w:drawing>
          <wp:inline distT="0" distB="0" distL="0" distR="0" wp14:anchorId="16A3767B" wp14:editId="18050A81">
            <wp:extent cx="11036300" cy="735711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036300" cy="7357110"/>
                    </a:xfrm>
                    <a:prstGeom prst="rect">
                      <a:avLst/>
                    </a:prstGeom>
                    <a:noFill/>
                    <a:ln>
                      <a:noFill/>
                    </a:ln>
                  </pic:spPr>
                </pic:pic>
              </a:graphicData>
            </a:graphic>
          </wp:inline>
        </w:drawing>
      </w:r>
    </w:p>
    <w:p w14:paraId="450A149A" w14:textId="77777777" w:rsidR="00AB51E4" w:rsidRPr="00993EA1" w:rsidRDefault="00AB51E4" w:rsidP="00AB51E4">
      <w:pPr>
        <w:pStyle w:val="2"/>
      </w:pPr>
      <w:r w:rsidRPr="00993EA1">
        <w:rPr>
          <w:rFonts w:hint="eastAsia"/>
        </w:rPr>
        <w:t xml:space="preserve">sel_oh(), sel_p_lsb(), sel_p_msb(), sel_map(): </w:t>
      </w:r>
      <w:r w:rsidRPr="00993EA1">
        <w:rPr>
          <w:rFonts w:hint="eastAsia"/>
        </w:rPr>
        <w:t>其他形式的多路选择器</w:t>
      </w:r>
    </w:p>
    <w:p w14:paraId="2EC53E26" w14:textId="77777777" w:rsidR="00AB51E4" w:rsidRPr="00993EA1" w:rsidRDefault="00AB51E4" w:rsidP="00AB51E4">
      <w:pPr>
        <w:ind w:firstLine="480"/>
      </w:pPr>
      <w:r w:rsidRPr="00993EA1">
        <w:t>根据选择信号的译码方式的不同，多路选择器除了二进制译码外，还有其他多种形式。</w:t>
      </w:r>
      <w:r w:rsidRPr="00993EA1">
        <w:t>sel_oh()</w:t>
      </w:r>
      <w:r w:rsidRPr="00993EA1">
        <w:t>是</w:t>
      </w:r>
      <w:r w:rsidRPr="00993EA1">
        <w:t>onehot</w:t>
      </w:r>
      <w:r w:rsidRPr="00993EA1">
        <w:t>地址译码，选择信号</w:t>
      </w:r>
      <w:r w:rsidRPr="00993EA1">
        <w:t>s</w:t>
      </w:r>
      <w:r w:rsidRPr="00993EA1">
        <w:t>的最低</w:t>
      </w:r>
      <w:r w:rsidRPr="00993EA1">
        <w:t>bit s[0]</w:t>
      </w:r>
      <w:r w:rsidRPr="00993EA1">
        <w:t>如果为</w:t>
      </w:r>
      <w:r w:rsidRPr="00993EA1">
        <w:t>1</w:t>
      </w:r>
      <w:r w:rsidRPr="00993EA1">
        <w:t>，则选择</w:t>
      </w:r>
      <w:r w:rsidRPr="00993EA1">
        <w:t>list</w:t>
      </w:r>
      <w:r w:rsidRPr="00993EA1">
        <w:t>的</w:t>
      </w:r>
      <w:r w:rsidRPr="00993EA1">
        <w:lastRenderedPageBreak/>
        <w:t>第</w:t>
      </w:r>
      <w:r w:rsidRPr="00993EA1">
        <w:t>0</w:t>
      </w:r>
      <w:r w:rsidRPr="00993EA1">
        <w:t>个元素。</w:t>
      </w:r>
      <w:r w:rsidRPr="00993EA1">
        <w:t>sel_p_lsb()</w:t>
      </w:r>
      <w:r w:rsidRPr="00993EA1">
        <w:t>是优先级译码选择器，跟</w:t>
      </w:r>
      <w:r w:rsidRPr="00993EA1">
        <w:t>sel_oh()</w:t>
      </w:r>
      <w:r w:rsidRPr="00993EA1">
        <w:t>很类似，只是允许选择向量</w:t>
      </w:r>
      <w:r w:rsidRPr="00993EA1">
        <w:t>s</w:t>
      </w:r>
      <w:r w:rsidRPr="00993EA1">
        <w:t>出现多个</w:t>
      </w:r>
      <w:r w:rsidRPr="00993EA1">
        <w:t>bit</w:t>
      </w:r>
      <w:r w:rsidRPr="00993EA1">
        <w:t>为</w:t>
      </w:r>
      <w:r w:rsidRPr="00993EA1">
        <w:t>1</w:t>
      </w:r>
      <w:r w:rsidRPr="00993EA1">
        <w:t>，低位的优先级高。</w:t>
      </w:r>
      <w:r w:rsidRPr="00993EA1">
        <w:t>sel_p_msb()</w:t>
      </w:r>
      <w:r w:rsidRPr="00993EA1">
        <w:t>是优先级译码选择器，选择向量</w:t>
      </w:r>
      <w:r w:rsidRPr="00993EA1">
        <w:t>s</w:t>
      </w:r>
      <w:r w:rsidRPr="00993EA1">
        <w:t>的高位优先级高。</w:t>
      </w:r>
    </w:p>
    <w:p w14:paraId="5FEE085A" w14:textId="77777777" w:rsidR="00AB51E4" w:rsidRPr="00993EA1" w:rsidRDefault="00AB51E4" w:rsidP="00AB51E4">
      <w:pPr>
        <w:ind w:firstLine="480"/>
        <w:rPr>
          <w:szCs w:val="24"/>
        </w:rPr>
      </w:pPr>
      <w:r w:rsidRPr="00993EA1">
        <w:rPr>
          <w:szCs w:val="24"/>
        </w:rPr>
        <w:drawing>
          <wp:inline distT="0" distB="0" distL="0" distR="0" wp14:anchorId="1470A4B9" wp14:editId="406C06FA">
            <wp:extent cx="6583680" cy="12592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83680" cy="1259205"/>
                    </a:xfrm>
                    <a:prstGeom prst="rect">
                      <a:avLst/>
                    </a:prstGeom>
                    <a:noFill/>
                    <a:ln>
                      <a:noFill/>
                    </a:ln>
                  </pic:spPr>
                </pic:pic>
              </a:graphicData>
            </a:graphic>
          </wp:inline>
        </w:drawing>
      </w:r>
    </w:p>
    <w:p w14:paraId="49C348A6" w14:textId="77777777" w:rsidR="00AB51E4" w:rsidRPr="00993EA1" w:rsidRDefault="00AB51E4" w:rsidP="00AB51E4">
      <w:pPr>
        <w:ind w:firstLine="480"/>
      </w:pPr>
      <w:r w:rsidRPr="00993EA1">
        <w:t>sel_map()</w:t>
      </w:r>
      <w:r w:rsidRPr="00993EA1">
        <w:t>比较特殊，它的入参格式是：</w:t>
      </w:r>
    </w:p>
    <w:p w14:paraId="63C6EDFB" w14:textId="77777777" w:rsidR="00AB51E4" w:rsidRPr="00993EA1" w:rsidRDefault="00AB51E4" w:rsidP="00AB51E4">
      <w:pPr>
        <w:ind w:firstLine="480"/>
        <w:rPr>
          <w:szCs w:val="24"/>
        </w:rPr>
      </w:pPr>
      <w:r w:rsidRPr="00993EA1">
        <w:rPr>
          <w:szCs w:val="24"/>
        </w:rPr>
        <w:drawing>
          <wp:inline distT="0" distB="0" distL="0" distR="0" wp14:anchorId="0B548063" wp14:editId="43CE0818">
            <wp:extent cx="5683250" cy="4006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3250" cy="400685"/>
                    </a:xfrm>
                    <a:prstGeom prst="rect">
                      <a:avLst/>
                    </a:prstGeom>
                    <a:noFill/>
                    <a:ln>
                      <a:noFill/>
                    </a:ln>
                  </pic:spPr>
                </pic:pic>
              </a:graphicData>
            </a:graphic>
          </wp:inline>
        </w:drawing>
      </w:r>
    </w:p>
    <w:p w14:paraId="61A4A2AE" w14:textId="77777777" w:rsidR="00AB51E4" w:rsidRPr="00993EA1" w:rsidRDefault="00AB51E4" w:rsidP="00AB51E4">
      <w:pPr>
        <w:ind w:firstLine="480"/>
      </w:pPr>
      <w:r w:rsidRPr="00993EA1">
        <w:t>第一个入参</w:t>
      </w:r>
      <w:r w:rsidRPr="00993EA1">
        <w:t>key</w:t>
      </w:r>
      <w:r w:rsidRPr="00993EA1">
        <w:t>是选择信号。第二个参数</w:t>
      </w:r>
      <w:r w:rsidRPr="00993EA1">
        <w:t>mapping</w:t>
      </w:r>
      <w:r w:rsidRPr="00993EA1">
        <w:t>是一个二维数组，数组的每个元素是一个</w:t>
      </w:r>
      <w:r w:rsidRPr="00993EA1">
        <w:t>2</w:t>
      </w:r>
      <w:r w:rsidRPr="00993EA1">
        <w:t>个元素的映射表。</w:t>
      </w:r>
      <w:r w:rsidRPr="00993EA1">
        <w:t>default</w:t>
      </w:r>
      <w:r w:rsidRPr="00993EA1">
        <w:t>是</w:t>
      </w:r>
      <w:r w:rsidRPr="00993EA1">
        <w:t>key</w:t>
      </w:r>
      <w:r w:rsidRPr="00993EA1">
        <w:t>没匹配上任何值的时候所输出的值。</w:t>
      </w:r>
    </w:p>
    <w:p w14:paraId="0401C7A7" w14:textId="77777777" w:rsidR="00AB51E4" w:rsidRPr="00993EA1" w:rsidRDefault="00AB51E4" w:rsidP="00AB51E4">
      <w:pPr>
        <w:ind w:firstLine="480"/>
        <w:rPr>
          <w:szCs w:val="24"/>
        </w:rPr>
      </w:pPr>
      <w:r w:rsidRPr="00993EA1">
        <w:rPr>
          <w:szCs w:val="24"/>
        </w:rPr>
        <w:drawing>
          <wp:inline distT="0" distB="0" distL="0" distR="0" wp14:anchorId="5219480D" wp14:editId="2EEDF191">
            <wp:extent cx="7265670" cy="16598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65670" cy="1659890"/>
                    </a:xfrm>
                    <a:prstGeom prst="rect">
                      <a:avLst/>
                    </a:prstGeom>
                    <a:noFill/>
                    <a:ln>
                      <a:noFill/>
                    </a:ln>
                  </pic:spPr>
                </pic:pic>
              </a:graphicData>
            </a:graphic>
          </wp:inline>
        </w:drawing>
      </w:r>
    </w:p>
    <w:p w14:paraId="53550E5C" w14:textId="77777777" w:rsidR="00AB51E4" w:rsidRPr="00993EA1" w:rsidRDefault="00AB51E4" w:rsidP="00AB51E4">
      <w:pPr>
        <w:ind w:firstLine="480"/>
      </w:pPr>
      <w:r w:rsidRPr="00993EA1">
        <w:t>上述代码中的</w:t>
      </w:r>
      <w:r w:rsidRPr="00993EA1">
        <w:t>s_key</w:t>
      </w:r>
      <w:r w:rsidRPr="00993EA1">
        <w:t>是选择信号，</w:t>
      </w:r>
      <w:r w:rsidRPr="00993EA1">
        <w:t>map_tab</w:t>
      </w:r>
      <w:r w:rsidRPr="00993EA1">
        <w:t>中存放的是</w:t>
      </w:r>
      <w:r w:rsidRPr="00993EA1">
        <w:t>key value</w:t>
      </w:r>
      <w:r w:rsidRPr="00993EA1">
        <w:t>的映射关系，</w:t>
      </w:r>
      <w:r w:rsidRPr="00993EA1">
        <w:t>s_key</w:t>
      </w:r>
      <w:r w:rsidRPr="00993EA1">
        <w:t>会跟</w:t>
      </w:r>
      <w:r w:rsidRPr="00993EA1">
        <w:t>map_tab</w:t>
      </w:r>
      <w:r w:rsidRPr="00993EA1">
        <w:t>每个元素的</w:t>
      </w:r>
      <w:r w:rsidRPr="00993EA1">
        <w:t>key</w:t>
      </w:r>
      <w:r w:rsidRPr="00993EA1">
        <w:t>比较，匹配成功的话就会选择该</w:t>
      </w:r>
      <w:r w:rsidRPr="00993EA1">
        <w:t>key</w:t>
      </w:r>
      <w:r w:rsidRPr="00993EA1">
        <w:t>对应的</w:t>
      </w:r>
      <w:r w:rsidRPr="00993EA1">
        <w:t>value</w:t>
      </w:r>
      <w:r w:rsidRPr="00993EA1">
        <w:t>输出，例如如果</w:t>
      </w:r>
      <w:r w:rsidRPr="00993EA1">
        <w:t>s_key == 3</w:t>
      </w:r>
      <w:r w:rsidRPr="00993EA1">
        <w:t>则选择输出</w:t>
      </w:r>
      <w:r w:rsidRPr="00993EA1">
        <w:t>c</w:t>
      </w:r>
      <w:r w:rsidRPr="00993EA1">
        <w:t>，如果都不匹配则输出</w:t>
      </w:r>
      <w:r w:rsidRPr="00993EA1">
        <w:t>default</w:t>
      </w:r>
      <w:r w:rsidRPr="00993EA1">
        <w:t>值</w:t>
      </w:r>
      <w:r w:rsidRPr="00993EA1">
        <w:t>0.</w:t>
      </w:r>
    </w:p>
    <w:p w14:paraId="0114BE36" w14:textId="77777777" w:rsidR="00AB51E4" w:rsidRPr="00993EA1" w:rsidRDefault="00AB51E4" w:rsidP="00AB51E4">
      <w:pPr>
        <w:pStyle w:val="2"/>
      </w:pPr>
      <w:r w:rsidRPr="00993EA1">
        <w:rPr>
          <w:rFonts w:hint="eastAsia"/>
        </w:rPr>
        <w:t>pipe():</w:t>
      </w:r>
      <w:r w:rsidRPr="00993EA1">
        <w:rPr>
          <w:rFonts w:hint="eastAsia"/>
        </w:rPr>
        <w:t>管道流水打拍</w:t>
      </w:r>
    </w:p>
    <w:p w14:paraId="13D1C87B" w14:textId="77777777" w:rsidR="00AB51E4" w:rsidRPr="00993EA1" w:rsidRDefault="00AB51E4" w:rsidP="00AB51E4">
      <w:pPr>
        <w:ind w:firstLine="480"/>
        <w:rPr>
          <w:szCs w:val="24"/>
        </w:rPr>
      </w:pPr>
      <w:r w:rsidRPr="00993EA1">
        <w:rPr>
          <w:szCs w:val="24"/>
        </w:rPr>
        <w:drawing>
          <wp:inline distT="0" distB="0" distL="0" distR="0" wp14:anchorId="79590F27" wp14:editId="68A7564F">
            <wp:extent cx="3728085" cy="3517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28085" cy="351790"/>
                    </a:xfrm>
                    <a:prstGeom prst="rect">
                      <a:avLst/>
                    </a:prstGeom>
                    <a:noFill/>
                    <a:ln>
                      <a:noFill/>
                    </a:ln>
                  </pic:spPr>
                </pic:pic>
              </a:graphicData>
            </a:graphic>
          </wp:inline>
        </w:drawing>
      </w:r>
    </w:p>
    <w:p w14:paraId="7204C643" w14:textId="77777777" w:rsidR="00AB51E4" w:rsidRPr="00993EA1" w:rsidRDefault="00AB51E4" w:rsidP="00AB51E4">
      <w:pPr>
        <w:ind w:firstLine="480"/>
      </w:pPr>
      <w:r w:rsidRPr="00993EA1">
        <w:t>第一个入参</w:t>
      </w:r>
      <w:r w:rsidRPr="00993EA1">
        <w:t>a</w:t>
      </w:r>
      <w:r w:rsidRPr="00993EA1">
        <w:t>是要打拍的数据对象，第二个入参</w:t>
      </w:r>
      <w:r w:rsidRPr="00993EA1">
        <w:t>latency</w:t>
      </w:r>
      <w:r w:rsidRPr="00993EA1">
        <w:t>是要大的拍数。</w:t>
      </w:r>
      <w:r w:rsidRPr="00993EA1">
        <w:t>a</w:t>
      </w:r>
      <w:r w:rsidRPr="00993EA1">
        <w:t>可以是基本数据类型，也可以是</w:t>
      </w:r>
      <w:r w:rsidRPr="00993EA1">
        <w:t>bundle</w:t>
      </w:r>
      <w:r w:rsidRPr="00993EA1">
        <w:t>类型。如果</w:t>
      </w:r>
      <w:r w:rsidRPr="00993EA1">
        <w:t>a</w:t>
      </w:r>
      <w:r w:rsidRPr="00993EA1">
        <w:t>是</w:t>
      </w:r>
      <w:r w:rsidRPr="00993EA1">
        <w:t>bundle</w:t>
      </w:r>
      <w:r w:rsidRPr="00993EA1">
        <w:t>类型的话，内部必须包含</w:t>
      </w:r>
      <w:r w:rsidRPr="00993EA1">
        <w:t>valid</w:t>
      </w:r>
      <w:r w:rsidRPr="00993EA1">
        <w:t>于</w:t>
      </w:r>
      <w:r w:rsidRPr="00993EA1">
        <w:t>bits</w:t>
      </w:r>
      <w:r w:rsidRPr="00993EA1">
        <w:t>对象，对</w:t>
      </w:r>
      <w:r w:rsidRPr="00993EA1">
        <w:t>valid</w:t>
      </w:r>
      <w:r w:rsidRPr="00993EA1">
        <w:t>和</w:t>
      </w:r>
      <w:r w:rsidRPr="00993EA1">
        <w:t>bits</w:t>
      </w:r>
      <w:r w:rsidRPr="00993EA1">
        <w:t>对象寄存输出。输出结果是延迟</w:t>
      </w:r>
      <w:r w:rsidRPr="00993EA1">
        <w:t>latencty</w:t>
      </w:r>
      <w:r w:rsidRPr="00993EA1">
        <w:t>个</w:t>
      </w:r>
      <w:r w:rsidRPr="00993EA1">
        <w:t>cycle</w:t>
      </w:r>
      <w:r w:rsidRPr="00993EA1">
        <w:t>之后的数据。</w:t>
      </w:r>
    </w:p>
    <w:p w14:paraId="3C36EACB" w14:textId="77777777" w:rsidR="00AB51E4" w:rsidRPr="00993EA1" w:rsidRDefault="00AB51E4" w:rsidP="00AB51E4">
      <w:pPr>
        <w:pStyle w:val="2"/>
      </w:pPr>
      <w:r w:rsidRPr="00993EA1">
        <w:rPr>
          <w:rFonts w:hint="eastAsia"/>
        </w:rPr>
        <w:t xml:space="preserve">pipe_valid(): </w:t>
      </w:r>
      <w:r w:rsidRPr="00993EA1">
        <w:rPr>
          <w:rFonts w:hint="eastAsia"/>
        </w:rPr>
        <w:t>跟</w:t>
      </w:r>
      <w:r w:rsidRPr="00993EA1">
        <w:rPr>
          <w:rFonts w:hint="eastAsia"/>
        </w:rPr>
        <w:t>pipe()</w:t>
      </w:r>
      <w:r w:rsidRPr="00993EA1">
        <w:rPr>
          <w:rFonts w:hint="eastAsia"/>
        </w:rPr>
        <w:t>类似，但是打拍路径上统一添加</w:t>
      </w:r>
      <w:r w:rsidRPr="00993EA1">
        <w:rPr>
          <w:rFonts w:hint="eastAsia"/>
        </w:rPr>
        <w:t>valid</w:t>
      </w:r>
      <w:r w:rsidRPr="00993EA1">
        <w:rPr>
          <w:rFonts w:hint="eastAsia"/>
        </w:rPr>
        <w:t>随路信号</w:t>
      </w:r>
    </w:p>
    <w:p w14:paraId="21DA45F0" w14:textId="77777777" w:rsidR="00AB51E4" w:rsidRPr="00993EA1" w:rsidRDefault="00AB51E4" w:rsidP="00AB51E4">
      <w:pPr>
        <w:ind w:firstLine="480"/>
        <w:rPr>
          <w:szCs w:val="24"/>
        </w:rPr>
      </w:pPr>
      <w:r w:rsidRPr="00993EA1">
        <w:rPr>
          <w:szCs w:val="24"/>
        </w:rPr>
        <w:drawing>
          <wp:inline distT="0" distB="0" distL="0" distR="0" wp14:anchorId="76A6FA60" wp14:editId="7EE0215E">
            <wp:extent cx="4965700" cy="3797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65700" cy="379730"/>
                    </a:xfrm>
                    <a:prstGeom prst="rect">
                      <a:avLst/>
                    </a:prstGeom>
                    <a:noFill/>
                    <a:ln>
                      <a:noFill/>
                    </a:ln>
                  </pic:spPr>
                </pic:pic>
              </a:graphicData>
            </a:graphic>
          </wp:inline>
        </w:drawing>
      </w:r>
    </w:p>
    <w:p w14:paraId="4DB9DA02" w14:textId="77777777" w:rsidR="00AB51E4" w:rsidRPr="00993EA1" w:rsidRDefault="00AB51E4" w:rsidP="00AB51E4">
      <w:pPr>
        <w:ind w:firstLine="480"/>
      </w:pPr>
      <w:r w:rsidRPr="00993EA1">
        <w:lastRenderedPageBreak/>
        <w:t>第一个入参</w:t>
      </w:r>
      <w:r w:rsidRPr="00993EA1">
        <w:t>vld</w:t>
      </w:r>
      <w:r w:rsidRPr="00993EA1">
        <w:t>是要打拍的</w:t>
      </w:r>
      <w:r w:rsidRPr="00993EA1">
        <w:t>valid</w:t>
      </w:r>
      <w:r w:rsidRPr="00993EA1">
        <w:t>随路信号，</w:t>
      </w:r>
      <w:r w:rsidRPr="00993EA1">
        <w:t>a</w:t>
      </w:r>
      <w:r w:rsidRPr="00993EA1">
        <w:t>是要打拍的数据，</w:t>
      </w:r>
      <w:r w:rsidRPr="00993EA1">
        <w:t>latency</w:t>
      </w:r>
      <w:r w:rsidRPr="00993EA1">
        <w:t>是打的拍数。</w:t>
      </w:r>
      <w:r w:rsidRPr="00993EA1">
        <w:t>a</w:t>
      </w:r>
      <w:r w:rsidRPr="00993EA1">
        <w:t>可以是基本数据类型或者</w:t>
      </w:r>
      <w:r w:rsidRPr="00993EA1">
        <w:t>bundle</w:t>
      </w:r>
      <w:r w:rsidRPr="00993EA1">
        <w:t>数据类型。</w:t>
      </w:r>
    </w:p>
    <w:p w14:paraId="6DED660D" w14:textId="77777777" w:rsidR="00AB51E4" w:rsidRPr="00993EA1" w:rsidRDefault="00AB51E4" w:rsidP="00AB51E4">
      <w:pPr>
        <w:pStyle w:val="2"/>
      </w:pPr>
      <w:r w:rsidRPr="00993EA1">
        <w:rPr>
          <w:rFonts w:hint="eastAsia"/>
        </w:rPr>
        <w:t>lfsr16(): 16bit</w:t>
      </w:r>
      <w:r w:rsidRPr="00993EA1">
        <w:rPr>
          <w:rFonts w:hint="eastAsia"/>
        </w:rPr>
        <w:t>的伪随机数生成器</w:t>
      </w:r>
    </w:p>
    <w:p w14:paraId="4770ED12" w14:textId="77777777" w:rsidR="00AB51E4" w:rsidRPr="00993EA1" w:rsidRDefault="00AB51E4" w:rsidP="00AB51E4">
      <w:pPr>
        <w:ind w:firstLine="480"/>
        <w:rPr>
          <w:szCs w:val="24"/>
        </w:rPr>
      </w:pPr>
      <w:r w:rsidRPr="00993EA1">
        <w:rPr>
          <w:szCs w:val="24"/>
        </w:rPr>
        <w:drawing>
          <wp:inline distT="0" distB="0" distL="0" distR="0" wp14:anchorId="776D13F2" wp14:editId="2EA33469">
            <wp:extent cx="3692525" cy="3238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2525" cy="323850"/>
                    </a:xfrm>
                    <a:prstGeom prst="rect">
                      <a:avLst/>
                    </a:prstGeom>
                    <a:noFill/>
                    <a:ln>
                      <a:noFill/>
                    </a:ln>
                  </pic:spPr>
                </pic:pic>
              </a:graphicData>
            </a:graphic>
          </wp:inline>
        </w:drawing>
      </w:r>
    </w:p>
    <w:p w14:paraId="52439831" w14:textId="77777777" w:rsidR="00AB51E4" w:rsidRPr="00993EA1" w:rsidRDefault="00AB51E4" w:rsidP="00AB51E4">
      <w:pPr>
        <w:ind w:firstLine="480"/>
      </w:pPr>
      <w:r w:rsidRPr="00993EA1">
        <w:t>入参</w:t>
      </w:r>
      <w:r w:rsidRPr="00993EA1">
        <w:t>increment</w:t>
      </w:r>
      <w:r w:rsidRPr="00993EA1">
        <w:t>是更新使能信号，如果</w:t>
      </w:r>
      <w:r w:rsidRPr="00993EA1">
        <w:t>increment==1</w:t>
      </w:r>
      <w:r w:rsidRPr="00993EA1">
        <w:t>就更新随机值，返回结果是伪随机寄存器的输出结果。</w:t>
      </w:r>
    </w:p>
    <w:p w14:paraId="063262AD" w14:textId="77777777" w:rsidR="00AB51E4" w:rsidRPr="00993EA1" w:rsidRDefault="00AB51E4" w:rsidP="00AB51E4">
      <w:pPr>
        <w:ind w:firstLine="480"/>
      </w:pPr>
      <w:r w:rsidRPr="00993EA1">
        <w:t>这需要做随机替换的功能电路里，常常使用伪随机数发生器来实现随机替换策略。例如</w:t>
      </w:r>
      <w:r w:rsidRPr="00993EA1">
        <w:t>cache</w:t>
      </w:r>
      <w:r w:rsidRPr="00993EA1">
        <w:t>的</w:t>
      </w:r>
      <w:r w:rsidRPr="00993EA1">
        <w:t>line</w:t>
      </w:r>
      <w:r w:rsidRPr="00993EA1">
        <w:t>替换，</w:t>
      </w:r>
      <w:r w:rsidRPr="00993EA1">
        <w:t>TLB</w:t>
      </w:r>
      <w:r w:rsidRPr="00993EA1">
        <w:t>表的替换等。</w:t>
      </w:r>
    </w:p>
    <w:p w14:paraId="56003647" w14:textId="77777777" w:rsidR="00AB51E4" w:rsidRPr="00993EA1" w:rsidRDefault="00AB51E4" w:rsidP="00AB51E4">
      <w:pPr>
        <w:pStyle w:val="2"/>
      </w:pPr>
      <w:r w:rsidRPr="00993EA1">
        <w:rPr>
          <w:rFonts w:hint="eastAsia"/>
        </w:rPr>
        <w:t xml:space="preserve">mask_gen(): </w:t>
      </w:r>
      <w:r w:rsidRPr="00993EA1">
        <w:rPr>
          <w:rFonts w:hint="eastAsia"/>
        </w:rPr>
        <w:t>数据掩码生成器</w:t>
      </w:r>
    </w:p>
    <w:p w14:paraId="612F1ACE" w14:textId="77777777" w:rsidR="00AB51E4" w:rsidRPr="00993EA1" w:rsidRDefault="00AB51E4" w:rsidP="00AB51E4">
      <w:pPr>
        <w:ind w:firstLine="480"/>
        <w:rPr>
          <w:szCs w:val="24"/>
        </w:rPr>
      </w:pPr>
      <w:r w:rsidRPr="00993EA1">
        <w:rPr>
          <w:szCs w:val="24"/>
        </w:rPr>
        <w:drawing>
          <wp:inline distT="0" distB="0" distL="0" distR="0" wp14:anchorId="461E5F9C" wp14:editId="1646B7BF">
            <wp:extent cx="7357110" cy="3448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57110" cy="344805"/>
                    </a:xfrm>
                    <a:prstGeom prst="rect">
                      <a:avLst/>
                    </a:prstGeom>
                    <a:noFill/>
                    <a:ln>
                      <a:noFill/>
                    </a:ln>
                  </pic:spPr>
                </pic:pic>
              </a:graphicData>
            </a:graphic>
          </wp:inline>
        </w:drawing>
      </w:r>
    </w:p>
    <w:p w14:paraId="672448F2" w14:textId="77777777" w:rsidR="00AB51E4" w:rsidRPr="00993EA1" w:rsidRDefault="00AB51E4" w:rsidP="00AB51E4">
      <w:pPr>
        <w:ind w:firstLine="480"/>
      </w:pPr>
      <w:r w:rsidRPr="00993EA1">
        <w:t>第一个入参</w:t>
      </w:r>
      <w:r w:rsidRPr="00993EA1">
        <w:t>addr_lo</w:t>
      </w:r>
      <w:r w:rsidRPr="00993EA1">
        <w:t>是该数据的地址低位，第二个入参</w:t>
      </w:r>
      <w:r w:rsidRPr="00993EA1">
        <w:t>lgSize</w:t>
      </w:r>
      <w:r w:rsidRPr="00993EA1">
        <w:t>是数据的</w:t>
      </w:r>
      <w:r w:rsidRPr="00993EA1">
        <w:t>size(log2</w:t>
      </w:r>
      <w:r w:rsidRPr="00993EA1">
        <w:t>的形式</w:t>
      </w:r>
      <w:r w:rsidRPr="00993EA1">
        <w:t>)</w:t>
      </w:r>
      <w:r w:rsidRPr="00993EA1">
        <w:t>，第三个入参</w:t>
      </w:r>
      <w:r w:rsidRPr="00993EA1">
        <w:t>beatBytes</w:t>
      </w:r>
      <w:r w:rsidRPr="00993EA1">
        <w:t>表示数据位宽的</w:t>
      </w:r>
      <w:r w:rsidRPr="00993EA1">
        <w:t>bytes</w:t>
      </w:r>
      <w:r w:rsidRPr="00993EA1">
        <w:t>数，第四个入参</w:t>
      </w:r>
      <w:r w:rsidRPr="00993EA1">
        <w:t>groupBy</w:t>
      </w:r>
      <w:r w:rsidRPr="00993EA1">
        <w:t>表示</w:t>
      </w:r>
      <w:r w:rsidRPr="00993EA1">
        <w:t>mask</w:t>
      </w:r>
      <w:r w:rsidRPr="00993EA1">
        <w:t>的字节粒度，默认为</w:t>
      </w:r>
      <w:r w:rsidRPr="00993EA1">
        <w:t>1</w:t>
      </w:r>
      <w:r w:rsidRPr="00993EA1">
        <w:t>字节一个</w:t>
      </w:r>
      <w:r w:rsidRPr="00993EA1">
        <w:t>mask</w:t>
      </w:r>
      <w:r w:rsidRPr="00993EA1">
        <w:t>。输出结果是掩码结果，掩码</w:t>
      </w:r>
      <w:r w:rsidRPr="00993EA1">
        <w:t>bit</w:t>
      </w:r>
      <w:r w:rsidRPr="00993EA1">
        <w:t>为</w:t>
      </w:r>
      <w:r w:rsidRPr="00993EA1">
        <w:t>1</w:t>
      </w:r>
      <w:r w:rsidRPr="00993EA1">
        <w:t>表示数据有效。</w:t>
      </w:r>
    </w:p>
    <w:p w14:paraId="760F4C45" w14:textId="77777777" w:rsidR="00AB51E4" w:rsidRPr="00993EA1" w:rsidRDefault="00AB51E4" w:rsidP="00AB51E4">
      <w:pPr>
        <w:ind w:firstLine="480"/>
      </w:pPr>
      <w:r w:rsidRPr="00993EA1">
        <w:t>addr_lo</w:t>
      </w:r>
      <w:r w:rsidRPr="00993EA1">
        <w:t>是数据的起始地址，必须是</w:t>
      </w:r>
      <w:r w:rsidRPr="00993EA1">
        <w:t>size</w:t>
      </w:r>
      <w:r w:rsidRPr="00993EA1">
        <w:t>对齐。</w:t>
      </w:r>
    </w:p>
    <w:p w14:paraId="43EDE389" w14:textId="77777777" w:rsidR="00AB51E4" w:rsidRPr="00993EA1" w:rsidRDefault="00AB51E4" w:rsidP="00AB51E4">
      <w:pPr>
        <w:ind w:firstLine="480"/>
      </w:pPr>
      <w:r w:rsidRPr="00993EA1">
        <w:t>lgSize</w:t>
      </w:r>
      <w:r w:rsidRPr="00993EA1">
        <w:t>是数据</w:t>
      </w:r>
      <w:r w:rsidRPr="00993EA1">
        <w:t>size</w:t>
      </w:r>
      <w:r w:rsidRPr="00993EA1">
        <w:t>的</w:t>
      </w:r>
      <w:r w:rsidRPr="00993EA1">
        <w:t>log2</w:t>
      </w:r>
      <w:r w:rsidRPr="00993EA1">
        <w:t>，例如</w:t>
      </w:r>
      <w:r w:rsidRPr="00993EA1">
        <w:t>size</w:t>
      </w:r>
      <w:r w:rsidRPr="00993EA1">
        <w:t>是</w:t>
      </w:r>
      <w:r w:rsidRPr="00993EA1">
        <w:t>1</w:t>
      </w:r>
      <w:r w:rsidRPr="00993EA1">
        <w:t>字节时</w:t>
      </w:r>
      <w:r w:rsidRPr="00993EA1">
        <w:t>lgSize</w:t>
      </w:r>
      <w:r w:rsidRPr="00993EA1">
        <w:t>为</w:t>
      </w:r>
      <w:r w:rsidRPr="00993EA1">
        <w:t>0(2**0 = 1)</w:t>
      </w:r>
      <w:r w:rsidRPr="00993EA1">
        <w:t>，</w:t>
      </w:r>
      <w:r w:rsidRPr="00993EA1">
        <w:t>size</w:t>
      </w:r>
      <w:r w:rsidRPr="00993EA1">
        <w:t>是</w:t>
      </w:r>
      <w:r w:rsidRPr="00993EA1">
        <w:t>4</w:t>
      </w:r>
      <w:r w:rsidRPr="00993EA1">
        <w:t>字节时</w:t>
      </w:r>
      <w:r w:rsidRPr="00993EA1">
        <w:t>lgSize</w:t>
      </w:r>
      <w:r w:rsidRPr="00993EA1">
        <w:t>为</w:t>
      </w:r>
      <w:r w:rsidRPr="00993EA1">
        <w:t>2(2**2 = 4)</w:t>
      </w:r>
      <w:r w:rsidRPr="00993EA1">
        <w:t>，</w:t>
      </w:r>
      <w:r w:rsidRPr="00993EA1">
        <w:t>size</w:t>
      </w:r>
      <w:r w:rsidRPr="00993EA1">
        <w:t>是</w:t>
      </w:r>
      <w:r w:rsidRPr="00993EA1">
        <w:t>8</w:t>
      </w:r>
      <w:r w:rsidRPr="00993EA1">
        <w:t>字节时</w:t>
      </w:r>
      <w:r w:rsidRPr="00993EA1">
        <w:t>logSize</w:t>
      </w:r>
      <w:r w:rsidRPr="00993EA1">
        <w:t>为</w:t>
      </w:r>
      <w:r w:rsidRPr="00993EA1">
        <w:t>3(2**3 = 8).</w:t>
      </w:r>
    </w:p>
    <w:p w14:paraId="183ECAF9" w14:textId="77777777" w:rsidR="00AB51E4" w:rsidRPr="00993EA1" w:rsidRDefault="00AB51E4" w:rsidP="00AB51E4">
      <w:pPr>
        <w:ind w:firstLine="480"/>
      </w:pPr>
      <w:r w:rsidRPr="00993EA1">
        <w:t>例如对于一个</w:t>
      </w:r>
      <w:r w:rsidRPr="00993EA1">
        <w:t>8</w:t>
      </w:r>
      <w:r w:rsidRPr="00993EA1">
        <w:t>字节位宽的数据，它的掩码是</w:t>
      </w:r>
      <w:r w:rsidRPr="00993EA1">
        <w:t>8bit</w:t>
      </w:r>
      <w:r w:rsidRPr="00993EA1">
        <w:t>的，不同的入参组合结果：</w:t>
      </w:r>
    </w:p>
    <w:p w14:paraId="3BFD81E2" w14:textId="77777777" w:rsidR="00AB51E4" w:rsidRPr="00993EA1" w:rsidRDefault="00AB51E4" w:rsidP="00AB51E4">
      <w:pPr>
        <w:ind w:firstLine="480"/>
      </w:pPr>
      <w:r w:rsidRPr="00993EA1">
        <w:t>mask_gen(0x8, 0, 8, 1) -&gt; 0b0000_0001</w:t>
      </w:r>
    </w:p>
    <w:p w14:paraId="076C8343" w14:textId="77777777" w:rsidR="00AB51E4" w:rsidRPr="00993EA1" w:rsidRDefault="00AB51E4" w:rsidP="00AB51E4">
      <w:pPr>
        <w:ind w:firstLine="480"/>
      </w:pPr>
      <w:r w:rsidRPr="00993EA1">
        <w:t>mask_gen(0xa, 1, 8, 1) -&gt; 0b0000_1100</w:t>
      </w:r>
    </w:p>
    <w:p w14:paraId="68F451BE" w14:textId="77777777" w:rsidR="00AB51E4" w:rsidRPr="00993EA1" w:rsidRDefault="00AB51E4" w:rsidP="00AB51E4">
      <w:pPr>
        <w:ind w:firstLine="480"/>
      </w:pPr>
      <w:r w:rsidRPr="00993EA1">
        <w:t>mask_gen(0x4, 2, 8, 1) -&gt; 0b1111_0000</w:t>
      </w:r>
    </w:p>
    <w:p w14:paraId="7FF0CCE5" w14:textId="77777777" w:rsidR="00AB51E4" w:rsidRPr="00993EA1" w:rsidRDefault="00AB51E4" w:rsidP="00AB51E4">
      <w:pPr>
        <w:ind w:firstLine="480"/>
      </w:pPr>
      <w:r w:rsidRPr="00993EA1">
        <w:t>mask_gen(0x8, 3, 8, 1) -&gt; 0b1111_1111</w:t>
      </w:r>
    </w:p>
    <w:p w14:paraId="53F17C74" w14:textId="77777777" w:rsidR="00AB51E4" w:rsidRPr="00993EA1" w:rsidRDefault="00AB51E4" w:rsidP="00AB51E4">
      <w:pPr>
        <w:ind w:firstLine="480"/>
        <w:rPr>
          <w:rFonts w:ascii="微软雅黑" w:eastAsia="微软雅黑" w:hAnsi="微软雅黑"/>
          <w:color w:val="000000"/>
        </w:rPr>
      </w:pPr>
      <w:r w:rsidRPr="00993EA1">
        <w:rPr>
          <w:rFonts w:ascii="微软雅黑" w:eastAsia="微软雅黑" w:hAnsi="微软雅黑" w:hint="eastAsia"/>
          <w:color w:val="000000"/>
        </w:rPr>
        <w:t>count_ones(): 计算数据中1的个数</w:t>
      </w:r>
    </w:p>
    <w:p w14:paraId="7240535E" w14:textId="77777777" w:rsidR="00AB51E4" w:rsidRPr="00993EA1" w:rsidRDefault="00AB51E4" w:rsidP="00AB51E4">
      <w:pPr>
        <w:ind w:firstLine="480"/>
      </w:pPr>
      <w:r w:rsidRPr="00993EA1">
        <w:t>入参是基本数据类型，返回结果是计算得到的</w:t>
      </w:r>
      <w:r w:rsidRPr="00993EA1">
        <w:t>1</w:t>
      </w:r>
      <w:r w:rsidRPr="00993EA1">
        <w:t>的个数。</w:t>
      </w:r>
    </w:p>
    <w:p w14:paraId="28CB2633" w14:textId="77777777" w:rsidR="00AB51E4" w:rsidRPr="00993EA1" w:rsidRDefault="00AB51E4" w:rsidP="00AB51E4">
      <w:pPr>
        <w:pStyle w:val="2"/>
      </w:pPr>
      <w:r w:rsidRPr="00993EA1">
        <w:rPr>
          <w:rFonts w:hint="eastAsia"/>
        </w:rPr>
        <w:t xml:space="preserve">count_ones_cmp(): </w:t>
      </w:r>
      <w:r w:rsidRPr="00993EA1">
        <w:rPr>
          <w:rFonts w:hint="eastAsia"/>
        </w:rPr>
        <w:t>计算数据中</w:t>
      </w:r>
      <w:r w:rsidRPr="00993EA1">
        <w:rPr>
          <w:rFonts w:hint="eastAsia"/>
        </w:rPr>
        <w:t>1</w:t>
      </w:r>
      <w:r w:rsidRPr="00993EA1">
        <w:rPr>
          <w:rFonts w:hint="eastAsia"/>
        </w:rPr>
        <w:t>的个数，计算结果跟指定值比较</w:t>
      </w:r>
    </w:p>
    <w:p w14:paraId="14853F7B" w14:textId="77777777" w:rsidR="00AB51E4" w:rsidRPr="00993EA1" w:rsidRDefault="00AB51E4" w:rsidP="00AB51E4">
      <w:pPr>
        <w:ind w:firstLine="480"/>
        <w:rPr>
          <w:szCs w:val="24"/>
        </w:rPr>
      </w:pPr>
      <w:r w:rsidRPr="00993EA1">
        <w:rPr>
          <w:szCs w:val="24"/>
        </w:rPr>
        <w:drawing>
          <wp:inline distT="0" distB="0" distL="0" distR="0" wp14:anchorId="3203C639" wp14:editId="55D83626">
            <wp:extent cx="3728085" cy="3587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8085" cy="358775"/>
                    </a:xfrm>
                    <a:prstGeom prst="rect">
                      <a:avLst/>
                    </a:prstGeom>
                    <a:noFill/>
                    <a:ln>
                      <a:noFill/>
                    </a:ln>
                  </pic:spPr>
                </pic:pic>
              </a:graphicData>
            </a:graphic>
          </wp:inline>
        </w:drawing>
      </w:r>
    </w:p>
    <w:p w14:paraId="56E11A10" w14:textId="77777777" w:rsidR="00AB51E4" w:rsidRPr="00993EA1" w:rsidRDefault="00AB51E4" w:rsidP="00AB51E4">
      <w:pPr>
        <w:ind w:firstLine="480"/>
      </w:pPr>
      <w:r w:rsidRPr="00993EA1">
        <w:t>入参</w:t>
      </w:r>
      <w:r w:rsidRPr="00993EA1">
        <w:t>x</w:t>
      </w:r>
      <w:r w:rsidRPr="00993EA1">
        <w:t>是待计算的基本数据对象，</w:t>
      </w:r>
      <w:r w:rsidRPr="00993EA1">
        <w:t>n</w:t>
      </w:r>
      <w:r w:rsidRPr="00993EA1">
        <w:t>是指定比较值。返回比较的结果</w:t>
      </w:r>
    </w:p>
    <w:p w14:paraId="14B1C37D" w14:textId="77777777" w:rsidR="00AB51E4" w:rsidRPr="00993EA1" w:rsidRDefault="00AB51E4" w:rsidP="00AB51E4">
      <w:pPr>
        <w:ind w:firstLine="480"/>
      </w:pPr>
      <w:r w:rsidRPr="00993EA1">
        <w:t>如果</w:t>
      </w:r>
      <w:r w:rsidRPr="00993EA1">
        <w:t>x</w:t>
      </w:r>
      <w:r w:rsidRPr="00993EA1">
        <w:t>中一的个数大于等于</w:t>
      </w:r>
      <w:r w:rsidRPr="00993EA1">
        <w:t>n</w:t>
      </w:r>
      <w:r w:rsidRPr="00993EA1">
        <w:t>，返回值结果为</w:t>
      </w:r>
      <w:r w:rsidRPr="00993EA1">
        <w:t>1</w:t>
      </w:r>
      <w:r w:rsidRPr="00993EA1">
        <w:t>，否则为</w:t>
      </w:r>
      <w:r w:rsidRPr="00993EA1">
        <w:t>0.</w:t>
      </w:r>
    </w:p>
    <w:p w14:paraId="02A54690" w14:textId="77777777" w:rsidR="00AB51E4" w:rsidRPr="00993EA1" w:rsidRDefault="00AB51E4" w:rsidP="00AB51E4">
      <w:pPr>
        <w:pStyle w:val="2"/>
      </w:pPr>
      <w:r w:rsidRPr="00993EA1">
        <w:rPr>
          <w:rFonts w:hint="eastAsia"/>
        </w:rPr>
        <w:lastRenderedPageBreak/>
        <w:t>rr_arbiter_ctrl(): round robin</w:t>
      </w:r>
      <w:r w:rsidRPr="00993EA1">
        <w:rPr>
          <w:rFonts w:hint="eastAsia"/>
        </w:rPr>
        <w:t>仲裁控制器</w:t>
      </w:r>
    </w:p>
    <w:p w14:paraId="1990C5FA" w14:textId="77777777" w:rsidR="00AB51E4" w:rsidRPr="00993EA1" w:rsidRDefault="00AB51E4" w:rsidP="00AB51E4">
      <w:pPr>
        <w:ind w:firstLine="480"/>
        <w:rPr>
          <w:szCs w:val="24"/>
        </w:rPr>
      </w:pPr>
      <w:r w:rsidRPr="00993EA1">
        <w:rPr>
          <w:szCs w:val="24"/>
        </w:rPr>
        <w:drawing>
          <wp:inline distT="0" distB="0" distL="0" distR="0" wp14:anchorId="62A2278B" wp14:editId="01D3F43D">
            <wp:extent cx="4951730" cy="4006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1730" cy="400685"/>
                    </a:xfrm>
                    <a:prstGeom prst="rect">
                      <a:avLst/>
                    </a:prstGeom>
                    <a:noFill/>
                    <a:ln>
                      <a:noFill/>
                    </a:ln>
                  </pic:spPr>
                </pic:pic>
              </a:graphicData>
            </a:graphic>
          </wp:inline>
        </w:drawing>
      </w:r>
    </w:p>
    <w:p w14:paraId="6207BC1F" w14:textId="77777777" w:rsidR="00AB51E4" w:rsidRPr="00993EA1" w:rsidRDefault="00AB51E4" w:rsidP="00AB51E4">
      <w:pPr>
        <w:ind w:firstLine="480"/>
      </w:pPr>
      <w:r w:rsidRPr="00993EA1">
        <w:t>第一个入参</w:t>
      </w:r>
      <w:r w:rsidRPr="00993EA1">
        <w:t>a</w:t>
      </w:r>
      <w:r w:rsidRPr="00993EA1">
        <w:t>是</w:t>
      </w:r>
      <w:r w:rsidRPr="00993EA1">
        <w:t>bits</w:t>
      </w:r>
      <w:r w:rsidRPr="00993EA1">
        <w:t>类型或数组，</w:t>
      </w:r>
      <w:r w:rsidRPr="00993EA1">
        <w:t>bits</w:t>
      </w:r>
      <w:r w:rsidRPr="00993EA1">
        <w:t>的每个</w:t>
      </w:r>
      <w:r w:rsidRPr="00993EA1">
        <w:t>bit</w:t>
      </w:r>
      <w:r w:rsidRPr="00993EA1">
        <w:t>或数组的每个元素代表一个请求源。第二个入参</w:t>
      </w:r>
      <w:r w:rsidRPr="00993EA1">
        <w:t>sche_en</w:t>
      </w:r>
      <w:r w:rsidRPr="00993EA1">
        <w:t>是仲裁使能信号，默认为</w:t>
      </w:r>
      <w:r w:rsidRPr="00993EA1">
        <w:t>1</w:t>
      </w:r>
      <w:r w:rsidRPr="00993EA1">
        <w:t>，如果</w:t>
      </w:r>
      <w:r w:rsidRPr="00993EA1">
        <w:t>sch_en</w:t>
      </w:r>
      <w:r w:rsidRPr="00993EA1">
        <w:t>为</w:t>
      </w:r>
      <w:r w:rsidRPr="00993EA1">
        <w:t>1</w:t>
      </w:r>
      <w:r w:rsidRPr="00993EA1">
        <w:t>，仲裁指针将在下一个周期更新。放回仲裁之后的的</w:t>
      </w:r>
      <w:r w:rsidRPr="00993EA1">
        <w:t>onehot</w:t>
      </w:r>
      <w:r w:rsidRPr="00993EA1">
        <w:t>向量。</w:t>
      </w:r>
    </w:p>
    <w:p w14:paraId="5DC8D9DC" w14:textId="77777777" w:rsidR="00AB51E4" w:rsidRPr="00993EA1" w:rsidRDefault="00AB51E4" w:rsidP="00AB51E4">
      <w:pPr>
        <w:pStyle w:val="2"/>
      </w:pPr>
      <w:r w:rsidRPr="00993EA1">
        <w:rPr>
          <w:rFonts w:hint="eastAsia"/>
        </w:rPr>
        <w:t xml:space="preserve">async_dff()/async_dff_r()/async_dff_s()/async_dff_rs(): </w:t>
      </w:r>
      <w:r w:rsidRPr="00993EA1">
        <w:rPr>
          <w:rFonts w:hint="eastAsia"/>
        </w:rPr>
        <w:t>异步信号打拍寄存器</w:t>
      </w:r>
    </w:p>
    <w:p w14:paraId="7D5ABCA3" w14:textId="77777777" w:rsidR="00AB51E4" w:rsidRPr="00993EA1" w:rsidRDefault="00AB51E4" w:rsidP="00AB51E4">
      <w:pPr>
        <w:ind w:firstLine="480"/>
      </w:pPr>
      <w:r w:rsidRPr="00993EA1">
        <w:t>第一个入参是待同步的异步信号，第二个入参</w:t>
      </w:r>
      <w:r w:rsidRPr="00993EA1">
        <w:t>n</w:t>
      </w:r>
      <w:r w:rsidRPr="00993EA1">
        <w:t>是时钟打拍的拍数，默认为</w:t>
      </w:r>
      <w:r w:rsidRPr="00993EA1">
        <w:t>2</w:t>
      </w:r>
      <w:r w:rsidRPr="00993EA1">
        <w:t>。</w:t>
      </w:r>
      <w:r w:rsidRPr="00993EA1">
        <w:t>async_dff_rs()</w:t>
      </w:r>
      <w:r w:rsidRPr="00993EA1">
        <w:t>有第三个参数</w:t>
      </w:r>
      <w:r w:rsidRPr="00993EA1">
        <w:t>rs</w:t>
      </w:r>
      <w:r w:rsidRPr="00993EA1">
        <w:t>，是打拍寄存器的复位值，默认为</w:t>
      </w:r>
      <w:r w:rsidRPr="00993EA1">
        <w:t>0</w:t>
      </w:r>
      <w:r w:rsidRPr="00993EA1">
        <w:t>。输出为打</w:t>
      </w:r>
      <w:r w:rsidRPr="00993EA1">
        <w:t>n</w:t>
      </w:r>
      <w:r w:rsidRPr="00993EA1">
        <w:t>拍之后的结果。</w:t>
      </w:r>
    </w:p>
    <w:p w14:paraId="1D03B2C0" w14:textId="77777777" w:rsidR="00AB51E4" w:rsidRPr="00993EA1" w:rsidRDefault="00AB51E4" w:rsidP="00AB51E4">
      <w:pPr>
        <w:pStyle w:val="2"/>
      </w:pPr>
      <w:r w:rsidRPr="00993EA1">
        <w:rPr>
          <w:rFonts w:hint="eastAsia"/>
        </w:rPr>
        <w:t xml:space="preserve">pulse_ext_h(): </w:t>
      </w:r>
      <w:r w:rsidRPr="00993EA1">
        <w:rPr>
          <w:rFonts w:hint="eastAsia"/>
        </w:rPr>
        <w:t>高电平脉冲展宽</w:t>
      </w:r>
    </w:p>
    <w:p w14:paraId="31ED3B34" w14:textId="77777777" w:rsidR="00AB51E4" w:rsidRPr="00993EA1" w:rsidRDefault="00AB51E4" w:rsidP="00AB51E4">
      <w:pPr>
        <w:ind w:firstLine="480"/>
        <w:rPr>
          <w:szCs w:val="24"/>
        </w:rPr>
      </w:pPr>
      <w:r w:rsidRPr="00993EA1">
        <w:rPr>
          <w:szCs w:val="24"/>
        </w:rPr>
        <w:drawing>
          <wp:inline distT="0" distB="0" distL="0" distR="0" wp14:anchorId="3B4D7B7D" wp14:editId="26872E26">
            <wp:extent cx="3094990" cy="3378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94990" cy="337820"/>
                    </a:xfrm>
                    <a:prstGeom prst="rect">
                      <a:avLst/>
                    </a:prstGeom>
                    <a:noFill/>
                    <a:ln>
                      <a:noFill/>
                    </a:ln>
                  </pic:spPr>
                </pic:pic>
              </a:graphicData>
            </a:graphic>
          </wp:inline>
        </w:drawing>
      </w:r>
    </w:p>
    <w:p w14:paraId="7505105B" w14:textId="77777777" w:rsidR="00AB51E4" w:rsidRPr="00993EA1" w:rsidRDefault="00AB51E4" w:rsidP="00AB51E4">
      <w:pPr>
        <w:ind w:firstLine="480"/>
      </w:pPr>
      <w:r w:rsidRPr="00993EA1">
        <w:t>第一个入参是要展宽的脉冲信号。第二个入参</w:t>
      </w:r>
      <w:r w:rsidRPr="00993EA1">
        <w:t>n</w:t>
      </w:r>
      <w:r w:rsidRPr="00993EA1">
        <w:t>是脉冲展宽的宽度。返回展宽之后的脉冲信号。</w:t>
      </w:r>
    </w:p>
    <w:p w14:paraId="5E51646C" w14:textId="77777777" w:rsidR="00AB51E4" w:rsidRPr="00993EA1" w:rsidRDefault="00AB51E4" w:rsidP="00AB51E4">
      <w:pPr>
        <w:ind w:firstLine="480"/>
      </w:pPr>
      <w:r w:rsidRPr="00993EA1">
        <w:t>例如一个脉冲信号从块时钟域传递到慢时钟域时，如果脉冲的宽度低于慢时钟域的一个周期，会导致慢时钟域错误该脉冲。</w:t>
      </w:r>
    </w:p>
    <w:p w14:paraId="73867CB1" w14:textId="77777777" w:rsidR="00AB51E4" w:rsidRPr="00993EA1" w:rsidRDefault="00AB51E4" w:rsidP="00AB51E4">
      <w:pPr>
        <w:pStyle w:val="2"/>
      </w:pPr>
      <w:r w:rsidRPr="00993EA1">
        <w:rPr>
          <w:rFonts w:hint="eastAsia"/>
        </w:rPr>
        <w:t xml:space="preserve">pulse_ext_l(): </w:t>
      </w:r>
      <w:r w:rsidRPr="00993EA1">
        <w:rPr>
          <w:rFonts w:hint="eastAsia"/>
        </w:rPr>
        <w:t>低电平脉冲展宽</w:t>
      </w:r>
    </w:p>
    <w:p w14:paraId="096A7D01" w14:textId="77777777" w:rsidR="00AB51E4" w:rsidRPr="00993EA1" w:rsidRDefault="00AB51E4" w:rsidP="00AB51E4">
      <w:pPr>
        <w:ind w:firstLine="480"/>
      </w:pPr>
      <w:r w:rsidRPr="00993EA1">
        <w:t>跟</w:t>
      </w:r>
      <w:r w:rsidRPr="00993EA1">
        <w:t>pulse_ext_h</w:t>
      </w:r>
      <w:r w:rsidRPr="00993EA1">
        <w:t>类似，展宽的是低电平脉冲。</w:t>
      </w:r>
    </w:p>
    <w:p w14:paraId="554A35A7" w14:textId="77777777" w:rsidR="00AB51E4" w:rsidRPr="00993EA1" w:rsidRDefault="00AB51E4" w:rsidP="00AB51E4">
      <w:pPr>
        <w:ind w:firstLine="480"/>
      </w:pPr>
      <w:r w:rsidRPr="00993EA1">
        <w:t>l2h()</w:t>
      </w:r>
      <w:r w:rsidRPr="00993EA1">
        <w:t>与</w:t>
      </w:r>
      <w:r w:rsidRPr="00993EA1">
        <w:t xml:space="preserve">h2l(): </w:t>
      </w:r>
      <w:r w:rsidRPr="00993EA1">
        <w:t>信号上升沿检测与下降沿检测</w:t>
      </w:r>
    </w:p>
    <w:p w14:paraId="1AF91A8B" w14:textId="77777777" w:rsidR="00AB51E4" w:rsidRPr="00993EA1" w:rsidRDefault="00AB51E4" w:rsidP="00AB51E4">
      <w:pPr>
        <w:ind w:firstLine="480"/>
      </w:pPr>
      <w:r w:rsidRPr="00993EA1">
        <w:t>入参是待检测的信号。输出是检测结果，高电平表示检测到了上升沿</w:t>
      </w:r>
      <w:r w:rsidRPr="00993EA1">
        <w:t>/</w:t>
      </w:r>
      <w:r w:rsidRPr="00993EA1">
        <w:t>下降沿。</w:t>
      </w:r>
    </w:p>
    <w:p w14:paraId="617BF5ED" w14:textId="77777777" w:rsidR="00AB51E4" w:rsidRPr="00993EA1" w:rsidRDefault="00AB51E4" w:rsidP="00AB51E4">
      <w:pPr>
        <w:pStyle w:val="2"/>
      </w:pPr>
      <w:r w:rsidRPr="00993EA1">
        <w:rPr>
          <w:rFonts w:hint="eastAsia"/>
        </w:rPr>
        <w:t xml:space="preserve">vmacro(): </w:t>
      </w:r>
      <w:r w:rsidRPr="00993EA1">
        <w:rPr>
          <w:rFonts w:hint="eastAsia"/>
        </w:rPr>
        <w:t>定义一个宏</w:t>
      </w:r>
    </w:p>
    <w:p w14:paraId="6B965E1C" w14:textId="77777777" w:rsidR="00AB51E4" w:rsidRPr="00993EA1" w:rsidRDefault="00AB51E4" w:rsidP="00AB51E4">
      <w:pPr>
        <w:ind w:firstLine="480"/>
      </w:pPr>
      <w:r w:rsidRPr="00993EA1">
        <w:t>该方法调用将会在目标代码中定义一个</w:t>
      </w:r>
      <w:r w:rsidRPr="00993EA1">
        <w:t>verilog</w:t>
      </w:r>
      <w:r w:rsidRPr="00993EA1">
        <w:t>宏</w:t>
      </w:r>
    </w:p>
    <w:p w14:paraId="02A55049" w14:textId="77777777" w:rsidR="00AB51E4" w:rsidRPr="00993EA1" w:rsidRDefault="00AB51E4" w:rsidP="00AB51E4">
      <w:pPr>
        <w:ind w:firstLine="480"/>
        <w:rPr>
          <w:szCs w:val="24"/>
        </w:rPr>
      </w:pPr>
      <w:r w:rsidRPr="00993EA1">
        <w:rPr>
          <w:szCs w:val="24"/>
        </w:rPr>
        <w:drawing>
          <wp:inline distT="0" distB="0" distL="0" distR="0" wp14:anchorId="2B023A14" wp14:editId="0F7AD5AE">
            <wp:extent cx="3263900" cy="3727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63900" cy="372745"/>
                    </a:xfrm>
                    <a:prstGeom prst="rect">
                      <a:avLst/>
                    </a:prstGeom>
                    <a:noFill/>
                    <a:ln>
                      <a:noFill/>
                    </a:ln>
                  </pic:spPr>
                </pic:pic>
              </a:graphicData>
            </a:graphic>
          </wp:inline>
        </w:drawing>
      </w:r>
    </w:p>
    <w:p w14:paraId="1B05BA97" w14:textId="77777777" w:rsidR="00AB51E4" w:rsidRPr="00993EA1" w:rsidRDefault="00AB51E4" w:rsidP="00AB51E4">
      <w:pPr>
        <w:ind w:firstLine="480"/>
      </w:pPr>
      <w:r w:rsidRPr="00993EA1">
        <w:t>入参</w:t>
      </w:r>
      <w:r w:rsidRPr="00993EA1">
        <w:t>a</w:t>
      </w:r>
      <w:r w:rsidRPr="00993EA1">
        <w:t>是一个字符串，是宏的名字。</w:t>
      </w:r>
      <w:r w:rsidRPr="00993EA1">
        <w:t>v</w:t>
      </w:r>
      <w:r w:rsidRPr="00993EA1">
        <w:t>是宏要被定义的值。</w:t>
      </w:r>
    </w:p>
    <w:p w14:paraId="45D403EE" w14:textId="77777777" w:rsidR="00AB51E4" w:rsidRPr="00993EA1" w:rsidRDefault="00AB51E4" w:rsidP="00AB51E4">
      <w:pPr>
        <w:ind w:firstLine="480"/>
      </w:pPr>
    </w:p>
    <w:p w14:paraId="71A7A078" w14:textId="77777777" w:rsidR="00AB51E4" w:rsidRDefault="00AB51E4" w:rsidP="00AB51E4">
      <w:pPr>
        <w:pStyle w:val="1"/>
      </w:pPr>
      <w:r>
        <w:br w:type="page"/>
      </w:r>
      <w:r w:rsidRPr="00EA56C4">
        <w:rPr>
          <w:rFonts w:hint="eastAsia"/>
        </w:rPr>
        <w:lastRenderedPageBreak/>
        <w:t>内建非可综合方法</w:t>
      </w:r>
    </w:p>
    <w:p w14:paraId="46C401B9" w14:textId="77777777" w:rsidR="00AB51E4" w:rsidRPr="00B26C98" w:rsidRDefault="00AB51E4" w:rsidP="00AB51E4">
      <w:pPr>
        <w:ind w:firstLine="480"/>
      </w:pPr>
      <w:r w:rsidRPr="00B26C98">
        <w:t>PHGL</w:t>
      </w:r>
      <w:r w:rsidRPr="00B26C98">
        <w:t>除了提供可综合的内建方法外，还提供了大量的非可综合方法，这些方法可以辅助用户设计出更加高效、简洁的</w:t>
      </w:r>
      <w:r w:rsidRPr="00B26C98">
        <w:t>PHGL</w:t>
      </w:r>
      <w:r w:rsidRPr="00B26C98">
        <w:t>代码，在功能验证、断言、覆盖率等方面需要调用这些非可综合的内建方法。</w:t>
      </w:r>
    </w:p>
    <w:p w14:paraId="6882DFDC" w14:textId="77777777" w:rsidR="00AB51E4" w:rsidRPr="00B26C98" w:rsidRDefault="00AB51E4" w:rsidP="00AB51E4">
      <w:pPr>
        <w:pStyle w:val="2"/>
      </w:pPr>
      <w:r w:rsidRPr="00B26C98">
        <w:rPr>
          <w:rFonts w:hint="eastAsia"/>
        </w:rPr>
        <w:t>get_w()</w:t>
      </w:r>
      <w:r w:rsidRPr="00B26C98">
        <w:rPr>
          <w:rFonts w:hint="eastAsia"/>
        </w:rPr>
        <w:t>：得到数据对象的</w:t>
      </w:r>
      <w:r w:rsidRPr="00B26C98">
        <w:rPr>
          <w:rFonts w:hint="eastAsia"/>
        </w:rPr>
        <w:t>bit</w:t>
      </w:r>
      <w:r w:rsidRPr="00B26C98">
        <w:rPr>
          <w:rFonts w:hint="eastAsia"/>
        </w:rPr>
        <w:t>位宽</w:t>
      </w:r>
    </w:p>
    <w:p w14:paraId="7FD2E9F6" w14:textId="77777777" w:rsidR="00AB51E4" w:rsidRPr="00B26C98" w:rsidRDefault="00AB51E4" w:rsidP="00AB51E4">
      <w:pPr>
        <w:ind w:firstLine="480"/>
      </w:pPr>
      <w:r w:rsidRPr="00B26C98">
        <w:t>value, bits, reg_xx, bundle, vec</w:t>
      </w:r>
      <w:r w:rsidRPr="00B26C98">
        <w:t>类型的对象都有</w:t>
      </w:r>
      <w:r w:rsidRPr="00B26C98">
        <w:t>get_w()</w:t>
      </w:r>
      <w:r w:rsidRPr="00B26C98">
        <w:t>方法，</w:t>
      </w:r>
      <w:r w:rsidRPr="00B26C98">
        <w:t>bundle/vec</w:t>
      </w:r>
      <w:r w:rsidRPr="00B26C98">
        <w:t>对象调用</w:t>
      </w:r>
      <w:r w:rsidRPr="00B26C98">
        <w:t>get_w()</w:t>
      </w:r>
      <w:r w:rsidRPr="00B26C98">
        <w:t>时返回的是该</w:t>
      </w:r>
      <w:r w:rsidRPr="00B26C98">
        <w:t>bundle/vec</w:t>
      </w:r>
      <w:r w:rsidRPr="00B26C98">
        <w:t>的所有成员变量的位宽之和。</w:t>
      </w:r>
    </w:p>
    <w:p w14:paraId="596689E9" w14:textId="77777777" w:rsidR="00AB51E4" w:rsidRPr="00B26C98" w:rsidRDefault="00AB51E4" w:rsidP="00AB51E4">
      <w:pPr>
        <w:ind w:firstLine="480"/>
      </w:pPr>
      <w:r w:rsidRPr="00B26C98">
        <w:t xml:space="preserve">len(): </w:t>
      </w:r>
      <w:r w:rsidRPr="00B26C98">
        <w:t>得到</w:t>
      </w:r>
      <w:r w:rsidRPr="00B26C98">
        <w:t>bundle/vec</w:t>
      </w:r>
      <w:r w:rsidRPr="00B26C98">
        <w:t>对象的成员变量的个数</w:t>
      </w:r>
    </w:p>
    <w:p w14:paraId="4DC5A01D" w14:textId="77777777" w:rsidR="00AB51E4" w:rsidRPr="00B26C98" w:rsidRDefault="00AB51E4" w:rsidP="00AB51E4">
      <w:pPr>
        <w:ind w:firstLine="480"/>
      </w:pPr>
      <w:r w:rsidRPr="00B26C98">
        <w:t>bundle/vec</w:t>
      </w:r>
      <w:r w:rsidRPr="00B26C98">
        <w:t>是可以迭代的数据结构，内部含多个成员变量，调用内建的</w:t>
      </w:r>
      <w:r w:rsidRPr="00B26C98">
        <w:t>len()</w:t>
      </w:r>
      <w:r w:rsidRPr="00B26C98">
        <w:t>方法可以得到成员变量的个数。</w:t>
      </w:r>
    </w:p>
    <w:p w14:paraId="319C44AA" w14:textId="77777777" w:rsidR="00AB51E4" w:rsidRPr="00B26C98" w:rsidRDefault="00AB51E4" w:rsidP="00AB51E4">
      <w:pPr>
        <w:pStyle w:val="2"/>
      </w:pPr>
      <w:r w:rsidRPr="00B26C98">
        <w:rPr>
          <w:rFonts w:hint="eastAsia"/>
        </w:rPr>
        <w:t>has_reg(): bundle/vec</w:t>
      </w:r>
      <w:r w:rsidRPr="00B26C98">
        <w:rPr>
          <w:rFonts w:hint="eastAsia"/>
        </w:rPr>
        <w:t>对象时是否含有</w:t>
      </w:r>
      <w:r w:rsidRPr="00B26C98">
        <w:rPr>
          <w:rFonts w:hint="eastAsia"/>
        </w:rPr>
        <w:t>reg_xx</w:t>
      </w:r>
      <w:r w:rsidRPr="00B26C98">
        <w:rPr>
          <w:rFonts w:hint="eastAsia"/>
        </w:rPr>
        <w:t>类型的成员</w:t>
      </w:r>
    </w:p>
    <w:p w14:paraId="5302F636" w14:textId="77777777" w:rsidR="00AB51E4" w:rsidRPr="00B26C98" w:rsidRDefault="00AB51E4" w:rsidP="00AB51E4">
      <w:pPr>
        <w:ind w:firstLine="480"/>
      </w:pPr>
      <w:r w:rsidRPr="00B26C98">
        <w:t>bundle/vec</w:t>
      </w:r>
      <w:r w:rsidRPr="00B26C98">
        <w:t>对象含有该方法，用来判断该对象中是否含有</w:t>
      </w:r>
      <w:r w:rsidRPr="00B26C98">
        <w:t>reg_xx</w:t>
      </w:r>
      <w:r w:rsidRPr="00B26C98">
        <w:t>类型的成员。如果含</w:t>
      </w:r>
      <w:r w:rsidRPr="00B26C98">
        <w:t>reg_xx</w:t>
      </w:r>
      <w:r w:rsidRPr="00B26C98">
        <w:t>类型的成员，返回</w:t>
      </w:r>
      <w:r w:rsidRPr="00B26C98">
        <w:t>Ture</w:t>
      </w:r>
      <w:r w:rsidRPr="00B26C98">
        <w:t>，否则返回</w:t>
      </w:r>
      <w:r w:rsidRPr="00B26C98">
        <w:t>False</w:t>
      </w:r>
    </w:p>
    <w:p w14:paraId="33AC6842" w14:textId="77777777" w:rsidR="00AB51E4" w:rsidRPr="00B26C98" w:rsidRDefault="00AB51E4" w:rsidP="00AB51E4">
      <w:pPr>
        <w:pStyle w:val="2"/>
      </w:pPr>
      <w:r w:rsidRPr="00B26C98">
        <w:rPr>
          <w:rFonts w:hint="eastAsia"/>
        </w:rPr>
        <w:t xml:space="preserve">is_pow_of_2(): </w:t>
      </w:r>
      <w:r w:rsidRPr="00B26C98">
        <w:rPr>
          <w:rFonts w:hint="eastAsia"/>
        </w:rPr>
        <w:t>判断一个整数是否是</w:t>
      </w:r>
      <w:r w:rsidRPr="00B26C98">
        <w:rPr>
          <w:rFonts w:hint="eastAsia"/>
        </w:rPr>
        <w:t>2</w:t>
      </w:r>
      <w:r w:rsidRPr="00B26C98">
        <w:rPr>
          <w:rFonts w:hint="eastAsia"/>
        </w:rPr>
        <w:t>的</w:t>
      </w:r>
      <w:r w:rsidRPr="00B26C98">
        <w:rPr>
          <w:rFonts w:hint="eastAsia"/>
        </w:rPr>
        <w:t>n</w:t>
      </w:r>
      <w:r w:rsidRPr="00B26C98">
        <w:rPr>
          <w:rFonts w:hint="eastAsia"/>
        </w:rPr>
        <w:t>次方</w:t>
      </w:r>
    </w:p>
    <w:p w14:paraId="7828825E" w14:textId="77777777" w:rsidR="00AB51E4" w:rsidRPr="00B26C98" w:rsidRDefault="00AB51E4" w:rsidP="00AB51E4">
      <w:pPr>
        <w:pStyle w:val="2"/>
      </w:pPr>
      <w:r w:rsidRPr="00B26C98">
        <w:rPr>
          <w:rFonts w:hint="eastAsia"/>
        </w:rPr>
        <w:t xml:space="preserve">log2_ceil(): </w:t>
      </w:r>
      <w:r w:rsidRPr="00B26C98">
        <w:rPr>
          <w:rFonts w:hint="eastAsia"/>
        </w:rPr>
        <w:t>向上取一个整数的</w:t>
      </w:r>
      <w:r w:rsidRPr="00B26C98">
        <w:rPr>
          <w:rFonts w:hint="eastAsia"/>
        </w:rPr>
        <w:t>log2</w:t>
      </w:r>
      <w:r w:rsidRPr="00B26C98">
        <w:rPr>
          <w:rFonts w:hint="eastAsia"/>
        </w:rPr>
        <w:t>对数</w:t>
      </w:r>
    </w:p>
    <w:p w14:paraId="451E3A8C" w14:textId="77777777" w:rsidR="00AB51E4" w:rsidRPr="00B26C98" w:rsidRDefault="00AB51E4" w:rsidP="00AB51E4">
      <w:pPr>
        <w:pStyle w:val="2"/>
      </w:pPr>
      <w:r w:rsidRPr="00B26C98">
        <w:rPr>
          <w:rFonts w:hint="eastAsia"/>
        </w:rPr>
        <w:t xml:space="preserve">log2_up(): </w:t>
      </w:r>
      <w:r w:rsidRPr="00B26C98">
        <w:rPr>
          <w:rFonts w:hint="eastAsia"/>
        </w:rPr>
        <w:t>向上取一个整数的</w:t>
      </w:r>
      <w:r w:rsidRPr="00B26C98">
        <w:rPr>
          <w:rFonts w:hint="eastAsia"/>
        </w:rPr>
        <w:t>log2</w:t>
      </w:r>
      <w:r w:rsidRPr="00B26C98">
        <w:rPr>
          <w:rFonts w:hint="eastAsia"/>
        </w:rPr>
        <w:t>对数</w:t>
      </w:r>
      <w:r w:rsidRPr="00B26C98">
        <w:rPr>
          <w:rFonts w:hint="eastAsia"/>
        </w:rPr>
        <w:t>(</w:t>
      </w:r>
      <w:r w:rsidRPr="00B26C98">
        <w:rPr>
          <w:rFonts w:hint="eastAsia"/>
        </w:rPr>
        <w:t>最小返回结果为</w:t>
      </w:r>
      <w:r w:rsidRPr="00B26C98">
        <w:rPr>
          <w:rFonts w:hint="eastAsia"/>
        </w:rPr>
        <w:t>1)</w:t>
      </w:r>
    </w:p>
    <w:p w14:paraId="33B8E401" w14:textId="77777777" w:rsidR="00AB51E4" w:rsidRPr="00B26C98" w:rsidRDefault="00AB51E4" w:rsidP="00AB51E4">
      <w:pPr>
        <w:pStyle w:val="2"/>
      </w:pPr>
      <w:r w:rsidRPr="00B26C98">
        <w:rPr>
          <w:rFonts w:hint="eastAsia"/>
        </w:rPr>
        <w:t xml:space="preserve">log2_floor(): </w:t>
      </w:r>
      <w:r w:rsidRPr="00B26C98">
        <w:rPr>
          <w:rFonts w:hint="eastAsia"/>
        </w:rPr>
        <w:t>向上取一个整数的</w:t>
      </w:r>
      <w:r w:rsidRPr="00B26C98">
        <w:rPr>
          <w:rFonts w:hint="eastAsia"/>
        </w:rPr>
        <w:t>log2</w:t>
      </w:r>
      <w:r w:rsidRPr="00B26C98">
        <w:rPr>
          <w:rFonts w:hint="eastAsia"/>
        </w:rPr>
        <w:t>对数</w:t>
      </w:r>
    </w:p>
    <w:p w14:paraId="570FB75B" w14:textId="77777777" w:rsidR="00AB51E4" w:rsidRPr="00B26C98" w:rsidRDefault="00AB51E4" w:rsidP="00AB51E4">
      <w:pPr>
        <w:pStyle w:val="2"/>
      </w:pPr>
      <w:r w:rsidRPr="00B26C98">
        <w:rPr>
          <w:rFonts w:hint="eastAsia"/>
        </w:rPr>
        <w:t xml:space="preserve">flatten(): </w:t>
      </w:r>
      <w:r w:rsidRPr="00B26C98">
        <w:rPr>
          <w:rFonts w:hint="eastAsia"/>
        </w:rPr>
        <w:t>打平一个</w:t>
      </w:r>
      <w:r w:rsidRPr="00B26C98">
        <w:rPr>
          <w:rFonts w:hint="eastAsia"/>
        </w:rPr>
        <w:t>list</w:t>
      </w:r>
      <w:r w:rsidRPr="00B26C98">
        <w:rPr>
          <w:rFonts w:hint="eastAsia"/>
        </w:rPr>
        <w:t>对象</w:t>
      </w:r>
    </w:p>
    <w:p w14:paraId="10F9F25B" w14:textId="77777777" w:rsidR="00AB51E4" w:rsidRPr="00B26C98" w:rsidRDefault="00AB51E4" w:rsidP="00AB51E4">
      <w:pPr>
        <w:ind w:firstLine="480"/>
      </w:pPr>
      <w:r w:rsidRPr="00B26C98">
        <w:t>入参是一个可迭代</w:t>
      </w:r>
      <w:r w:rsidRPr="00B26C98">
        <w:t>list</w:t>
      </w:r>
      <w:r w:rsidRPr="00B26C98">
        <w:t>对象，该方法会扫描每个</w:t>
      </w:r>
      <w:r w:rsidRPr="00B26C98">
        <w:t>list</w:t>
      </w:r>
      <w:r w:rsidRPr="00B26C98">
        <w:t>的每个元素，如果该元素是可迭代对象则展开，最终输出展开后的</w:t>
      </w:r>
      <w:r w:rsidRPr="00B26C98">
        <w:t>list</w:t>
      </w:r>
      <w:r w:rsidRPr="00B26C98">
        <w:t>数组。</w:t>
      </w:r>
    </w:p>
    <w:p w14:paraId="5FD34DCC" w14:textId="77777777" w:rsidR="00AB51E4" w:rsidRPr="00B26C98" w:rsidRDefault="00AB51E4" w:rsidP="00AB51E4">
      <w:pPr>
        <w:pStyle w:val="2"/>
      </w:pPr>
      <w:r w:rsidRPr="00B26C98">
        <w:rPr>
          <w:rFonts w:hint="eastAsia"/>
        </w:rPr>
        <w:t xml:space="preserve">flatten_all(): </w:t>
      </w:r>
      <w:r w:rsidRPr="00B26C98">
        <w:rPr>
          <w:rFonts w:hint="eastAsia"/>
        </w:rPr>
        <w:t>递归打平</w:t>
      </w:r>
      <w:r w:rsidRPr="00B26C98">
        <w:rPr>
          <w:rFonts w:hint="eastAsia"/>
        </w:rPr>
        <w:t>list</w:t>
      </w:r>
      <w:r w:rsidRPr="00B26C98">
        <w:rPr>
          <w:rFonts w:hint="eastAsia"/>
        </w:rPr>
        <w:t>对象</w:t>
      </w:r>
    </w:p>
    <w:p w14:paraId="485C628D" w14:textId="77777777" w:rsidR="00AB51E4" w:rsidRPr="00B26C98" w:rsidRDefault="00AB51E4" w:rsidP="00AB51E4">
      <w:pPr>
        <w:pStyle w:val="2"/>
      </w:pPr>
      <w:r w:rsidRPr="00B26C98">
        <w:rPr>
          <w:rFonts w:hint="eastAsia"/>
        </w:rPr>
        <w:t>pad_to(): list</w:t>
      </w:r>
      <w:r w:rsidRPr="00B26C98">
        <w:rPr>
          <w:rFonts w:hint="eastAsia"/>
        </w:rPr>
        <w:t>对象扩展补全，原</w:t>
      </w:r>
      <w:r w:rsidRPr="00B26C98">
        <w:rPr>
          <w:rFonts w:hint="eastAsia"/>
        </w:rPr>
        <w:t>list</w:t>
      </w:r>
      <w:r w:rsidRPr="00B26C98">
        <w:rPr>
          <w:rFonts w:hint="eastAsia"/>
        </w:rPr>
        <w:t>不变</w:t>
      </w:r>
    </w:p>
    <w:p w14:paraId="1B3D9417" w14:textId="77777777" w:rsidR="00AB51E4" w:rsidRPr="00B26C98" w:rsidRDefault="00AB51E4" w:rsidP="00AB51E4">
      <w:pPr>
        <w:ind w:firstLine="480"/>
      </w:pPr>
      <w:r w:rsidRPr="00B26C98">
        <w:t>入参：</w:t>
      </w:r>
    </w:p>
    <w:p w14:paraId="2466FA2B" w14:textId="77777777" w:rsidR="00AB51E4" w:rsidRPr="00B26C98" w:rsidRDefault="00AB51E4" w:rsidP="00AB51E4">
      <w:pPr>
        <w:ind w:firstLine="480"/>
        <w:rPr>
          <w:szCs w:val="24"/>
        </w:rPr>
      </w:pPr>
      <w:r w:rsidRPr="00B26C98">
        <w:rPr>
          <w:szCs w:val="24"/>
        </w:rPr>
        <w:drawing>
          <wp:inline distT="0" distB="0" distL="0" distR="0" wp14:anchorId="76642177" wp14:editId="7A64C757">
            <wp:extent cx="2855595" cy="42227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422275"/>
                    </a:xfrm>
                    <a:prstGeom prst="rect">
                      <a:avLst/>
                    </a:prstGeom>
                    <a:noFill/>
                    <a:ln>
                      <a:noFill/>
                    </a:ln>
                  </pic:spPr>
                </pic:pic>
              </a:graphicData>
            </a:graphic>
          </wp:inline>
        </w:drawing>
      </w:r>
    </w:p>
    <w:p w14:paraId="1D9805DC" w14:textId="77777777" w:rsidR="00AB51E4" w:rsidRPr="00B26C98" w:rsidRDefault="00AB51E4" w:rsidP="00AB51E4">
      <w:pPr>
        <w:ind w:firstLine="480"/>
      </w:pPr>
      <w:r w:rsidRPr="00B26C98">
        <w:t>入参</w:t>
      </w:r>
      <w:r w:rsidRPr="00B26C98">
        <w:t>a</w:t>
      </w:r>
      <w:r w:rsidRPr="00B26C98">
        <w:t>是待补全的</w:t>
      </w:r>
      <w:r w:rsidRPr="00B26C98">
        <w:t>list</w:t>
      </w:r>
      <w:r w:rsidRPr="00B26C98">
        <w:t>对象。</w:t>
      </w:r>
      <w:r w:rsidRPr="00B26C98">
        <w:t>n</w:t>
      </w:r>
      <w:r w:rsidRPr="00B26C98">
        <w:t>补全之后的</w:t>
      </w:r>
      <w:r w:rsidRPr="00B26C98">
        <w:t>list</w:t>
      </w:r>
      <w:r w:rsidRPr="00B26C98">
        <w:t>的长度。</w:t>
      </w:r>
      <w:r w:rsidRPr="00B26C98">
        <w:t>e</w:t>
      </w:r>
      <w:r w:rsidRPr="00B26C98">
        <w:t>补全的元素对象。</w:t>
      </w:r>
    </w:p>
    <w:p w14:paraId="6C259246" w14:textId="77777777" w:rsidR="00AB51E4" w:rsidRPr="00B26C98" w:rsidRDefault="00AB51E4" w:rsidP="00AB51E4">
      <w:pPr>
        <w:ind w:firstLine="480"/>
      </w:pPr>
      <w:r w:rsidRPr="00B26C98">
        <w:lastRenderedPageBreak/>
        <w:t>如果</w:t>
      </w:r>
      <w:r w:rsidRPr="00B26C98">
        <w:t>a</w:t>
      </w:r>
      <w:r w:rsidRPr="00B26C98">
        <w:t>的长度大于等于</w:t>
      </w:r>
      <w:r w:rsidRPr="00B26C98">
        <w:t>n</w:t>
      </w:r>
      <w:r w:rsidRPr="00B26C98">
        <w:t>，这不做任何动作，直接返回对象</w:t>
      </w:r>
      <w:r w:rsidRPr="00B26C98">
        <w:t>a</w:t>
      </w:r>
      <w:r w:rsidRPr="00B26C98">
        <w:t>。否则新建一个长度为</w:t>
      </w:r>
      <w:r w:rsidRPr="00B26C98">
        <w:t>n</w:t>
      </w:r>
      <w:r w:rsidRPr="00B26C98">
        <w:t>的</w:t>
      </w:r>
      <w:r w:rsidRPr="00B26C98">
        <w:t>list</w:t>
      </w:r>
      <w:r w:rsidRPr="00B26C98">
        <w:t>，</w:t>
      </w:r>
      <w:r w:rsidRPr="00B26C98">
        <w:t>list</w:t>
      </w:r>
      <w:r w:rsidRPr="00B26C98">
        <w:t>的低位元素补上</w:t>
      </w:r>
      <w:r w:rsidRPr="00B26C98">
        <w:t>e</w:t>
      </w:r>
      <w:r w:rsidRPr="00B26C98">
        <w:t>，高位元素为</w:t>
      </w:r>
      <w:r w:rsidRPr="00B26C98">
        <w:t>a</w:t>
      </w:r>
      <w:r w:rsidRPr="00B26C98">
        <w:t>。</w:t>
      </w:r>
    </w:p>
    <w:p w14:paraId="786980F6" w14:textId="77777777" w:rsidR="00AB51E4" w:rsidRPr="00B26C98" w:rsidRDefault="00AB51E4" w:rsidP="00AB51E4">
      <w:pPr>
        <w:pStyle w:val="2"/>
      </w:pPr>
      <w:r w:rsidRPr="00B26C98">
        <w:rPr>
          <w:rFonts w:hint="eastAsia"/>
        </w:rPr>
        <w:t xml:space="preserve">vprint(): </w:t>
      </w:r>
      <w:r w:rsidRPr="00B26C98">
        <w:rPr>
          <w:rFonts w:hint="eastAsia"/>
        </w:rPr>
        <w:t>对应于</w:t>
      </w:r>
      <w:r w:rsidRPr="00B26C98">
        <w:rPr>
          <w:rFonts w:hint="eastAsia"/>
        </w:rPr>
        <w:t>verilog</w:t>
      </w:r>
      <w:r w:rsidRPr="00B26C98">
        <w:rPr>
          <w:rFonts w:hint="eastAsia"/>
        </w:rPr>
        <w:t>语言的</w:t>
      </w:r>
      <w:r w:rsidRPr="00B26C98">
        <w:rPr>
          <w:rFonts w:hint="eastAsia"/>
        </w:rPr>
        <w:t>write()</w:t>
      </w:r>
      <w:r w:rsidRPr="00B26C98">
        <w:rPr>
          <w:rFonts w:hint="eastAsia"/>
        </w:rPr>
        <w:t>函数</w:t>
      </w:r>
    </w:p>
    <w:p w14:paraId="02854F30" w14:textId="77777777" w:rsidR="00AB51E4" w:rsidRPr="00B26C98" w:rsidRDefault="00AB51E4" w:rsidP="00AB51E4">
      <w:pPr>
        <w:ind w:firstLine="480"/>
      </w:pPr>
      <w:r w:rsidRPr="00B26C98">
        <w:t>用来在</w:t>
      </w:r>
      <w:r w:rsidRPr="00B26C98">
        <w:t>PHGL</w:t>
      </w:r>
      <w:r w:rsidRPr="00B26C98">
        <w:t>里生成打印信息代码，最终生成的目标代码时</w:t>
      </w:r>
      <w:r w:rsidRPr="00B26C98">
        <w:t>verilog</w:t>
      </w:r>
      <w:r w:rsidRPr="00B26C98">
        <w:t>的</w:t>
      </w:r>
      <w:r w:rsidRPr="00B26C98">
        <w:t>write()</w:t>
      </w:r>
      <w:r w:rsidRPr="00B26C98">
        <w:t>函数。</w:t>
      </w:r>
    </w:p>
    <w:p w14:paraId="4F3B949E" w14:textId="77777777" w:rsidR="00AB51E4" w:rsidRPr="00B26C98" w:rsidRDefault="00AB51E4" w:rsidP="00AB51E4">
      <w:pPr>
        <w:ind w:firstLine="480"/>
      </w:pPr>
      <w:r w:rsidRPr="00B26C98">
        <w:t>入参：</w:t>
      </w:r>
    </w:p>
    <w:p w14:paraId="3BC1435F" w14:textId="77777777" w:rsidR="00AB51E4" w:rsidRPr="00B26C98" w:rsidRDefault="00AB51E4" w:rsidP="00AB51E4">
      <w:pPr>
        <w:ind w:firstLine="480"/>
        <w:rPr>
          <w:szCs w:val="24"/>
        </w:rPr>
      </w:pPr>
      <w:r w:rsidRPr="00B26C98">
        <w:rPr>
          <w:szCs w:val="24"/>
        </w:rPr>
        <w:drawing>
          <wp:inline distT="0" distB="0" distL="0" distR="0" wp14:anchorId="07405137" wp14:editId="49786127">
            <wp:extent cx="5219065" cy="37973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9065" cy="379730"/>
                    </a:xfrm>
                    <a:prstGeom prst="rect">
                      <a:avLst/>
                    </a:prstGeom>
                    <a:noFill/>
                    <a:ln>
                      <a:noFill/>
                    </a:ln>
                  </pic:spPr>
                </pic:pic>
              </a:graphicData>
            </a:graphic>
          </wp:inline>
        </w:drawing>
      </w:r>
    </w:p>
    <w:p w14:paraId="0042796B" w14:textId="77777777" w:rsidR="00AB51E4" w:rsidRPr="00B26C98" w:rsidRDefault="00AB51E4" w:rsidP="00AB51E4">
      <w:pPr>
        <w:ind w:firstLine="480"/>
      </w:pPr>
      <w:r w:rsidRPr="00B26C98">
        <w:t>入参</w:t>
      </w:r>
      <w:r w:rsidRPr="00B26C98">
        <w:t>fmt</w:t>
      </w:r>
      <w:r w:rsidRPr="00B26C98">
        <w:t>是一个格式字符串，跟</w:t>
      </w:r>
      <w:r w:rsidRPr="00B26C98">
        <w:t>verilog</w:t>
      </w:r>
      <w:r w:rsidRPr="00B26C98">
        <w:t>的个数输出字符串格式含义完全一样。入参</w:t>
      </w:r>
      <w:r w:rsidRPr="00B26C98">
        <w:t>a</w:t>
      </w:r>
      <w:r w:rsidRPr="00B26C98">
        <w:t>是格式字符串中待输出的变量的存放</w:t>
      </w:r>
      <w:r w:rsidRPr="00B26C98">
        <w:t>list</w:t>
      </w:r>
      <w:r w:rsidRPr="00B26C98">
        <w:t>。</w:t>
      </w:r>
      <w:r w:rsidRPr="00B26C98">
        <w:t>macro</w:t>
      </w:r>
      <w:r w:rsidRPr="00B26C98">
        <w:t>表示该打印语句的目标代码是否用</w:t>
      </w:r>
      <w:r w:rsidRPr="00B26C98">
        <w:t>VPRINT_COND</w:t>
      </w:r>
      <w:r w:rsidRPr="00B26C98">
        <w:t>隔离。</w:t>
      </w:r>
    </w:p>
    <w:p w14:paraId="1138B28D" w14:textId="77777777" w:rsidR="00AB51E4" w:rsidRPr="00B26C98" w:rsidRDefault="00AB51E4" w:rsidP="00AB51E4">
      <w:pPr>
        <w:ind w:firstLine="480"/>
      </w:pPr>
    </w:p>
    <w:p w14:paraId="472672F0" w14:textId="77777777" w:rsidR="00AB51E4" w:rsidRPr="00B26C98" w:rsidRDefault="00AB51E4" w:rsidP="00AB51E4">
      <w:pPr>
        <w:pStyle w:val="2"/>
      </w:pPr>
      <w:r w:rsidRPr="00B26C98">
        <w:rPr>
          <w:rFonts w:hint="eastAsia"/>
        </w:rPr>
        <w:t xml:space="preserve">vprintln(): </w:t>
      </w:r>
      <w:r w:rsidRPr="00B26C98">
        <w:rPr>
          <w:rFonts w:hint="eastAsia"/>
        </w:rPr>
        <w:t>跟</w:t>
      </w:r>
      <w:r w:rsidRPr="00B26C98">
        <w:rPr>
          <w:rFonts w:hint="eastAsia"/>
        </w:rPr>
        <w:t>vprint()</w:t>
      </w:r>
      <w:r w:rsidRPr="00B26C98">
        <w:rPr>
          <w:rFonts w:hint="eastAsia"/>
        </w:rPr>
        <w:t>类似，但是会在打印的最后添加一个换行字符</w:t>
      </w:r>
    </w:p>
    <w:p w14:paraId="29142D5F" w14:textId="77777777" w:rsidR="00AB51E4" w:rsidRPr="00B26C98" w:rsidRDefault="00AB51E4" w:rsidP="00AB51E4">
      <w:pPr>
        <w:ind w:firstLine="480"/>
      </w:pPr>
      <w:r w:rsidRPr="00B26C98">
        <w:t>例如如下打印语句</w:t>
      </w:r>
      <w:r w:rsidRPr="00B26C98">
        <w:t>:</w:t>
      </w:r>
    </w:p>
    <w:p w14:paraId="061D6CCF" w14:textId="77777777" w:rsidR="00AB51E4" w:rsidRPr="00B26C98" w:rsidRDefault="00AB51E4" w:rsidP="00AB51E4">
      <w:pPr>
        <w:ind w:firstLine="480"/>
        <w:rPr>
          <w:szCs w:val="24"/>
        </w:rPr>
      </w:pPr>
      <w:r w:rsidRPr="00B26C98">
        <w:rPr>
          <w:szCs w:val="24"/>
        </w:rPr>
        <w:drawing>
          <wp:inline distT="0" distB="0" distL="0" distR="0" wp14:anchorId="2A33FB86" wp14:editId="2744FBCE">
            <wp:extent cx="9608185" cy="3797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608185" cy="379730"/>
                    </a:xfrm>
                    <a:prstGeom prst="rect">
                      <a:avLst/>
                    </a:prstGeom>
                    <a:noFill/>
                    <a:ln>
                      <a:noFill/>
                    </a:ln>
                  </pic:spPr>
                </pic:pic>
              </a:graphicData>
            </a:graphic>
          </wp:inline>
        </w:drawing>
      </w:r>
    </w:p>
    <w:p w14:paraId="31E3E5C4" w14:textId="77777777" w:rsidR="00AB51E4" w:rsidRPr="00B26C98" w:rsidRDefault="00AB51E4" w:rsidP="00AB51E4">
      <w:pPr>
        <w:pStyle w:val="2"/>
      </w:pPr>
      <w:r w:rsidRPr="00B26C98">
        <w:rPr>
          <w:rFonts w:hint="eastAsia"/>
        </w:rPr>
        <w:t xml:space="preserve">vassert(): </w:t>
      </w:r>
      <w:r w:rsidRPr="00B26C98">
        <w:rPr>
          <w:rFonts w:hint="eastAsia"/>
        </w:rPr>
        <w:t>断言</w:t>
      </w:r>
    </w:p>
    <w:p w14:paraId="0EF25C42" w14:textId="77777777" w:rsidR="00AB51E4" w:rsidRPr="00B26C98" w:rsidRDefault="00AB51E4" w:rsidP="00AB51E4">
      <w:pPr>
        <w:ind w:firstLine="480"/>
      </w:pPr>
      <w:r w:rsidRPr="00B26C98">
        <w:t>类似于</w:t>
      </w:r>
      <w:r w:rsidRPr="00B26C98">
        <w:t>verilog</w:t>
      </w:r>
      <w:r w:rsidRPr="00B26C98">
        <w:t>语言中的</w:t>
      </w:r>
      <w:r w:rsidRPr="00B26C98">
        <w:t>assert()</w:t>
      </w:r>
      <w:r w:rsidRPr="00B26C98">
        <w:t>语法，但是简化很多。用来在用户代码中添加断言，以供仿真</w:t>
      </w:r>
      <w:r w:rsidRPr="00B26C98">
        <w:t>debug</w:t>
      </w:r>
      <w:r w:rsidRPr="00B26C98">
        <w:t>。</w:t>
      </w:r>
    </w:p>
    <w:p w14:paraId="02CA1178" w14:textId="77777777" w:rsidR="00AB51E4" w:rsidRPr="00B26C98" w:rsidRDefault="00AB51E4" w:rsidP="00AB51E4">
      <w:pPr>
        <w:ind w:firstLine="480"/>
      </w:pPr>
      <w:r w:rsidRPr="00B26C98">
        <w:t>入参：</w:t>
      </w:r>
    </w:p>
    <w:p w14:paraId="1D0CD2A2" w14:textId="77777777" w:rsidR="00AB51E4" w:rsidRPr="00B26C98" w:rsidRDefault="00AB51E4" w:rsidP="00AB51E4">
      <w:pPr>
        <w:ind w:firstLine="480"/>
        <w:rPr>
          <w:szCs w:val="24"/>
        </w:rPr>
      </w:pPr>
      <w:r w:rsidRPr="00B26C98">
        <w:rPr>
          <w:szCs w:val="24"/>
        </w:rPr>
        <w:drawing>
          <wp:inline distT="0" distB="0" distL="0" distR="0" wp14:anchorId="1C7CC330" wp14:editId="7958C87F">
            <wp:extent cx="6892925" cy="37274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92925" cy="372745"/>
                    </a:xfrm>
                    <a:prstGeom prst="rect">
                      <a:avLst/>
                    </a:prstGeom>
                    <a:noFill/>
                    <a:ln>
                      <a:noFill/>
                    </a:ln>
                  </pic:spPr>
                </pic:pic>
              </a:graphicData>
            </a:graphic>
          </wp:inline>
        </w:drawing>
      </w:r>
    </w:p>
    <w:p w14:paraId="0FF94083" w14:textId="77777777" w:rsidR="00AB51E4" w:rsidRPr="00B26C98" w:rsidRDefault="00AB51E4" w:rsidP="00AB51E4">
      <w:pPr>
        <w:ind w:firstLine="480"/>
      </w:pPr>
      <w:r w:rsidRPr="00B26C98">
        <w:t>入参</w:t>
      </w:r>
      <w:r w:rsidRPr="00B26C98">
        <w:t>v</w:t>
      </w:r>
      <w:r w:rsidRPr="00B26C98">
        <w:t>是被断言的信号。</w:t>
      </w:r>
      <w:r w:rsidRPr="00B26C98">
        <w:t>fmt</w:t>
      </w:r>
      <w:r w:rsidRPr="00B26C98">
        <w:t>是断言</w:t>
      </w:r>
      <w:r w:rsidRPr="00B26C98">
        <w:t>fail</w:t>
      </w:r>
      <w:r w:rsidRPr="00B26C98">
        <w:t>时的打印信息格式字符串。</w:t>
      </w:r>
      <w:r w:rsidRPr="00B26C98">
        <w:t>a</w:t>
      </w:r>
      <w:r w:rsidRPr="00B26C98">
        <w:t>跟</w:t>
      </w:r>
      <w:r w:rsidRPr="00B26C98">
        <w:t>fmt</w:t>
      </w:r>
      <w:r w:rsidRPr="00B26C98">
        <w:t>对应，是打印信息中的变量数组。</w:t>
      </w:r>
      <w:r w:rsidRPr="00B26C98">
        <w:t>name</w:t>
      </w:r>
      <w:r w:rsidRPr="00B26C98">
        <w:t>指示该断言是否制定名字，如果为</w:t>
      </w:r>
      <w:r w:rsidRPr="00B26C98">
        <w:t>None PHGL</w:t>
      </w:r>
      <w:r w:rsidRPr="00B26C98">
        <w:t>将会生成自动命名。</w:t>
      </w:r>
    </w:p>
    <w:p w14:paraId="682C99C9" w14:textId="77777777" w:rsidR="00AB51E4" w:rsidRPr="00B26C98" w:rsidRDefault="00AB51E4" w:rsidP="00AB51E4">
      <w:pPr>
        <w:ind w:firstLine="480"/>
      </w:pPr>
      <w:r w:rsidRPr="00B26C98">
        <w:t>demo</w:t>
      </w:r>
      <w:r w:rsidRPr="00B26C98">
        <w:t>例子</w:t>
      </w:r>
      <w:r w:rsidRPr="00B26C98">
        <w:t>:</w:t>
      </w:r>
    </w:p>
    <w:p w14:paraId="121496B4" w14:textId="77777777" w:rsidR="00AB51E4" w:rsidRPr="00B26C98" w:rsidRDefault="00AB51E4" w:rsidP="00AB51E4">
      <w:pPr>
        <w:ind w:firstLine="480"/>
        <w:rPr>
          <w:szCs w:val="24"/>
        </w:rPr>
      </w:pPr>
      <w:r w:rsidRPr="00B26C98">
        <w:rPr>
          <w:szCs w:val="24"/>
        </w:rPr>
        <w:drawing>
          <wp:inline distT="0" distB="0" distL="0" distR="0" wp14:anchorId="5E10BBF4" wp14:editId="43075762">
            <wp:extent cx="2954020" cy="2178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54020" cy="217805"/>
                    </a:xfrm>
                    <a:prstGeom prst="rect">
                      <a:avLst/>
                    </a:prstGeom>
                    <a:noFill/>
                    <a:ln>
                      <a:noFill/>
                    </a:ln>
                  </pic:spPr>
                </pic:pic>
              </a:graphicData>
            </a:graphic>
          </wp:inline>
        </w:drawing>
      </w:r>
    </w:p>
    <w:p w14:paraId="3AE63355" w14:textId="77777777" w:rsidR="00AB51E4" w:rsidRPr="00B26C98" w:rsidRDefault="00AB51E4" w:rsidP="00AB51E4">
      <w:pPr>
        <w:ind w:firstLine="480"/>
      </w:pPr>
    </w:p>
    <w:p w14:paraId="2C4C29B5" w14:textId="77777777" w:rsidR="00AB51E4" w:rsidRPr="00B26C98" w:rsidRDefault="00AB51E4" w:rsidP="00AB51E4">
      <w:pPr>
        <w:ind w:firstLine="480"/>
        <w:rPr>
          <w:szCs w:val="24"/>
        </w:rPr>
      </w:pPr>
      <w:r w:rsidRPr="00B26C98">
        <w:rPr>
          <w:szCs w:val="24"/>
        </w:rPr>
        <w:lastRenderedPageBreak/>
        <w:drawing>
          <wp:inline distT="0" distB="0" distL="0" distR="0" wp14:anchorId="0BB018FB" wp14:editId="7DBB0882">
            <wp:extent cx="14447520" cy="16319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447520" cy="1631950"/>
                    </a:xfrm>
                    <a:prstGeom prst="rect">
                      <a:avLst/>
                    </a:prstGeom>
                    <a:noFill/>
                    <a:ln>
                      <a:noFill/>
                    </a:ln>
                  </pic:spPr>
                </pic:pic>
              </a:graphicData>
            </a:graphic>
          </wp:inline>
        </w:drawing>
      </w:r>
    </w:p>
    <w:p w14:paraId="00E8D8D4" w14:textId="77777777" w:rsidR="00AB51E4" w:rsidRPr="00B26C98" w:rsidRDefault="00AB51E4" w:rsidP="00AB51E4">
      <w:pPr>
        <w:ind w:firstLine="480"/>
      </w:pPr>
      <w:r w:rsidRPr="00B26C98">
        <w:t>上述代码定义了</w:t>
      </w:r>
      <w:r w:rsidRPr="00B26C98">
        <w:t>3</w:t>
      </w:r>
      <w:r w:rsidRPr="00B26C98">
        <w:t>个</w:t>
      </w:r>
      <w:r w:rsidRPr="00B26C98">
        <w:t>assert</w:t>
      </w:r>
      <w:r w:rsidRPr="00B26C98">
        <w:t>。</w:t>
      </w:r>
      <w:r w:rsidRPr="00B26C98">
        <w:t>assert_in0/assert_in1</w:t>
      </w:r>
      <w:r w:rsidRPr="00B26C98">
        <w:t>对</w:t>
      </w:r>
      <w:r w:rsidRPr="00B26C98">
        <w:t>module</w:t>
      </w:r>
      <w:r w:rsidRPr="00B26C98">
        <w:t>的</w:t>
      </w:r>
      <w:r w:rsidRPr="00B26C98">
        <w:t>input</w:t>
      </w:r>
      <w:r w:rsidRPr="00B26C98">
        <w:t>端口信号</w:t>
      </w:r>
      <w:r w:rsidRPr="00B26C98">
        <w:t>in0/in1</w:t>
      </w:r>
      <w:r w:rsidRPr="00B26C98">
        <w:t>检测，且显式的指定了断言的名字</w:t>
      </w:r>
      <w:r w:rsidRPr="00B26C98">
        <w:t>assert_in0/assert_in1</w:t>
      </w:r>
      <w:r w:rsidRPr="00B26C98">
        <w:t>，打印信息里会打印</w:t>
      </w:r>
      <w:r w:rsidRPr="00B26C98">
        <w:t>in0/in1</w:t>
      </w:r>
      <w:r w:rsidRPr="00B26C98">
        <w:t>的格式化值。第三个</w:t>
      </w:r>
      <w:r w:rsidRPr="00B26C98">
        <w:t>assert</w:t>
      </w:r>
      <w:r w:rsidRPr="00B26C98">
        <w:t>是对</w:t>
      </w:r>
      <w:r w:rsidRPr="00B26C98">
        <w:t>cnt</w:t>
      </w:r>
      <w:r w:rsidRPr="00B26C98">
        <w:t>计数器的检查，使用自动生成</w:t>
      </w:r>
      <w:r w:rsidRPr="00B26C98">
        <w:t>assert</w:t>
      </w:r>
      <w:r w:rsidRPr="00B26C98">
        <w:t>名字。</w:t>
      </w:r>
    </w:p>
    <w:p w14:paraId="7FD2E8D8" w14:textId="77777777" w:rsidR="00AB51E4" w:rsidRPr="00B26C98" w:rsidRDefault="00AB51E4" w:rsidP="00AB51E4">
      <w:pPr>
        <w:ind w:firstLine="480"/>
      </w:pPr>
      <w:r w:rsidRPr="00B26C98">
        <w:t>最终生成的目标代码格式如下：</w:t>
      </w:r>
    </w:p>
    <w:p w14:paraId="593BB0A3" w14:textId="77777777" w:rsidR="00AB51E4" w:rsidRPr="00B26C98" w:rsidRDefault="00AB51E4" w:rsidP="00AB51E4">
      <w:pPr>
        <w:ind w:firstLine="480"/>
        <w:rPr>
          <w:szCs w:val="24"/>
        </w:rPr>
      </w:pPr>
      <w:r w:rsidRPr="00B26C98">
        <w:rPr>
          <w:szCs w:val="24"/>
        </w:rPr>
        <w:drawing>
          <wp:inline distT="0" distB="0" distL="0" distR="0" wp14:anchorId="0B424D54" wp14:editId="099D4ACA">
            <wp:extent cx="11746230" cy="547941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46230" cy="5479415"/>
                    </a:xfrm>
                    <a:prstGeom prst="rect">
                      <a:avLst/>
                    </a:prstGeom>
                    <a:noFill/>
                    <a:ln>
                      <a:noFill/>
                    </a:ln>
                  </pic:spPr>
                </pic:pic>
              </a:graphicData>
            </a:graphic>
          </wp:inline>
        </w:drawing>
      </w:r>
    </w:p>
    <w:p w14:paraId="61F4407E" w14:textId="77777777" w:rsidR="00AB51E4" w:rsidRPr="00B26C98" w:rsidRDefault="00AB51E4" w:rsidP="00AB51E4">
      <w:pPr>
        <w:ind w:firstLine="480"/>
      </w:pPr>
    </w:p>
    <w:p w14:paraId="725B1576" w14:textId="77777777" w:rsidR="00AB51E4" w:rsidRPr="00B26C98" w:rsidRDefault="00AB51E4" w:rsidP="00AB51E4">
      <w:pPr>
        <w:ind w:firstLine="480"/>
        <w:rPr>
          <w:szCs w:val="24"/>
        </w:rPr>
      </w:pPr>
      <w:r w:rsidRPr="00B26C98">
        <w:rPr>
          <w:szCs w:val="24"/>
        </w:rPr>
        <w:lastRenderedPageBreak/>
        <w:drawing>
          <wp:inline distT="0" distB="0" distL="0" distR="0" wp14:anchorId="724ACE7E" wp14:editId="3AE0B0EF">
            <wp:extent cx="11598910" cy="24409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598910" cy="2440940"/>
                    </a:xfrm>
                    <a:prstGeom prst="rect">
                      <a:avLst/>
                    </a:prstGeom>
                    <a:noFill/>
                    <a:ln>
                      <a:noFill/>
                    </a:ln>
                  </pic:spPr>
                </pic:pic>
              </a:graphicData>
            </a:graphic>
          </wp:inline>
        </w:drawing>
      </w:r>
    </w:p>
    <w:p w14:paraId="2B533B17" w14:textId="77777777" w:rsidR="00AB51E4" w:rsidRPr="00B26C98" w:rsidRDefault="00AB51E4" w:rsidP="00AB51E4">
      <w:pPr>
        <w:pStyle w:val="2"/>
      </w:pPr>
      <w:r w:rsidRPr="00B26C98">
        <w:rPr>
          <w:rFonts w:hint="eastAsia"/>
        </w:rPr>
        <w:t xml:space="preserve">vcover(): </w:t>
      </w:r>
      <w:r w:rsidRPr="00B26C98">
        <w:rPr>
          <w:rFonts w:hint="eastAsia"/>
        </w:rPr>
        <w:t>跟</w:t>
      </w:r>
      <w:r w:rsidRPr="00B26C98">
        <w:rPr>
          <w:rFonts w:hint="eastAsia"/>
        </w:rPr>
        <w:t>vassert()</w:t>
      </w:r>
      <w:r w:rsidRPr="00B26C98">
        <w:rPr>
          <w:rFonts w:hint="eastAsia"/>
        </w:rPr>
        <w:t>类似，是作为代码的</w:t>
      </w:r>
      <w:r w:rsidRPr="00B26C98">
        <w:rPr>
          <w:rFonts w:hint="eastAsia"/>
        </w:rPr>
        <w:t>coverage</w:t>
      </w:r>
      <w:r w:rsidRPr="00B26C98">
        <w:rPr>
          <w:rFonts w:hint="eastAsia"/>
        </w:rPr>
        <w:t>来使用</w:t>
      </w:r>
    </w:p>
    <w:p w14:paraId="330EB880" w14:textId="77777777" w:rsidR="00AB51E4" w:rsidRPr="00B26C98" w:rsidRDefault="00AB51E4" w:rsidP="00AB51E4">
      <w:pPr>
        <w:ind w:firstLine="480"/>
      </w:pPr>
      <w:r w:rsidRPr="00B26C98">
        <w:t>demo</w:t>
      </w:r>
      <w:r w:rsidRPr="00B26C98">
        <w:t>例子</w:t>
      </w:r>
      <w:r w:rsidRPr="00B26C98">
        <w:t>:</w:t>
      </w:r>
    </w:p>
    <w:p w14:paraId="56C8C37E" w14:textId="77777777" w:rsidR="00AB51E4" w:rsidRPr="00B26C98" w:rsidRDefault="00AB51E4" w:rsidP="00AB51E4">
      <w:pPr>
        <w:ind w:firstLine="480"/>
        <w:rPr>
          <w:szCs w:val="24"/>
        </w:rPr>
      </w:pPr>
      <w:r w:rsidRPr="00B26C98">
        <w:rPr>
          <w:szCs w:val="24"/>
        </w:rPr>
        <w:drawing>
          <wp:inline distT="0" distB="0" distL="0" distR="0" wp14:anchorId="58F08FB9" wp14:editId="1FC69050">
            <wp:extent cx="2736215" cy="2247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36215" cy="224790"/>
                    </a:xfrm>
                    <a:prstGeom prst="rect">
                      <a:avLst/>
                    </a:prstGeom>
                    <a:noFill/>
                    <a:ln>
                      <a:noFill/>
                    </a:ln>
                  </pic:spPr>
                </pic:pic>
              </a:graphicData>
            </a:graphic>
          </wp:inline>
        </w:drawing>
      </w:r>
    </w:p>
    <w:p w14:paraId="6F008D11" w14:textId="77777777" w:rsidR="00AB51E4" w:rsidRPr="00B26C98" w:rsidRDefault="00AB51E4" w:rsidP="00AB51E4">
      <w:pPr>
        <w:ind w:firstLine="480"/>
      </w:pPr>
    </w:p>
    <w:p w14:paraId="0330AC48" w14:textId="77777777" w:rsidR="00AB51E4" w:rsidRPr="00B26C98" w:rsidRDefault="00AB51E4" w:rsidP="00AB51E4">
      <w:pPr>
        <w:ind w:firstLine="480"/>
        <w:rPr>
          <w:szCs w:val="24"/>
        </w:rPr>
      </w:pPr>
      <w:r w:rsidRPr="00B26C98">
        <w:rPr>
          <w:szCs w:val="24"/>
        </w:rPr>
        <w:drawing>
          <wp:inline distT="0" distB="0" distL="0" distR="0" wp14:anchorId="1F9B1A51" wp14:editId="1C4D5352">
            <wp:extent cx="13561060" cy="18853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561060" cy="1885315"/>
                    </a:xfrm>
                    <a:prstGeom prst="rect">
                      <a:avLst/>
                    </a:prstGeom>
                    <a:noFill/>
                    <a:ln>
                      <a:noFill/>
                    </a:ln>
                  </pic:spPr>
                </pic:pic>
              </a:graphicData>
            </a:graphic>
          </wp:inline>
        </w:drawing>
      </w:r>
    </w:p>
    <w:p w14:paraId="7D4DF73B" w14:textId="77777777" w:rsidR="00AB51E4" w:rsidRPr="00B26C98" w:rsidRDefault="00AB51E4" w:rsidP="00AB51E4">
      <w:pPr>
        <w:ind w:firstLine="480"/>
      </w:pPr>
      <w:r w:rsidRPr="00B26C98">
        <w:t>上述代码实现了对</w:t>
      </w:r>
      <w:r w:rsidRPr="00B26C98">
        <w:t>module</w:t>
      </w:r>
      <w:r w:rsidRPr="00B26C98">
        <w:t>的</w:t>
      </w:r>
      <w:r w:rsidRPr="00B26C98">
        <w:t>in0</w:t>
      </w:r>
      <w:r w:rsidRPr="00B26C98">
        <w:t>端口</w:t>
      </w:r>
      <w:r w:rsidRPr="00B26C98">
        <w:t>cover 0-3</w:t>
      </w:r>
      <w:r w:rsidRPr="00B26C98">
        <w:t>的值，对</w:t>
      </w:r>
      <w:r w:rsidRPr="00B26C98">
        <w:t>cnt</w:t>
      </w:r>
      <w:r w:rsidRPr="00B26C98">
        <w:t>计数器</w:t>
      </w:r>
      <w:r w:rsidRPr="00B26C98">
        <w:t>cover0-3</w:t>
      </w:r>
      <w:r w:rsidRPr="00B26C98">
        <w:t>的值，每个</w:t>
      </w:r>
      <w:r w:rsidRPr="00B26C98">
        <w:t>cover</w:t>
      </w:r>
      <w:r w:rsidRPr="00B26C98">
        <w:t>的值都生成一个单独的</w:t>
      </w:r>
      <w:r w:rsidRPr="00B26C98">
        <w:t>cover</w:t>
      </w:r>
      <w:r w:rsidRPr="00B26C98">
        <w:t>语句。</w:t>
      </w:r>
    </w:p>
    <w:p w14:paraId="331291AA" w14:textId="77777777" w:rsidR="00AB51E4" w:rsidRPr="00B26C98" w:rsidRDefault="00AB51E4" w:rsidP="00AB51E4">
      <w:pPr>
        <w:ind w:firstLine="480"/>
      </w:pPr>
      <w:r w:rsidRPr="00B26C98">
        <w:t>最终生成的目标代码格式是：</w:t>
      </w:r>
    </w:p>
    <w:p w14:paraId="6A6B01A5" w14:textId="77777777" w:rsidR="00AB51E4" w:rsidRPr="00B26C98" w:rsidRDefault="00AB51E4" w:rsidP="00AB51E4">
      <w:pPr>
        <w:ind w:firstLine="480"/>
        <w:rPr>
          <w:szCs w:val="24"/>
        </w:rPr>
      </w:pPr>
      <w:r w:rsidRPr="00B26C98">
        <w:rPr>
          <w:szCs w:val="24"/>
        </w:rPr>
        <w:lastRenderedPageBreak/>
        <w:drawing>
          <wp:inline distT="0" distB="0" distL="0" distR="0" wp14:anchorId="5D82259D" wp14:editId="64E9D40C">
            <wp:extent cx="11584940" cy="54654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84940" cy="5465445"/>
                    </a:xfrm>
                    <a:prstGeom prst="rect">
                      <a:avLst/>
                    </a:prstGeom>
                    <a:noFill/>
                    <a:ln>
                      <a:noFill/>
                    </a:ln>
                  </pic:spPr>
                </pic:pic>
              </a:graphicData>
            </a:graphic>
          </wp:inline>
        </w:drawing>
      </w:r>
    </w:p>
    <w:p w14:paraId="262AFD72" w14:textId="77777777" w:rsidR="00AB51E4" w:rsidRPr="00B26C98" w:rsidRDefault="00AB51E4" w:rsidP="00AB51E4">
      <w:pPr>
        <w:ind w:firstLine="480"/>
      </w:pPr>
    </w:p>
    <w:p w14:paraId="5A49C479" w14:textId="77777777" w:rsidR="00AB51E4" w:rsidRPr="00B26C98" w:rsidRDefault="00AB51E4" w:rsidP="00AB51E4">
      <w:pPr>
        <w:ind w:firstLine="480"/>
        <w:rPr>
          <w:szCs w:val="24"/>
        </w:rPr>
      </w:pPr>
      <w:r w:rsidRPr="00B26C98">
        <w:rPr>
          <w:szCs w:val="24"/>
        </w:rPr>
        <w:lastRenderedPageBreak/>
        <w:drawing>
          <wp:inline distT="0" distB="0" distL="0" distR="0" wp14:anchorId="7978AC4B" wp14:editId="2576B494">
            <wp:extent cx="11584940" cy="488823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584940" cy="4888230"/>
                    </a:xfrm>
                    <a:prstGeom prst="rect">
                      <a:avLst/>
                    </a:prstGeom>
                    <a:noFill/>
                    <a:ln>
                      <a:noFill/>
                    </a:ln>
                  </pic:spPr>
                </pic:pic>
              </a:graphicData>
            </a:graphic>
          </wp:inline>
        </w:drawing>
      </w:r>
    </w:p>
    <w:p w14:paraId="5B03296D" w14:textId="77777777" w:rsidR="00AB51E4" w:rsidRPr="00B26C98" w:rsidRDefault="00AB51E4" w:rsidP="00AB51E4">
      <w:pPr>
        <w:ind w:firstLine="480"/>
      </w:pPr>
    </w:p>
    <w:p w14:paraId="235921C7" w14:textId="77777777" w:rsidR="00AB51E4" w:rsidRPr="00B26C98" w:rsidRDefault="00AB51E4" w:rsidP="00AB51E4">
      <w:pPr>
        <w:pStyle w:val="2"/>
      </w:pPr>
      <w:r w:rsidRPr="00B26C98">
        <w:rPr>
          <w:rFonts w:hint="eastAsia"/>
        </w:rPr>
        <w:lastRenderedPageBreak/>
        <w:t>split_list(): list</w:t>
      </w:r>
      <w:r w:rsidRPr="00B26C98">
        <w:rPr>
          <w:rFonts w:hint="eastAsia"/>
        </w:rPr>
        <w:t>对象分割成小的片段</w:t>
      </w:r>
    </w:p>
    <w:p w14:paraId="2D718757" w14:textId="77777777" w:rsidR="00AB51E4" w:rsidRPr="00B26C98" w:rsidRDefault="00AB51E4" w:rsidP="00AB51E4">
      <w:pPr>
        <w:ind w:firstLine="480"/>
        <w:rPr>
          <w:szCs w:val="24"/>
        </w:rPr>
      </w:pPr>
      <w:r w:rsidRPr="00B26C98">
        <w:rPr>
          <w:szCs w:val="24"/>
        </w:rPr>
        <w:drawing>
          <wp:inline distT="0" distB="0" distL="0" distR="0" wp14:anchorId="55FA6B01" wp14:editId="02E7EC05">
            <wp:extent cx="8926195" cy="34328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926195" cy="3432810"/>
                    </a:xfrm>
                    <a:prstGeom prst="rect">
                      <a:avLst/>
                    </a:prstGeom>
                    <a:noFill/>
                    <a:ln>
                      <a:noFill/>
                    </a:ln>
                  </pic:spPr>
                </pic:pic>
              </a:graphicData>
            </a:graphic>
          </wp:inline>
        </w:drawing>
      </w:r>
    </w:p>
    <w:p w14:paraId="7761E959" w14:textId="77777777" w:rsidR="00AB51E4" w:rsidRPr="00B26C98" w:rsidRDefault="00AB51E4" w:rsidP="00AB51E4">
      <w:pPr>
        <w:pStyle w:val="2"/>
      </w:pPr>
      <w:r w:rsidRPr="00B26C98">
        <w:rPr>
          <w:rFonts w:hint="eastAsia"/>
        </w:rPr>
        <w:t xml:space="preserve">index_is(): </w:t>
      </w:r>
      <w:r w:rsidRPr="00B26C98">
        <w:rPr>
          <w:rFonts w:hint="eastAsia"/>
        </w:rPr>
        <w:t>判断</w:t>
      </w:r>
      <w:r w:rsidRPr="00B26C98">
        <w:rPr>
          <w:rFonts w:hint="eastAsia"/>
        </w:rPr>
        <w:t>list</w:t>
      </w:r>
      <w:r w:rsidRPr="00B26C98">
        <w:rPr>
          <w:rFonts w:hint="eastAsia"/>
        </w:rPr>
        <w:t>中是否含有一个对象，如果有就返回该元素的</w:t>
      </w:r>
      <w:r w:rsidRPr="00B26C98">
        <w:rPr>
          <w:rFonts w:hint="eastAsia"/>
        </w:rPr>
        <w:t>index</w:t>
      </w:r>
      <w:r w:rsidRPr="00B26C98">
        <w:rPr>
          <w:rFonts w:hint="eastAsia"/>
        </w:rPr>
        <w:t>，否则返回</w:t>
      </w:r>
      <w:r w:rsidRPr="00B26C98">
        <w:rPr>
          <w:rFonts w:hint="eastAsia"/>
        </w:rPr>
        <w:t>None</w:t>
      </w:r>
    </w:p>
    <w:p w14:paraId="0241E5E2" w14:textId="77777777" w:rsidR="00AB51E4" w:rsidRPr="00B26C98" w:rsidRDefault="00AB51E4" w:rsidP="00AB51E4">
      <w:pPr>
        <w:ind w:firstLine="480"/>
        <w:rPr>
          <w:szCs w:val="24"/>
        </w:rPr>
      </w:pPr>
      <w:r w:rsidRPr="00B26C98">
        <w:rPr>
          <w:szCs w:val="24"/>
        </w:rPr>
        <w:drawing>
          <wp:inline distT="0" distB="0" distL="0" distR="0" wp14:anchorId="16562973" wp14:editId="0280EC03">
            <wp:extent cx="6076950" cy="21596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76950" cy="2159635"/>
                    </a:xfrm>
                    <a:prstGeom prst="rect">
                      <a:avLst/>
                    </a:prstGeom>
                    <a:noFill/>
                    <a:ln>
                      <a:noFill/>
                    </a:ln>
                  </pic:spPr>
                </pic:pic>
              </a:graphicData>
            </a:graphic>
          </wp:inline>
        </w:drawing>
      </w:r>
    </w:p>
    <w:p w14:paraId="351CCDF8" w14:textId="77777777" w:rsidR="00AB51E4" w:rsidRPr="00B26C98" w:rsidRDefault="00AB51E4" w:rsidP="00AB51E4">
      <w:pPr>
        <w:pStyle w:val="2"/>
      </w:pPr>
      <w:r w:rsidRPr="00B26C98">
        <w:rPr>
          <w:rFonts w:hint="eastAsia"/>
        </w:rPr>
        <w:lastRenderedPageBreak/>
        <w:t xml:space="preserve">scan_left(): </w:t>
      </w:r>
      <w:r w:rsidRPr="00B26C98">
        <w:rPr>
          <w:rFonts w:hint="eastAsia"/>
        </w:rPr>
        <w:t>来自</w:t>
      </w:r>
      <w:r w:rsidRPr="00B26C98">
        <w:rPr>
          <w:rFonts w:hint="eastAsia"/>
        </w:rPr>
        <w:t>scalar</w:t>
      </w:r>
      <w:r w:rsidRPr="00B26C98">
        <w:rPr>
          <w:rFonts w:hint="eastAsia"/>
        </w:rPr>
        <w:t>语言</w:t>
      </w:r>
    </w:p>
    <w:p w14:paraId="2D1665C9" w14:textId="77777777" w:rsidR="00AB51E4" w:rsidRPr="00B26C98" w:rsidRDefault="00AB51E4" w:rsidP="00AB51E4">
      <w:pPr>
        <w:ind w:firstLine="480"/>
        <w:rPr>
          <w:szCs w:val="24"/>
        </w:rPr>
      </w:pPr>
      <w:r w:rsidRPr="00B26C98">
        <w:rPr>
          <w:szCs w:val="24"/>
        </w:rPr>
        <w:drawing>
          <wp:inline distT="0" distB="0" distL="0" distR="0" wp14:anchorId="26EAE14B" wp14:editId="1BD1C88D">
            <wp:extent cx="9840595" cy="343281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40595" cy="3432810"/>
                    </a:xfrm>
                    <a:prstGeom prst="rect">
                      <a:avLst/>
                    </a:prstGeom>
                    <a:noFill/>
                    <a:ln>
                      <a:noFill/>
                    </a:ln>
                  </pic:spPr>
                </pic:pic>
              </a:graphicData>
            </a:graphic>
          </wp:inline>
        </w:drawing>
      </w:r>
    </w:p>
    <w:p w14:paraId="4F4B8D76" w14:textId="77777777" w:rsidR="00AB51E4" w:rsidRPr="00B26C98" w:rsidRDefault="00AB51E4" w:rsidP="00AB51E4">
      <w:pPr>
        <w:pStyle w:val="2"/>
      </w:pPr>
      <w:r w:rsidRPr="00B26C98">
        <w:rPr>
          <w:rFonts w:hint="eastAsia"/>
        </w:rPr>
        <w:t xml:space="preserve">step(): </w:t>
      </w:r>
      <w:r w:rsidRPr="00B26C98">
        <w:rPr>
          <w:rFonts w:hint="eastAsia"/>
        </w:rPr>
        <w:t>跟</w:t>
      </w:r>
      <w:r w:rsidRPr="00B26C98">
        <w:rPr>
          <w:rFonts w:hint="eastAsia"/>
        </w:rPr>
        <w:t>verilog</w:t>
      </w:r>
      <w:r w:rsidRPr="00B26C98">
        <w:rPr>
          <w:rFonts w:hint="eastAsia"/>
        </w:rPr>
        <w:t>里的</w:t>
      </w:r>
      <w:r w:rsidRPr="00B26C98">
        <w:rPr>
          <w:rFonts w:hint="eastAsia"/>
        </w:rPr>
        <w:t>repeat()</w:t>
      </w:r>
      <w:r w:rsidRPr="00B26C98">
        <w:rPr>
          <w:rFonts w:hint="eastAsia"/>
        </w:rPr>
        <w:t>语句类似</w:t>
      </w:r>
    </w:p>
    <w:p w14:paraId="207EBF9C" w14:textId="77777777" w:rsidR="00AB51E4" w:rsidRPr="00B26C98" w:rsidRDefault="00AB51E4" w:rsidP="00AB51E4">
      <w:pPr>
        <w:ind w:firstLine="480"/>
      </w:pPr>
      <w:r w:rsidRPr="00B26C98">
        <w:t>step</w:t>
      </w:r>
      <w:r w:rsidRPr="00B26C98">
        <w:t>用在验证代码中，用来实现等待若干个时钟周期。</w:t>
      </w:r>
    </w:p>
    <w:p w14:paraId="3989920C" w14:textId="77777777" w:rsidR="00AB51E4" w:rsidRPr="00B26C98" w:rsidRDefault="00AB51E4" w:rsidP="00AB51E4">
      <w:pPr>
        <w:ind w:firstLine="480"/>
      </w:pPr>
      <w:r w:rsidRPr="00B26C98">
        <w:t>参数：</w:t>
      </w:r>
    </w:p>
    <w:p w14:paraId="6DB4B00C" w14:textId="77777777" w:rsidR="00AB51E4" w:rsidRPr="00B26C98" w:rsidRDefault="00AB51E4" w:rsidP="00AB51E4">
      <w:pPr>
        <w:ind w:firstLine="480"/>
        <w:rPr>
          <w:szCs w:val="24"/>
        </w:rPr>
      </w:pPr>
      <w:r w:rsidRPr="00B26C98">
        <w:rPr>
          <w:szCs w:val="24"/>
        </w:rPr>
        <w:drawing>
          <wp:inline distT="0" distB="0" distL="0" distR="0" wp14:anchorId="5A078C95" wp14:editId="6EA91548">
            <wp:extent cx="6112510" cy="40068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12510" cy="400685"/>
                    </a:xfrm>
                    <a:prstGeom prst="rect">
                      <a:avLst/>
                    </a:prstGeom>
                    <a:noFill/>
                    <a:ln>
                      <a:noFill/>
                    </a:ln>
                  </pic:spPr>
                </pic:pic>
              </a:graphicData>
            </a:graphic>
          </wp:inline>
        </w:drawing>
      </w:r>
    </w:p>
    <w:p w14:paraId="47D2A675" w14:textId="77777777" w:rsidR="00AB51E4" w:rsidRPr="00B26C98" w:rsidRDefault="00AB51E4" w:rsidP="00AB51E4">
      <w:pPr>
        <w:ind w:firstLine="480"/>
      </w:pPr>
      <w:r w:rsidRPr="00B26C98">
        <w:t>参</w:t>
      </w:r>
      <w:r w:rsidRPr="00B26C98">
        <w:t>a</w:t>
      </w:r>
      <w:r w:rsidRPr="00B26C98">
        <w:t>是要等待的周期数。</w:t>
      </w:r>
      <w:r w:rsidRPr="00B26C98">
        <w:t>clock</w:t>
      </w:r>
      <w:r w:rsidRPr="00B26C98">
        <w:t>是触发时钟。</w:t>
      </w:r>
      <w:r w:rsidRPr="00B26C98">
        <w:t>edge</w:t>
      </w:r>
      <w:r w:rsidRPr="00B26C98">
        <w:t>是时钟沿，可以是</w:t>
      </w:r>
      <w:r w:rsidRPr="00B26C98">
        <w:t>posedge/negedge</w:t>
      </w:r>
    </w:p>
    <w:p w14:paraId="7748B822" w14:textId="77777777" w:rsidR="00AB51E4" w:rsidRPr="00B26C98" w:rsidRDefault="00AB51E4" w:rsidP="00AB51E4">
      <w:pPr>
        <w:pStyle w:val="2"/>
      </w:pPr>
      <w:r w:rsidRPr="00B26C98">
        <w:rPr>
          <w:rFonts w:hint="eastAsia"/>
        </w:rPr>
        <w:t xml:space="preserve">delay(): </w:t>
      </w:r>
      <w:r w:rsidRPr="00B26C98">
        <w:rPr>
          <w:rFonts w:hint="eastAsia"/>
        </w:rPr>
        <w:t>用来实现一段时间的延时</w:t>
      </w:r>
    </w:p>
    <w:p w14:paraId="3BCCE431" w14:textId="77777777" w:rsidR="00AB51E4" w:rsidRPr="00B26C98" w:rsidRDefault="00AB51E4" w:rsidP="00AB51E4">
      <w:pPr>
        <w:ind w:firstLine="480"/>
      </w:pPr>
      <w:r w:rsidRPr="00B26C98">
        <w:t>delay()</w:t>
      </w:r>
      <w:r w:rsidRPr="00B26C98">
        <w:t>用在验证代码中，实现一段时间的延时。入参是一个整数</w:t>
      </w:r>
      <w:r w:rsidRPr="00B26C98">
        <w:t>/</w:t>
      </w:r>
      <w:r w:rsidRPr="00B26C98">
        <w:t>字符串，该整数</w:t>
      </w:r>
      <w:r w:rsidRPr="00B26C98">
        <w:t>/</w:t>
      </w:r>
      <w:r w:rsidRPr="00B26C98">
        <w:t>字符串将会转换为</w:t>
      </w:r>
      <w:r w:rsidRPr="00B26C98">
        <w:t>verilog</w:t>
      </w:r>
      <w:r w:rsidRPr="00B26C98">
        <w:t>语言里</w:t>
      </w:r>
      <w:r w:rsidRPr="00B26C98">
        <w:t>#</w:t>
      </w:r>
      <w:r w:rsidRPr="00B26C98">
        <w:t>延迟语法的时间值。</w:t>
      </w:r>
    </w:p>
    <w:p w14:paraId="3E5AFEBF" w14:textId="77777777" w:rsidR="00AB51E4" w:rsidRPr="00B26C98" w:rsidRDefault="00AB51E4" w:rsidP="00AB51E4">
      <w:pPr>
        <w:pStyle w:val="2"/>
      </w:pPr>
      <w:r w:rsidRPr="00B26C98">
        <w:rPr>
          <w:rFonts w:hint="eastAsia"/>
        </w:rPr>
        <w:t xml:space="preserve">wait(): </w:t>
      </w:r>
      <w:r w:rsidRPr="00B26C98">
        <w:rPr>
          <w:rFonts w:hint="eastAsia"/>
        </w:rPr>
        <w:t>跟</w:t>
      </w:r>
      <w:r w:rsidRPr="00B26C98">
        <w:rPr>
          <w:rFonts w:hint="eastAsia"/>
        </w:rPr>
        <w:t>verilog</w:t>
      </w:r>
      <w:r w:rsidRPr="00B26C98">
        <w:rPr>
          <w:rFonts w:hint="eastAsia"/>
        </w:rPr>
        <w:t>里的</w:t>
      </w:r>
      <w:r w:rsidRPr="00B26C98">
        <w:rPr>
          <w:rFonts w:hint="eastAsia"/>
        </w:rPr>
        <w:t>wait()</w:t>
      </w:r>
      <w:r w:rsidRPr="00B26C98">
        <w:rPr>
          <w:rFonts w:hint="eastAsia"/>
        </w:rPr>
        <w:t>语句对应</w:t>
      </w:r>
    </w:p>
    <w:p w14:paraId="43EBC226" w14:textId="77777777" w:rsidR="00AB51E4" w:rsidRPr="00B26C98" w:rsidRDefault="00AB51E4" w:rsidP="00AB51E4">
      <w:pPr>
        <w:ind w:firstLine="480"/>
      </w:pPr>
      <w:r w:rsidRPr="00B26C98">
        <w:t>wait()</w:t>
      </w:r>
      <w:r w:rsidRPr="00B26C98">
        <w:t>用在验证代码中，用来实现</w:t>
      </w:r>
      <w:r w:rsidRPr="00B26C98">
        <w:t>wait()</w:t>
      </w:r>
      <w:r w:rsidRPr="00B26C98">
        <w:t>一个时间的触发。入参是一个待触发的信号对象。</w:t>
      </w:r>
    </w:p>
    <w:p w14:paraId="468400B3" w14:textId="77777777" w:rsidR="00AB51E4" w:rsidRPr="00B26C98" w:rsidRDefault="00AB51E4" w:rsidP="00AB51E4">
      <w:pPr>
        <w:pStyle w:val="2"/>
      </w:pPr>
      <w:r w:rsidRPr="00B26C98">
        <w:rPr>
          <w:rFonts w:hint="eastAsia"/>
        </w:rPr>
        <w:t xml:space="preserve">finish(): </w:t>
      </w:r>
      <w:r w:rsidRPr="00B26C98">
        <w:rPr>
          <w:rFonts w:hint="eastAsia"/>
        </w:rPr>
        <w:t>跟</w:t>
      </w:r>
      <w:r w:rsidRPr="00B26C98">
        <w:rPr>
          <w:rFonts w:hint="eastAsia"/>
        </w:rPr>
        <w:t>verilog</w:t>
      </w:r>
      <w:r w:rsidRPr="00B26C98">
        <w:rPr>
          <w:rFonts w:hint="eastAsia"/>
        </w:rPr>
        <w:t>里的</w:t>
      </w:r>
      <w:r w:rsidRPr="00B26C98">
        <w:rPr>
          <w:rFonts w:hint="eastAsia"/>
        </w:rPr>
        <w:t>finish()</w:t>
      </w:r>
      <w:r w:rsidRPr="00B26C98">
        <w:rPr>
          <w:rFonts w:hint="eastAsia"/>
        </w:rPr>
        <w:t>函数对应</w:t>
      </w:r>
    </w:p>
    <w:p w14:paraId="511BA526" w14:textId="77777777" w:rsidR="00AB51E4" w:rsidRPr="00B26C98" w:rsidRDefault="00AB51E4" w:rsidP="00AB51E4">
      <w:pPr>
        <w:ind w:firstLine="480"/>
      </w:pPr>
      <w:r w:rsidRPr="00B26C98">
        <w:t>finish()</w:t>
      </w:r>
      <w:r w:rsidRPr="00B26C98">
        <w:t>用在验证代码中，用来实现仿真结束。</w:t>
      </w:r>
    </w:p>
    <w:p w14:paraId="2C9B7FA4" w14:textId="77777777" w:rsidR="00AB51E4" w:rsidRPr="00B26C98" w:rsidRDefault="00AB51E4" w:rsidP="00AB51E4">
      <w:pPr>
        <w:pStyle w:val="2"/>
      </w:pPr>
      <w:r w:rsidRPr="00B26C98">
        <w:rPr>
          <w:rFonts w:hint="eastAsia"/>
        </w:rPr>
        <w:lastRenderedPageBreak/>
        <w:t xml:space="preserve">urandom(): </w:t>
      </w:r>
      <w:r w:rsidRPr="00B26C98">
        <w:rPr>
          <w:rFonts w:hint="eastAsia"/>
        </w:rPr>
        <w:t>对应</w:t>
      </w:r>
      <w:r w:rsidRPr="00B26C98">
        <w:rPr>
          <w:rFonts w:hint="eastAsia"/>
        </w:rPr>
        <w:t>verilog</w:t>
      </w:r>
      <w:r w:rsidRPr="00B26C98">
        <w:rPr>
          <w:rFonts w:hint="eastAsia"/>
        </w:rPr>
        <w:t>语言的</w:t>
      </w:r>
      <w:r w:rsidRPr="00B26C98">
        <w:rPr>
          <w:rFonts w:hint="eastAsia"/>
        </w:rPr>
        <w:t>$urandom()</w:t>
      </w:r>
      <w:r w:rsidRPr="00B26C98">
        <w:rPr>
          <w:rFonts w:hint="eastAsia"/>
        </w:rPr>
        <w:t>函数</w:t>
      </w:r>
    </w:p>
    <w:p w14:paraId="647C9270" w14:textId="77777777" w:rsidR="00AB51E4" w:rsidRPr="00B26C98" w:rsidRDefault="00AB51E4" w:rsidP="00AB51E4">
      <w:pPr>
        <w:ind w:firstLine="480"/>
      </w:pPr>
      <w:r w:rsidRPr="00B26C98">
        <w:t>urandom()</w:t>
      </w:r>
      <w:r w:rsidRPr="00B26C98">
        <w:t>用在验证代码中，实现参数一个随机数。</w:t>
      </w:r>
    </w:p>
    <w:p w14:paraId="1A0AC70E" w14:textId="77777777" w:rsidR="00AB51E4" w:rsidRPr="00B26C98" w:rsidRDefault="00AB51E4" w:rsidP="00AB51E4">
      <w:pPr>
        <w:pStyle w:val="2"/>
      </w:pPr>
      <w:r w:rsidRPr="00B26C98">
        <w:rPr>
          <w:rFonts w:hint="eastAsia"/>
        </w:rPr>
        <w:t>vhex_read():</w:t>
      </w:r>
      <w:r w:rsidRPr="00B26C98">
        <w:rPr>
          <w:rFonts w:hint="eastAsia"/>
        </w:rPr>
        <w:t>读取一个</w:t>
      </w:r>
      <w:r w:rsidRPr="00B26C98">
        <w:rPr>
          <w:rFonts w:hint="eastAsia"/>
        </w:rPr>
        <w:t>verilog hex</w:t>
      </w:r>
      <w:r w:rsidRPr="00B26C98">
        <w:rPr>
          <w:rFonts w:hint="eastAsia"/>
        </w:rPr>
        <w:t>格式的文件</w:t>
      </w:r>
    </w:p>
    <w:p w14:paraId="2A831AEF" w14:textId="77777777" w:rsidR="00AB51E4" w:rsidRPr="00B26C98" w:rsidRDefault="00AB51E4" w:rsidP="00AB51E4">
      <w:pPr>
        <w:ind w:firstLine="480"/>
      </w:pPr>
      <w:r w:rsidRPr="00B26C98">
        <w:t>读取一个</w:t>
      </w:r>
      <w:r w:rsidRPr="00B26C98">
        <w:t>hex</w:t>
      </w:r>
      <w:r w:rsidRPr="00B26C98">
        <w:t>格式的的文本文件，返回读取文件的数组，每个数组元素是一个</w:t>
      </w:r>
      <w:r w:rsidRPr="00B26C98">
        <w:t>(address, data)</w:t>
      </w:r>
      <w:r w:rsidRPr="00B26C98">
        <w:t>格式的元组。</w:t>
      </w:r>
    </w:p>
    <w:p w14:paraId="02AD1B2B" w14:textId="77777777" w:rsidR="00AB51E4" w:rsidRPr="00B26C98" w:rsidRDefault="00AB51E4" w:rsidP="00AB51E4">
      <w:pPr>
        <w:ind w:firstLine="480"/>
        <w:rPr>
          <w:szCs w:val="24"/>
        </w:rPr>
      </w:pPr>
      <w:r w:rsidRPr="00B26C98">
        <w:rPr>
          <w:szCs w:val="24"/>
        </w:rPr>
        <w:drawing>
          <wp:inline distT="0" distB="0" distL="0" distR="0" wp14:anchorId="67A24D3C" wp14:editId="5879EE28">
            <wp:extent cx="3931920" cy="3448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31920" cy="344805"/>
                    </a:xfrm>
                    <a:prstGeom prst="rect">
                      <a:avLst/>
                    </a:prstGeom>
                    <a:noFill/>
                    <a:ln>
                      <a:noFill/>
                    </a:ln>
                  </pic:spPr>
                </pic:pic>
              </a:graphicData>
            </a:graphic>
          </wp:inline>
        </w:drawing>
      </w:r>
    </w:p>
    <w:p w14:paraId="45F7FA04" w14:textId="77777777" w:rsidR="00AB51E4" w:rsidRPr="00B26C98" w:rsidRDefault="00AB51E4" w:rsidP="00AB51E4">
      <w:pPr>
        <w:ind w:firstLine="480"/>
      </w:pPr>
      <w:r w:rsidRPr="00B26C98">
        <w:t>入参</w:t>
      </w:r>
      <w:r w:rsidRPr="00B26C98">
        <w:t>fn</w:t>
      </w:r>
      <w:r w:rsidRPr="00B26C98">
        <w:t>是文件路径名。</w:t>
      </w:r>
      <w:r w:rsidRPr="00B26C98">
        <w:t>fill</w:t>
      </w:r>
      <w:r w:rsidRPr="00B26C98">
        <w:t>指示是否往非乱序地址空间填充</w:t>
      </w:r>
      <w:r w:rsidRPr="00B26C98">
        <w:t>0.</w:t>
      </w:r>
    </w:p>
    <w:p w14:paraId="553F4A8A" w14:textId="77777777" w:rsidR="00AB51E4" w:rsidRPr="00B26C98" w:rsidRDefault="00AB51E4" w:rsidP="00AB51E4">
      <w:pPr>
        <w:ind w:firstLine="480"/>
      </w:pPr>
      <w:r w:rsidRPr="00B26C98">
        <w:t>demo</w:t>
      </w:r>
      <w:r w:rsidRPr="00B26C98">
        <w:t>例子：</w:t>
      </w:r>
    </w:p>
    <w:p w14:paraId="781B6DDD" w14:textId="77777777" w:rsidR="00AB51E4" w:rsidRPr="00B26C98" w:rsidRDefault="00AB51E4" w:rsidP="00AB51E4">
      <w:pPr>
        <w:ind w:firstLine="480"/>
        <w:rPr>
          <w:szCs w:val="24"/>
        </w:rPr>
      </w:pPr>
      <w:r w:rsidRPr="00B26C98">
        <w:rPr>
          <w:szCs w:val="24"/>
        </w:rPr>
        <w:drawing>
          <wp:inline distT="0" distB="0" distL="0" distR="0" wp14:anchorId="58B25BEE" wp14:editId="4D7DACC6">
            <wp:extent cx="3249930" cy="26733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9930" cy="267335"/>
                    </a:xfrm>
                    <a:prstGeom prst="rect">
                      <a:avLst/>
                    </a:prstGeom>
                    <a:noFill/>
                    <a:ln>
                      <a:noFill/>
                    </a:ln>
                  </pic:spPr>
                </pic:pic>
              </a:graphicData>
            </a:graphic>
          </wp:inline>
        </w:drawing>
      </w:r>
    </w:p>
    <w:p w14:paraId="4F52C067" w14:textId="77777777" w:rsidR="00AB51E4" w:rsidRPr="00B26C98" w:rsidRDefault="00AB51E4" w:rsidP="00AB51E4">
      <w:pPr>
        <w:ind w:firstLine="480"/>
      </w:pPr>
    </w:p>
    <w:p w14:paraId="34AC18D8" w14:textId="77777777" w:rsidR="00AB51E4" w:rsidRPr="00B26C98" w:rsidRDefault="00AB51E4" w:rsidP="00AB51E4">
      <w:pPr>
        <w:ind w:firstLine="480"/>
      </w:pPr>
      <w:r w:rsidRPr="00B26C98">
        <w:t>hex0</w:t>
      </w:r>
      <w:r w:rsidRPr="00B26C98">
        <w:t>文件：</w:t>
      </w:r>
    </w:p>
    <w:p w14:paraId="4941DFC0" w14:textId="77777777" w:rsidR="00AB51E4" w:rsidRPr="00B26C98" w:rsidRDefault="00AB51E4" w:rsidP="00AB51E4">
      <w:pPr>
        <w:ind w:firstLine="480"/>
        <w:rPr>
          <w:szCs w:val="24"/>
        </w:rPr>
      </w:pPr>
      <w:r w:rsidRPr="00B26C98">
        <w:rPr>
          <w:szCs w:val="24"/>
        </w:rPr>
        <w:drawing>
          <wp:inline distT="0" distB="0" distL="0" distR="0" wp14:anchorId="695A16AC" wp14:editId="4024B028">
            <wp:extent cx="1856740" cy="48742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56740" cy="4874260"/>
                    </a:xfrm>
                    <a:prstGeom prst="rect">
                      <a:avLst/>
                    </a:prstGeom>
                    <a:noFill/>
                    <a:ln>
                      <a:noFill/>
                    </a:ln>
                  </pic:spPr>
                </pic:pic>
              </a:graphicData>
            </a:graphic>
          </wp:inline>
        </w:drawing>
      </w:r>
    </w:p>
    <w:p w14:paraId="7F3194F3" w14:textId="77777777" w:rsidR="00AB51E4" w:rsidRPr="00B26C98" w:rsidRDefault="00AB51E4" w:rsidP="00AB51E4">
      <w:pPr>
        <w:ind w:firstLine="480"/>
      </w:pPr>
      <w:r w:rsidRPr="00B26C98">
        <w:t>指定地址</w:t>
      </w:r>
      <w:r w:rsidRPr="00B26C98">
        <w:t>0x0000-0x0007</w:t>
      </w:r>
      <w:r w:rsidRPr="00B26C98">
        <w:t>的内容</w:t>
      </w:r>
    </w:p>
    <w:p w14:paraId="2C2C2411" w14:textId="77777777" w:rsidR="00AB51E4" w:rsidRPr="00B26C98" w:rsidRDefault="00AB51E4" w:rsidP="00AB51E4">
      <w:pPr>
        <w:ind w:firstLine="480"/>
      </w:pPr>
      <w:r w:rsidRPr="00B26C98">
        <w:t>hex1</w:t>
      </w:r>
      <w:r w:rsidRPr="00B26C98">
        <w:t>文件：</w:t>
      </w:r>
    </w:p>
    <w:p w14:paraId="34706855" w14:textId="77777777" w:rsidR="00AB51E4" w:rsidRPr="00B26C98" w:rsidRDefault="00AB51E4" w:rsidP="00AB51E4">
      <w:pPr>
        <w:ind w:firstLine="480"/>
        <w:rPr>
          <w:szCs w:val="24"/>
        </w:rPr>
      </w:pPr>
      <w:r w:rsidRPr="00B26C98">
        <w:rPr>
          <w:szCs w:val="24"/>
        </w:rPr>
        <w:lastRenderedPageBreak/>
        <w:drawing>
          <wp:inline distT="0" distB="0" distL="0" distR="0" wp14:anchorId="5A86C90B" wp14:editId="7FDB9504">
            <wp:extent cx="1793875" cy="490283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93875" cy="4902835"/>
                    </a:xfrm>
                    <a:prstGeom prst="rect">
                      <a:avLst/>
                    </a:prstGeom>
                    <a:noFill/>
                    <a:ln>
                      <a:noFill/>
                    </a:ln>
                  </pic:spPr>
                </pic:pic>
              </a:graphicData>
            </a:graphic>
          </wp:inline>
        </w:drawing>
      </w:r>
    </w:p>
    <w:p w14:paraId="575F5BA5" w14:textId="77777777" w:rsidR="00AB51E4" w:rsidRPr="00B26C98" w:rsidRDefault="00AB51E4" w:rsidP="00AB51E4">
      <w:pPr>
        <w:ind w:firstLine="480"/>
      </w:pPr>
      <w:r w:rsidRPr="00B26C98">
        <w:t>指定</w:t>
      </w:r>
      <w:r w:rsidRPr="00B26C98">
        <w:t>0x0011-0x0013</w:t>
      </w:r>
      <w:r w:rsidRPr="00B26C98">
        <w:t>，</w:t>
      </w:r>
      <w:r w:rsidRPr="00B26C98">
        <w:t>0x0020-0x0023</w:t>
      </w:r>
      <w:r w:rsidRPr="00B26C98">
        <w:t>地址的内容，其中</w:t>
      </w:r>
      <w:r w:rsidRPr="00B26C98">
        <w:t>0x0014-0x001f</w:t>
      </w:r>
      <w:r w:rsidRPr="00B26C98">
        <w:t>地址是空洞</w:t>
      </w:r>
    </w:p>
    <w:p w14:paraId="004BAFD2" w14:textId="77777777" w:rsidR="00AB51E4" w:rsidRPr="00B26C98" w:rsidRDefault="00AB51E4" w:rsidP="00AB51E4">
      <w:pPr>
        <w:ind w:firstLine="480"/>
      </w:pPr>
      <w:r w:rsidRPr="00B26C98">
        <w:t>hex2</w:t>
      </w:r>
      <w:r w:rsidRPr="00B26C98">
        <w:t>文件</w:t>
      </w:r>
      <w:r w:rsidRPr="00B26C98">
        <w:t>:</w:t>
      </w:r>
    </w:p>
    <w:p w14:paraId="72A4CDD3" w14:textId="77777777" w:rsidR="00AB51E4" w:rsidRPr="00B26C98" w:rsidRDefault="00AB51E4" w:rsidP="00AB51E4">
      <w:pPr>
        <w:ind w:firstLine="480"/>
        <w:rPr>
          <w:szCs w:val="24"/>
        </w:rPr>
      </w:pPr>
      <w:r w:rsidRPr="00B26C98">
        <w:rPr>
          <w:szCs w:val="24"/>
        </w:rPr>
        <w:lastRenderedPageBreak/>
        <w:drawing>
          <wp:inline distT="0" distB="0" distL="0" distR="0" wp14:anchorId="25F0BB7B" wp14:editId="1F552F6F">
            <wp:extent cx="1730375" cy="49517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0375" cy="4951730"/>
                    </a:xfrm>
                    <a:prstGeom prst="rect">
                      <a:avLst/>
                    </a:prstGeom>
                    <a:noFill/>
                    <a:ln>
                      <a:noFill/>
                    </a:ln>
                  </pic:spPr>
                </pic:pic>
              </a:graphicData>
            </a:graphic>
          </wp:inline>
        </w:drawing>
      </w:r>
    </w:p>
    <w:p w14:paraId="3778FCE2" w14:textId="77777777" w:rsidR="00AB51E4" w:rsidRPr="00B26C98" w:rsidRDefault="00AB51E4" w:rsidP="00AB51E4">
      <w:pPr>
        <w:ind w:firstLine="480"/>
      </w:pPr>
      <w:r w:rsidRPr="00B26C98">
        <w:t>指定</w:t>
      </w:r>
      <w:r w:rsidRPr="00B26C98">
        <w:t>0x0031-0x0033</w:t>
      </w:r>
      <w:r w:rsidRPr="00B26C98">
        <w:t>，</w:t>
      </w:r>
      <w:r w:rsidRPr="00B26C98">
        <w:t>0x0040-0x0043</w:t>
      </w:r>
      <w:r w:rsidRPr="00B26C98">
        <w:t>地址的内容，其中</w:t>
      </w:r>
      <w:r w:rsidRPr="00B26C98">
        <w:t>0x0034-0x003f</w:t>
      </w:r>
      <w:r w:rsidRPr="00B26C98">
        <w:t>地址是空洞</w:t>
      </w:r>
    </w:p>
    <w:p w14:paraId="378A3B40" w14:textId="77777777" w:rsidR="00AB51E4" w:rsidRPr="00B26C98" w:rsidRDefault="00AB51E4" w:rsidP="00AB51E4">
      <w:pPr>
        <w:ind w:firstLine="480"/>
      </w:pPr>
    </w:p>
    <w:p w14:paraId="4D0FD539" w14:textId="77777777" w:rsidR="00AB51E4" w:rsidRPr="00B26C98" w:rsidRDefault="00AB51E4" w:rsidP="00AB51E4">
      <w:pPr>
        <w:ind w:firstLine="480"/>
        <w:rPr>
          <w:szCs w:val="24"/>
        </w:rPr>
      </w:pPr>
      <w:r w:rsidRPr="00B26C98">
        <w:rPr>
          <w:szCs w:val="24"/>
        </w:rPr>
        <w:lastRenderedPageBreak/>
        <w:drawing>
          <wp:inline distT="0" distB="0" distL="0" distR="0" wp14:anchorId="22096F52" wp14:editId="5F0066E4">
            <wp:extent cx="10227310" cy="52470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227310" cy="5247005"/>
                    </a:xfrm>
                    <a:prstGeom prst="rect">
                      <a:avLst/>
                    </a:prstGeom>
                    <a:noFill/>
                    <a:ln>
                      <a:noFill/>
                    </a:ln>
                  </pic:spPr>
                </pic:pic>
              </a:graphicData>
            </a:graphic>
          </wp:inline>
        </w:drawing>
      </w:r>
    </w:p>
    <w:p w14:paraId="7373D6C7" w14:textId="77777777" w:rsidR="00AB51E4" w:rsidRPr="00B26C98" w:rsidRDefault="00AB51E4" w:rsidP="00AB51E4">
      <w:pPr>
        <w:ind w:firstLine="480"/>
      </w:pPr>
      <w:r w:rsidRPr="00B26C98">
        <w:t>上述代码实现了分别从</w:t>
      </w:r>
      <w:r w:rsidRPr="00B26C98">
        <w:t>3</w:t>
      </w:r>
      <w:r w:rsidRPr="00B26C98">
        <w:t>个</w:t>
      </w:r>
      <w:r w:rsidRPr="00B26C98">
        <w:t>hex</w:t>
      </w:r>
      <w:r w:rsidRPr="00B26C98">
        <w:t>文件中读取</w:t>
      </w:r>
      <w:r w:rsidRPr="00B26C98">
        <w:t>memory</w:t>
      </w:r>
      <w:r w:rsidRPr="00B26C98">
        <w:t>格式的数据，并加载到</w:t>
      </w:r>
      <w:r w:rsidRPr="00B26C98">
        <w:t>rom0</w:t>
      </w:r>
      <w:r w:rsidRPr="00B26C98">
        <w:t>中。</w:t>
      </w:r>
      <w:r w:rsidRPr="00B26C98">
        <w:t>hex0/hex1</w:t>
      </w:r>
      <w:r w:rsidRPr="00B26C98">
        <w:t>的加载参数</w:t>
      </w:r>
      <w:r w:rsidRPr="00B26C98">
        <w:t>fill=0</w:t>
      </w:r>
      <w:r w:rsidRPr="00B26C98">
        <w:t>，即空洞地址空间不会处理。</w:t>
      </w:r>
      <w:r w:rsidRPr="00B26C98">
        <w:t>hex2</w:t>
      </w:r>
      <w:r w:rsidRPr="00B26C98">
        <w:t>加载时指定了</w:t>
      </w:r>
      <w:r w:rsidRPr="00B26C98">
        <w:t>fill=1</w:t>
      </w:r>
      <w:r w:rsidRPr="00B26C98">
        <w:t>，即两端连续地址直接的空洞地址会被填充</w:t>
      </w:r>
      <w:r w:rsidRPr="00B26C98">
        <w:t>0.</w:t>
      </w:r>
    </w:p>
    <w:p w14:paraId="3E037FC9" w14:textId="77777777" w:rsidR="00AB51E4" w:rsidRPr="00B26C98" w:rsidRDefault="00AB51E4" w:rsidP="00AB51E4">
      <w:pPr>
        <w:ind w:firstLine="480"/>
      </w:pPr>
      <w:r w:rsidRPr="00B26C98">
        <w:t>程序执行打印结果如下：</w:t>
      </w:r>
    </w:p>
    <w:p w14:paraId="274A26A6" w14:textId="77777777" w:rsidR="00AB51E4" w:rsidRPr="00B26C98" w:rsidRDefault="00AB51E4" w:rsidP="00AB51E4">
      <w:pPr>
        <w:ind w:firstLine="480"/>
        <w:rPr>
          <w:szCs w:val="24"/>
        </w:rPr>
      </w:pPr>
      <w:r w:rsidRPr="00B26C98">
        <w:rPr>
          <w:szCs w:val="24"/>
        </w:rPr>
        <w:lastRenderedPageBreak/>
        <w:drawing>
          <wp:inline distT="0" distB="0" distL="0" distR="0" wp14:anchorId="2D782B52" wp14:editId="7622B13E">
            <wp:extent cx="3003550" cy="703389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03550" cy="7033895"/>
                    </a:xfrm>
                    <a:prstGeom prst="rect">
                      <a:avLst/>
                    </a:prstGeom>
                    <a:noFill/>
                    <a:ln>
                      <a:noFill/>
                    </a:ln>
                  </pic:spPr>
                </pic:pic>
              </a:graphicData>
            </a:graphic>
          </wp:inline>
        </w:drawing>
      </w:r>
    </w:p>
    <w:p w14:paraId="62B985F8" w14:textId="77777777" w:rsidR="00AB51E4" w:rsidRPr="00B26C98" w:rsidRDefault="00AB51E4" w:rsidP="00AB51E4">
      <w:pPr>
        <w:pStyle w:val="2"/>
      </w:pPr>
      <w:r w:rsidRPr="00B26C98">
        <w:rPr>
          <w:rFonts w:hint="eastAsia"/>
        </w:rPr>
        <w:t xml:space="preserve">pullup(): </w:t>
      </w:r>
      <w:r w:rsidRPr="00B26C98">
        <w:rPr>
          <w:rFonts w:hint="eastAsia"/>
        </w:rPr>
        <w:t>信号上拉</w:t>
      </w:r>
    </w:p>
    <w:p w14:paraId="025568DE" w14:textId="77777777" w:rsidR="00AB51E4" w:rsidRPr="00B26C98" w:rsidRDefault="00AB51E4" w:rsidP="00AB51E4">
      <w:pPr>
        <w:ind w:firstLine="480"/>
      </w:pPr>
      <w:r w:rsidRPr="00B26C98">
        <w:t>pullup()</w:t>
      </w:r>
      <w:r w:rsidRPr="00B26C98">
        <w:t>用来实现对信号的上拉，常常用在验证仿真环境中，</w:t>
      </w:r>
      <w:r w:rsidRPr="00B26C98">
        <w:t>3</w:t>
      </w:r>
      <w:r w:rsidRPr="00B26C98">
        <w:t>太输入</w:t>
      </w:r>
      <w:r w:rsidRPr="00B26C98">
        <w:t>/</w:t>
      </w:r>
      <w:r w:rsidRPr="00B26C98">
        <w:t>输出接口总线经常需要接上拉电阻</w:t>
      </w:r>
      <w:r w:rsidRPr="00B26C98">
        <w:t>/</w:t>
      </w:r>
      <w:r w:rsidRPr="00B26C98">
        <w:t>下拉电阻，</w:t>
      </w:r>
      <w:r w:rsidRPr="00B26C98">
        <w:t>pull()</w:t>
      </w:r>
      <w:r w:rsidRPr="00B26C98">
        <w:t>可以模拟上拉电阻的功能。</w:t>
      </w:r>
    </w:p>
    <w:p w14:paraId="21A4C419" w14:textId="77777777" w:rsidR="00AB51E4" w:rsidRPr="00B26C98" w:rsidRDefault="00AB51E4" w:rsidP="00AB51E4">
      <w:pPr>
        <w:ind w:firstLine="480"/>
        <w:rPr>
          <w:szCs w:val="24"/>
        </w:rPr>
      </w:pPr>
      <w:r w:rsidRPr="00B26C98">
        <w:rPr>
          <w:szCs w:val="24"/>
        </w:rPr>
        <w:drawing>
          <wp:inline distT="0" distB="0" distL="0" distR="0" wp14:anchorId="2BF68A2A" wp14:editId="2C1F43CD">
            <wp:extent cx="3931920" cy="3448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31920" cy="344805"/>
                    </a:xfrm>
                    <a:prstGeom prst="rect">
                      <a:avLst/>
                    </a:prstGeom>
                    <a:noFill/>
                    <a:ln>
                      <a:noFill/>
                    </a:ln>
                  </pic:spPr>
                </pic:pic>
              </a:graphicData>
            </a:graphic>
          </wp:inline>
        </w:drawing>
      </w:r>
    </w:p>
    <w:p w14:paraId="4903B672" w14:textId="77777777" w:rsidR="00AB51E4" w:rsidRPr="00B26C98" w:rsidRDefault="00AB51E4" w:rsidP="00AB51E4">
      <w:pPr>
        <w:ind w:firstLine="480"/>
      </w:pPr>
      <w:r w:rsidRPr="00B26C98">
        <w:t>入参</w:t>
      </w:r>
      <w:r w:rsidRPr="00B26C98">
        <w:t>a</w:t>
      </w:r>
      <w:r w:rsidRPr="00B26C98">
        <w:t>是被上拉的信号。</w:t>
      </w:r>
      <w:r w:rsidRPr="00B26C98">
        <w:t>ds</w:t>
      </w:r>
      <w:r w:rsidRPr="00B26C98">
        <w:t>是驱动强度参数，可以是</w:t>
      </w:r>
      <w:r w:rsidRPr="00B26C98">
        <w:t>weak1/strong1.</w:t>
      </w:r>
    </w:p>
    <w:p w14:paraId="2E7B0935" w14:textId="77777777" w:rsidR="00AB51E4" w:rsidRPr="00B26C98" w:rsidRDefault="00AB51E4" w:rsidP="00AB51E4">
      <w:pPr>
        <w:ind w:firstLine="480"/>
      </w:pPr>
      <w:r w:rsidRPr="00B26C98">
        <w:lastRenderedPageBreak/>
        <w:t>demo</w:t>
      </w:r>
      <w:r w:rsidRPr="00B26C98">
        <w:t>例子：</w:t>
      </w:r>
    </w:p>
    <w:p w14:paraId="411D0F45" w14:textId="77777777" w:rsidR="00AB51E4" w:rsidRPr="00B26C98" w:rsidRDefault="00AB51E4" w:rsidP="00AB51E4">
      <w:pPr>
        <w:ind w:firstLine="480"/>
        <w:rPr>
          <w:szCs w:val="24"/>
        </w:rPr>
      </w:pPr>
      <w:r w:rsidRPr="00B26C98">
        <w:rPr>
          <w:szCs w:val="24"/>
        </w:rPr>
        <w:drawing>
          <wp:inline distT="0" distB="0" distL="0" distR="0" wp14:anchorId="4678E172" wp14:editId="266DA151">
            <wp:extent cx="3524250" cy="1898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24250" cy="189865"/>
                    </a:xfrm>
                    <a:prstGeom prst="rect">
                      <a:avLst/>
                    </a:prstGeom>
                    <a:noFill/>
                    <a:ln>
                      <a:noFill/>
                    </a:ln>
                  </pic:spPr>
                </pic:pic>
              </a:graphicData>
            </a:graphic>
          </wp:inline>
        </w:drawing>
      </w:r>
    </w:p>
    <w:p w14:paraId="12DF9BD1" w14:textId="77777777" w:rsidR="00AB51E4" w:rsidRPr="00B26C98" w:rsidRDefault="00AB51E4" w:rsidP="00AB51E4">
      <w:pPr>
        <w:ind w:firstLine="480"/>
      </w:pPr>
    </w:p>
    <w:p w14:paraId="27695AEC" w14:textId="77777777" w:rsidR="00AB51E4" w:rsidRPr="00B26C98" w:rsidRDefault="00AB51E4" w:rsidP="00AB51E4">
      <w:pPr>
        <w:ind w:firstLine="480"/>
        <w:rPr>
          <w:szCs w:val="24"/>
        </w:rPr>
      </w:pPr>
      <w:r w:rsidRPr="00B26C98">
        <w:rPr>
          <w:szCs w:val="24"/>
        </w:rPr>
        <w:drawing>
          <wp:inline distT="0" distB="0" distL="0" distR="0" wp14:anchorId="56D25E2A" wp14:editId="5F7364DF">
            <wp:extent cx="8328025" cy="585914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328025" cy="5859145"/>
                    </a:xfrm>
                    <a:prstGeom prst="rect">
                      <a:avLst/>
                    </a:prstGeom>
                    <a:noFill/>
                    <a:ln>
                      <a:noFill/>
                    </a:ln>
                  </pic:spPr>
                </pic:pic>
              </a:graphicData>
            </a:graphic>
          </wp:inline>
        </w:drawing>
      </w:r>
    </w:p>
    <w:p w14:paraId="0FD1D9D7" w14:textId="77777777" w:rsidR="00AB51E4" w:rsidRPr="00B26C98" w:rsidRDefault="00AB51E4" w:rsidP="00AB51E4">
      <w:pPr>
        <w:ind w:firstLine="480"/>
      </w:pPr>
      <w:r w:rsidRPr="00B26C98">
        <w:t>上述代码里的</w:t>
      </w:r>
      <w:r w:rsidRPr="00B26C98">
        <w:t>module sub_module0</w:t>
      </w:r>
      <w:r w:rsidRPr="00B26C98">
        <w:t>的端口定义了两个双向总线</w:t>
      </w:r>
      <w:r w:rsidRPr="00B26C98">
        <w:t>bus0, bus1</w:t>
      </w:r>
      <w:r w:rsidRPr="00B26C98">
        <w:t>。顶层</w:t>
      </w:r>
      <w:r w:rsidRPr="00B26C98">
        <w:t>module</w:t>
      </w:r>
      <w:r w:rsidRPr="00B26C98">
        <w:t>里例化了</w:t>
      </w:r>
      <w:r w:rsidRPr="00B26C98">
        <w:t>sub_module0</w:t>
      </w:r>
      <w:r w:rsidRPr="00B26C98">
        <w:t>并对它的端口</w:t>
      </w:r>
      <w:r w:rsidRPr="00B26C98">
        <w:t>bus0/</w:t>
      </w:r>
      <w:r w:rsidRPr="00B26C98">
        <w:t>做了弱上拉，</w:t>
      </w:r>
      <w:r w:rsidRPr="00B26C98">
        <w:t>bus1</w:t>
      </w:r>
      <w:r w:rsidRPr="00B26C98">
        <w:t>做了弱下拉。</w:t>
      </w:r>
    </w:p>
    <w:p w14:paraId="009ED93D" w14:textId="77777777" w:rsidR="00AB51E4" w:rsidRPr="00B26C98" w:rsidRDefault="00AB51E4" w:rsidP="00AB51E4">
      <w:pPr>
        <w:pStyle w:val="2"/>
      </w:pPr>
      <w:r w:rsidRPr="00B26C98">
        <w:rPr>
          <w:rFonts w:hint="eastAsia"/>
        </w:rPr>
        <w:t xml:space="preserve">pulldown(): </w:t>
      </w:r>
      <w:r w:rsidRPr="00B26C98">
        <w:rPr>
          <w:rFonts w:hint="eastAsia"/>
        </w:rPr>
        <w:t>信号下拉，跟</w:t>
      </w:r>
      <w:r w:rsidRPr="00B26C98">
        <w:rPr>
          <w:rFonts w:hint="eastAsia"/>
        </w:rPr>
        <w:t>pullup()</w:t>
      </w:r>
      <w:r w:rsidRPr="00B26C98">
        <w:rPr>
          <w:rFonts w:hint="eastAsia"/>
        </w:rPr>
        <w:t>相对应</w:t>
      </w:r>
    </w:p>
    <w:p w14:paraId="69009B40" w14:textId="77777777" w:rsidR="00AB51E4" w:rsidRPr="00B26C98" w:rsidRDefault="00AB51E4" w:rsidP="00AB51E4">
      <w:pPr>
        <w:pStyle w:val="2"/>
      </w:pPr>
      <w:r w:rsidRPr="00B26C98">
        <w:rPr>
          <w:rFonts w:hint="eastAsia"/>
        </w:rPr>
        <w:t xml:space="preserve">tran(): </w:t>
      </w:r>
      <w:r w:rsidRPr="00B26C98">
        <w:rPr>
          <w:rFonts w:hint="eastAsia"/>
        </w:rPr>
        <w:t>三态信号双向驱动连接</w:t>
      </w:r>
    </w:p>
    <w:p w14:paraId="5750D8E4" w14:textId="77777777" w:rsidR="00AB51E4" w:rsidRPr="00B26C98" w:rsidRDefault="00AB51E4" w:rsidP="00AB51E4">
      <w:pPr>
        <w:ind w:firstLine="480"/>
      </w:pPr>
      <w:r w:rsidRPr="00B26C98">
        <w:t>两个有三态驱动的</w:t>
      </w:r>
      <w:r w:rsidRPr="00B26C98">
        <w:t>module</w:t>
      </w:r>
      <w:r w:rsidRPr="00B26C98">
        <w:t>的端口一般都有上拉</w:t>
      </w:r>
      <w:r w:rsidRPr="00B26C98">
        <w:t>/</w:t>
      </w:r>
      <w:r w:rsidRPr="00B26C98">
        <w:t>下拉，在顶层</w:t>
      </w:r>
      <w:r w:rsidRPr="00B26C98">
        <w:t>module</w:t>
      </w:r>
      <w:r w:rsidRPr="00B26C98">
        <w:t>里连接两个</w:t>
      </w:r>
      <w:r w:rsidRPr="00B26C98">
        <w:t>module</w:t>
      </w:r>
      <w:r w:rsidRPr="00B26C98">
        <w:t>的双向端口可以使用</w:t>
      </w:r>
      <w:r w:rsidRPr="00B26C98">
        <w:t>tran()</w:t>
      </w:r>
      <w:r w:rsidRPr="00B26C98">
        <w:t>方法。</w:t>
      </w:r>
    </w:p>
    <w:p w14:paraId="539D84AF" w14:textId="77777777" w:rsidR="00AB51E4" w:rsidRPr="00B26C98" w:rsidRDefault="00AB51E4" w:rsidP="00AB51E4">
      <w:pPr>
        <w:ind w:firstLine="480"/>
        <w:rPr>
          <w:szCs w:val="24"/>
        </w:rPr>
      </w:pPr>
      <w:r w:rsidRPr="00B26C98">
        <w:rPr>
          <w:szCs w:val="24"/>
        </w:rPr>
        <w:lastRenderedPageBreak/>
        <w:drawing>
          <wp:inline distT="0" distB="0" distL="0" distR="0" wp14:anchorId="68F1A343" wp14:editId="191142E5">
            <wp:extent cx="5162550" cy="358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62550" cy="358775"/>
                    </a:xfrm>
                    <a:prstGeom prst="rect">
                      <a:avLst/>
                    </a:prstGeom>
                    <a:noFill/>
                    <a:ln>
                      <a:noFill/>
                    </a:ln>
                  </pic:spPr>
                </pic:pic>
              </a:graphicData>
            </a:graphic>
          </wp:inline>
        </w:drawing>
      </w:r>
    </w:p>
    <w:p w14:paraId="5CF80FF4" w14:textId="77777777" w:rsidR="00AB51E4" w:rsidRPr="00B26C98" w:rsidRDefault="00AB51E4" w:rsidP="00AB51E4">
      <w:pPr>
        <w:ind w:firstLine="480"/>
      </w:pPr>
      <w:r w:rsidRPr="00B26C98">
        <w:t>入参</w:t>
      </w:r>
      <w:r w:rsidRPr="00B26C98">
        <w:t>a,b</w:t>
      </w:r>
      <w:r w:rsidRPr="00B26C98">
        <w:t>是待连接的双向驱动信号。</w:t>
      </w:r>
      <w:r w:rsidRPr="00B26C98">
        <w:t>c</w:t>
      </w:r>
      <w:r w:rsidRPr="00B26C98">
        <w:t>是可选的控制信号，如果</w:t>
      </w:r>
      <w:r w:rsidRPr="00B26C98">
        <w:t>tp</w:t>
      </w:r>
      <w:r w:rsidRPr="00B26C98">
        <w:t>是</w:t>
      </w:r>
      <w:r w:rsidRPr="00B26C98">
        <w:t>transif0/transif1/rtransif0/transif1</w:t>
      </w:r>
      <w:r w:rsidRPr="00B26C98">
        <w:t>，则必须传入参数</w:t>
      </w:r>
      <w:r w:rsidRPr="00B26C98">
        <w:t>c</w:t>
      </w:r>
      <w:r w:rsidRPr="00B26C98">
        <w:t>。</w:t>
      </w:r>
      <w:r w:rsidRPr="00B26C98">
        <w:t>tp</w:t>
      </w:r>
      <w:r w:rsidRPr="00B26C98">
        <w:t>是类型，可以是</w:t>
      </w:r>
      <w:r w:rsidRPr="00B26C98">
        <w:t>tran/tranif0/tranif1/rtran/rtranif0/rtranif1.</w:t>
      </w:r>
    </w:p>
    <w:p w14:paraId="3388F070" w14:textId="77777777" w:rsidR="00AB51E4" w:rsidRPr="00B26C98" w:rsidRDefault="00AB51E4" w:rsidP="00AB51E4">
      <w:pPr>
        <w:ind w:firstLine="480"/>
        <w:rPr>
          <w:szCs w:val="24"/>
        </w:rPr>
      </w:pPr>
      <w:r w:rsidRPr="00B26C98">
        <w:rPr>
          <w:szCs w:val="24"/>
        </w:rPr>
        <w:drawing>
          <wp:inline distT="0" distB="0" distL="0" distR="0" wp14:anchorId="464000D7" wp14:editId="206D140B">
            <wp:extent cx="6259830" cy="545846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59830" cy="5458460"/>
                    </a:xfrm>
                    <a:prstGeom prst="rect">
                      <a:avLst/>
                    </a:prstGeom>
                    <a:noFill/>
                    <a:ln>
                      <a:noFill/>
                    </a:ln>
                  </pic:spPr>
                </pic:pic>
              </a:graphicData>
            </a:graphic>
          </wp:inline>
        </w:drawing>
      </w:r>
    </w:p>
    <w:p w14:paraId="277CC8A3" w14:textId="77777777" w:rsidR="00AB51E4" w:rsidRPr="00B26C98" w:rsidRDefault="00AB51E4" w:rsidP="00AB51E4">
      <w:pPr>
        <w:ind w:firstLine="480"/>
      </w:pPr>
    </w:p>
    <w:p w14:paraId="7929E7C8" w14:textId="77777777" w:rsidR="00AB51E4" w:rsidRPr="00B26C98" w:rsidRDefault="00AB51E4" w:rsidP="00AB51E4">
      <w:pPr>
        <w:ind w:firstLine="480"/>
        <w:rPr>
          <w:szCs w:val="24"/>
        </w:rPr>
      </w:pPr>
      <w:r w:rsidRPr="00B26C98">
        <w:rPr>
          <w:szCs w:val="24"/>
        </w:rPr>
        <w:lastRenderedPageBreak/>
        <w:drawing>
          <wp:inline distT="0" distB="0" distL="0" distR="0" wp14:anchorId="13A6BEF8" wp14:editId="7EF8E2D1">
            <wp:extent cx="6189980" cy="35452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9980" cy="3545205"/>
                    </a:xfrm>
                    <a:prstGeom prst="rect">
                      <a:avLst/>
                    </a:prstGeom>
                    <a:noFill/>
                    <a:ln>
                      <a:noFill/>
                    </a:ln>
                  </pic:spPr>
                </pic:pic>
              </a:graphicData>
            </a:graphic>
          </wp:inline>
        </w:drawing>
      </w:r>
    </w:p>
    <w:p w14:paraId="57ADEA4D" w14:textId="77777777" w:rsidR="00AB51E4" w:rsidRPr="00B26C98" w:rsidRDefault="00AB51E4" w:rsidP="00AB51E4">
      <w:pPr>
        <w:ind w:firstLine="480"/>
      </w:pPr>
      <w:r w:rsidRPr="00B26C98">
        <w:t>上述代码实现了对两个子</w:t>
      </w:r>
      <w:r w:rsidRPr="00B26C98">
        <w:t>module</w:t>
      </w:r>
      <w:r w:rsidRPr="00B26C98">
        <w:t>的</w:t>
      </w:r>
      <w:r w:rsidRPr="00B26C98">
        <w:t>inout</w:t>
      </w:r>
      <w:r w:rsidRPr="00B26C98">
        <w:t>端口的双向驱动连接，</w:t>
      </w:r>
      <w:r w:rsidRPr="00B26C98">
        <w:t>bus0</w:t>
      </w:r>
      <w:r w:rsidRPr="00B26C98">
        <w:t>上拉，</w:t>
      </w:r>
      <w:r w:rsidRPr="00B26C98">
        <w:t>bus1</w:t>
      </w:r>
      <w:r w:rsidRPr="00B26C98">
        <w:t>下拉。</w:t>
      </w:r>
    </w:p>
    <w:p w14:paraId="4602758C" w14:textId="77777777" w:rsidR="00AB51E4" w:rsidRDefault="00AB51E4" w:rsidP="00AB51E4">
      <w:pPr>
        <w:pStyle w:val="1"/>
      </w:pPr>
      <w:r>
        <w:br w:type="page"/>
      </w:r>
      <w:r w:rsidRPr="00FF3E83">
        <w:rPr>
          <w:rFonts w:hint="eastAsia"/>
        </w:rPr>
        <w:lastRenderedPageBreak/>
        <w:t>phgl_utils(</w:t>
      </w:r>
      <w:r w:rsidRPr="00FF3E83">
        <w:rPr>
          <w:rFonts w:hint="eastAsia"/>
        </w:rPr>
        <w:t>可综合部分</w:t>
      </w:r>
      <w:r w:rsidRPr="00FF3E83">
        <w:rPr>
          <w:rFonts w:hint="eastAsia"/>
        </w:rPr>
        <w:t>)</w:t>
      </w:r>
    </w:p>
    <w:p w14:paraId="67645313" w14:textId="77777777" w:rsidR="00AB51E4" w:rsidRPr="004F323D" w:rsidRDefault="00AB51E4" w:rsidP="00AB51E4">
      <w:pPr>
        <w:ind w:firstLine="480"/>
      </w:pPr>
      <w:r w:rsidRPr="004F323D">
        <w:t>PHGL</w:t>
      </w:r>
      <w:r w:rsidRPr="004F323D">
        <w:t>对一些常用的通用电路</w:t>
      </w:r>
      <w:r w:rsidRPr="004F323D">
        <w:t>/</w:t>
      </w:r>
      <w:r w:rsidRPr="004F323D">
        <w:t>模块做了建模，用户可以很方便的在自己的代码中例化，这些基本电路的通用性很强且经过了严格的验证，用户不必再重复的开发这些通用电路。</w:t>
      </w:r>
    </w:p>
    <w:p w14:paraId="0ED3EA3B" w14:textId="77777777" w:rsidR="00AB51E4" w:rsidRPr="004F323D" w:rsidRDefault="00AB51E4" w:rsidP="00AB51E4">
      <w:pPr>
        <w:pStyle w:val="2"/>
      </w:pPr>
      <w:r w:rsidRPr="004F323D">
        <w:rPr>
          <w:rFonts w:hint="eastAsia"/>
        </w:rPr>
        <w:t xml:space="preserve">sp_arbiter module: </w:t>
      </w:r>
      <w:r w:rsidRPr="004F323D">
        <w:rPr>
          <w:rFonts w:hint="eastAsia"/>
        </w:rPr>
        <w:t>严格优先级仲裁器</w:t>
      </w:r>
    </w:p>
    <w:p w14:paraId="72CD833E" w14:textId="77777777" w:rsidR="00AB51E4" w:rsidRPr="004F323D" w:rsidRDefault="00AB51E4" w:rsidP="00AB51E4">
      <w:pPr>
        <w:ind w:firstLine="480"/>
      </w:pPr>
      <w:r w:rsidRPr="004F323D">
        <w:t>严格按照有低位到高位的优先级选择仲裁请求，输出仲裁选择之后的结果。</w:t>
      </w:r>
    </w:p>
    <w:p w14:paraId="5130C900" w14:textId="77777777" w:rsidR="00AB51E4" w:rsidRPr="004F323D" w:rsidRDefault="00AB51E4" w:rsidP="00AB51E4">
      <w:pPr>
        <w:ind w:firstLine="480"/>
      </w:pPr>
      <w:r w:rsidRPr="004F323D">
        <w:t>module</w:t>
      </w:r>
      <w:r w:rsidRPr="004F323D">
        <w:t>的参数与端口描述：</w:t>
      </w:r>
    </w:p>
    <w:p w14:paraId="579BD8FE" w14:textId="77777777" w:rsidR="00AB51E4" w:rsidRPr="004F323D" w:rsidRDefault="00AB51E4" w:rsidP="00AB51E4">
      <w:pPr>
        <w:ind w:firstLine="480"/>
        <w:rPr>
          <w:szCs w:val="24"/>
        </w:rPr>
      </w:pPr>
      <w:r w:rsidRPr="004F323D">
        <w:rPr>
          <w:szCs w:val="24"/>
        </w:rPr>
        <w:drawing>
          <wp:inline distT="0" distB="0" distL="0" distR="0" wp14:anchorId="2D226B01" wp14:editId="1C6FE19A">
            <wp:extent cx="11887200" cy="317944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887200" cy="3179445"/>
                    </a:xfrm>
                    <a:prstGeom prst="rect">
                      <a:avLst/>
                    </a:prstGeom>
                    <a:noFill/>
                    <a:ln>
                      <a:noFill/>
                    </a:ln>
                  </pic:spPr>
                </pic:pic>
              </a:graphicData>
            </a:graphic>
          </wp:inline>
        </w:drawing>
      </w:r>
    </w:p>
    <w:p w14:paraId="10E079DE" w14:textId="77777777" w:rsidR="00AB51E4" w:rsidRPr="004F323D" w:rsidRDefault="00AB51E4" w:rsidP="00AB51E4">
      <w:pPr>
        <w:ind w:firstLine="480"/>
      </w:pPr>
      <w:r w:rsidRPr="004F323D">
        <w:t>参数</w:t>
      </w:r>
      <w:r w:rsidRPr="004F323D">
        <w:t>gen</w:t>
      </w:r>
      <w:r w:rsidRPr="004F323D">
        <w:t>是仲裁的请求数据结构，可以是</w:t>
      </w:r>
      <w:r w:rsidRPr="004F323D">
        <w:t>bits/bundle</w:t>
      </w:r>
      <w:r w:rsidRPr="004F323D">
        <w:t>类型的，每个请求源的数据结构必须相同，最终仲裁输出的数据结构也是一样的。参数</w:t>
      </w:r>
      <w:r w:rsidRPr="004F323D">
        <w:t>n</w:t>
      </w:r>
      <w:r w:rsidRPr="004F323D">
        <w:t>是请求的个数，默认是</w:t>
      </w:r>
      <w:r w:rsidRPr="004F323D">
        <w:t>2</w:t>
      </w:r>
      <w:r w:rsidRPr="004F323D">
        <w:t>。参数</w:t>
      </w:r>
      <w:r w:rsidRPr="004F323D">
        <w:t>gen_p</w:t>
      </w:r>
      <w:r w:rsidRPr="004F323D">
        <w:t>是参数</w:t>
      </w:r>
      <w:r w:rsidRPr="004F323D">
        <w:t>gen</w:t>
      </w:r>
      <w:r w:rsidRPr="004F323D">
        <w:t>数据结构例化时所要传入的参数。</w:t>
      </w:r>
    </w:p>
    <w:p w14:paraId="0EAFFB37" w14:textId="77777777" w:rsidR="00AB51E4" w:rsidRPr="004F323D" w:rsidRDefault="00AB51E4" w:rsidP="00AB51E4">
      <w:pPr>
        <w:ind w:firstLine="480"/>
      </w:pPr>
      <w:r w:rsidRPr="004F323D">
        <w:t>端口是一个</w:t>
      </w:r>
      <w:r w:rsidRPr="004F323D">
        <w:t>arbiter_io bundle</w:t>
      </w:r>
      <w:r w:rsidRPr="004F323D">
        <w:t>类型，每个请求源都会用</w:t>
      </w:r>
      <w:r w:rsidRPr="004F323D">
        <w:t>ready_valid</w:t>
      </w:r>
      <w:r w:rsidRPr="004F323D">
        <w:t>封装，仲裁输出也是</w:t>
      </w:r>
      <w:r w:rsidRPr="004F323D">
        <w:t>read_valid</w:t>
      </w:r>
      <w:r w:rsidRPr="004F323D">
        <w:t>封装。</w:t>
      </w:r>
      <w:r w:rsidRPr="004F323D">
        <w:t>chose</w:t>
      </w:r>
      <w:r w:rsidRPr="004F323D">
        <w:t>是仲裁</w:t>
      </w:r>
      <w:r w:rsidRPr="004F323D">
        <w:t>id</w:t>
      </w:r>
      <w:r w:rsidRPr="004F323D">
        <w:t>的二进制编码，表示目前输出的是哪一个输入</w:t>
      </w:r>
      <w:r w:rsidRPr="004F323D">
        <w:t>id</w:t>
      </w:r>
      <w:r w:rsidRPr="004F323D">
        <w:t>。</w:t>
      </w:r>
    </w:p>
    <w:p w14:paraId="10451DFD" w14:textId="77777777" w:rsidR="00AB51E4" w:rsidRPr="004F323D" w:rsidRDefault="00AB51E4" w:rsidP="00AB51E4">
      <w:pPr>
        <w:ind w:firstLine="480"/>
      </w:pPr>
      <w:r w:rsidRPr="004F323D">
        <w:t>demo</w:t>
      </w:r>
      <w:r w:rsidRPr="004F323D">
        <w:t>例子：</w:t>
      </w:r>
    </w:p>
    <w:p w14:paraId="469C1E72" w14:textId="77777777" w:rsidR="00AB51E4" w:rsidRPr="004F323D" w:rsidRDefault="00AB51E4" w:rsidP="00AB51E4">
      <w:pPr>
        <w:ind w:firstLine="480"/>
        <w:rPr>
          <w:szCs w:val="24"/>
        </w:rPr>
      </w:pPr>
      <w:r w:rsidRPr="004F323D">
        <w:rPr>
          <w:szCs w:val="24"/>
        </w:rPr>
        <w:drawing>
          <wp:inline distT="0" distB="0" distL="0" distR="0" wp14:anchorId="0B2E9B6D" wp14:editId="160D6D35">
            <wp:extent cx="2919095" cy="2108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19095" cy="210820"/>
                    </a:xfrm>
                    <a:prstGeom prst="rect">
                      <a:avLst/>
                    </a:prstGeom>
                    <a:noFill/>
                    <a:ln>
                      <a:noFill/>
                    </a:ln>
                  </pic:spPr>
                </pic:pic>
              </a:graphicData>
            </a:graphic>
          </wp:inline>
        </w:drawing>
      </w:r>
    </w:p>
    <w:p w14:paraId="6E48C358" w14:textId="77777777" w:rsidR="00AB51E4" w:rsidRPr="004F323D" w:rsidRDefault="00AB51E4" w:rsidP="00AB51E4">
      <w:pPr>
        <w:ind w:firstLine="480"/>
      </w:pPr>
    </w:p>
    <w:p w14:paraId="787AEF31" w14:textId="77777777" w:rsidR="00AB51E4" w:rsidRPr="004F323D" w:rsidRDefault="00AB51E4" w:rsidP="00AB51E4">
      <w:pPr>
        <w:ind w:firstLine="480"/>
        <w:rPr>
          <w:szCs w:val="24"/>
        </w:rPr>
      </w:pPr>
      <w:r w:rsidRPr="004F323D">
        <w:rPr>
          <w:szCs w:val="24"/>
        </w:rPr>
        <w:lastRenderedPageBreak/>
        <w:drawing>
          <wp:inline distT="0" distB="0" distL="0" distR="0" wp14:anchorId="1C233E1B" wp14:editId="0F125FF6">
            <wp:extent cx="12604750" cy="570420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604750" cy="5704205"/>
                    </a:xfrm>
                    <a:prstGeom prst="rect">
                      <a:avLst/>
                    </a:prstGeom>
                    <a:noFill/>
                    <a:ln>
                      <a:noFill/>
                    </a:ln>
                  </pic:spPr>
                </pic:pic>
              </a:graphicData>
            </a:graphic>
          </wp:inline>
        </w:drawing>
      </w:r>
    </w:p>
    <w:p w14:paraId="1F371E1E" w14:textId="77777777" w:rsidR="00AB51E4" w:rsidRPr="004F323D" w:rsidRDefault="00AB51E4" w:rsidP="00AB51E4">
      <w:pPr>
        <w:ind w:firstLine="480"/>
      </w:pPr>
      <w:r w:rsidRPr="004F323D">
        <w:t>上述代码实现了一个简单的</w:t>
      </w:r>
      <w:r w:rsidRPr="004F323D">
        <w:t>4</w:t>
      </w:r>
      <w:r w:rsidRPr="004F323D">
        <w:t>选</w:t>
      </w:r>
      <w:r w:rsidRPr="004F323D">
        <w:t>1</w:t>
      </w:r>
      <w:r w:rsidRPr="004F323D">
        <w:t>请求</w:t>
      </w:r>
      <w:r w:rsidRPr="004F323D">
        <w:t>sp</w:t>
      </w:r>
      <w:r w:rsidRPr="004F323D">
        <w:t>仲裁，</w:t>
      </w:r>
      <w:r w:rsidRPr="004F323D">
        <w:t>4</w:t>
      </w:r>
      <w:r w:rsidRPr="004F323D">
        <w:t>个待仲裁的</w:t>
      </w:r>
      <w:r w:rsidRPr="004F323D">
        <w:t>bundle0</w:t>
      </w:r>
      <w:r w:rsidRPr="004F323D">
        <w:t>类型的请求输入</w:t>
      </w:r>
      <w:r w:rsidRPr="004F323D">
        <w:t>arbiter0</w:t>
      </w:r>
      <w:r w:rsidRPr="004F323D">
        <w:t>的</w:t>
      </w:r>
      <w:r w:rsidRPr="004F323D">
        <w:t>input</w:t>
      </w:r>
      <w:r w:rsidRPr="004F323D">
        <w:t>端，仲裁结果送给</w:t>
      </w:r>
      <w:r w:rsidRPr="004F323D">
        <w:t>arb0_out_valid</w:t>
      </w:r>
      <w:r w:rsidRPr="004F323D">
        <w:t>与</w:t>
      </w:r>
      <w:r w:rsidRPr="004F323D">
        <w:t>arb0_out_data</w:t>
      </w:r>
      <w:r w:rsidRPr="004F323D">
        <w:t>。如果</w:t>
      </w:r>
      <w:r w:rsidRPr="004F323D">
        <w:t>arbier0.io.input[i].fire()</w:t>
      </w:r>
      <w:r w:rsidRPr="004F323D">
        <w:t>有效就表示该路请求被选择输出了，可以产生改路的下一个请求。</w:t>
      </w:r>
    </w:p>
    <w:p w14:paraId="208B2D5B" w14:textId="77777777" w:rsidR="00AB51E4" w:rsidRPr="004F323D" w:rsidRDefault="00AB51E4" w:rsidP="00AB51E4">
      <w:pPr>
        <w:pStyle w:val="2"/>
      </w:pPr>
      <w:r w:rsidRPr="004F323D">
        <w:rPr>
          <w:rFonts w:hint="eastAsia"/>
        </w:rPr>
        <w:t>rr_arbiter module: round robin</w:t>
      </w:r>
      <w:r w:rsidRPr="004F323D">
        <w:rPr>
          <w:rFonts w:hint="eastAsia"/>
        </w:rPr>
        <w:t>仲裁器</w:t>
      </w:r>
    </w:p>
    <w:p w14:paraId="1657C857" w14:textId="77777777" w:rsidR="00AB51E4" w:rsidRPr="004F323D" w:rsidRDefault="00AB51E4" w:rsidP="00AB51E4">
      <w:pPr>
        <w:ind w:firstLine="480"/>
      </w:pPr>
      <w:r w:rsidRPr="004F323D">
        <w:t>输入输出端口跟</w:t>
      </w:r>
      <w:r w:rsidRPr="004F323D">
        <w:t>sp_arbiter module</w:t>
      </w:r>
      <w:r w:rsidRPr="004F323D">
        <w:t>完全一致，但内部仲裁选择是</w:t>
      </w:r>
      <w:r w:rsidRPr="004F323D">
        <w:t>round robin</w:t>
      </w:r>
      <w:r w:rsidRPr="004F323D">
        <w:t>算法。</w:t>
      </w:r>
    </w:p>
    <w:p w14:paraId="40AD61A3" w14:textId="77777777" w:rsidR="00AB51E4" w:rsidRPr="004F323D" w:rsidRDefault="00AB51E4" w:rsidP="00AB51E4">
      <w:pPr>
        <w:ind w:firstLine="480"/>
      </w:pPr>
      <w:r w:rsidRPr="004F323D">
        <w:t>demo</w:t>
      </w:r>
      <w:r w:rsidRPr="004F323D">
        <w:t>例子：</w:t>
      </w:r>
    </w:p>
    <w:p w14:paraId="56876E40" w14:textId="77777777" w:rsidR="00AB51E4" w:rsidRPr="004F323D" w:rsidRDefault="00AB51E4" w:rsidP="00AB51E4">
      <w:pPr>
        <w:ind w:firstLine="480"/>
        <w:rPr>
          <w:szCs w:val="24"/>
        </w:rPr>
      </w:pPr>
      <w:r w:rsidRPr="004F323D">
        <w:rPr>
          <w:szCs w:val="24"/>
        </w:rPr>
        <w:drawing>
          <wp:inline distT="0" distB="0" distL="0" distR="0" wp14:anchorId="4EF82527" wp14:editId="20B61945">
            <wp:extent cx="2919095" cy="2108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19095" cy="210820"/>
                    </a:xfrm>
                    <a:prstGeom prst="rect">
                      <a:avLst/>
                    </a:prstGeom>
                    <a:noFill/>
                    <a:ln>
                      <a:noFill/>
                    </a:ln>
                  </pic:spPr>
                </pic:pic>
              </a:graphicData>
            </a:graphic>
          </wp:inline>
        </w:drawing>
      </w:r>
    </w:p>
    <w:p w14:paraId="249D6465" w14:textId="77777777" w:rsidR="00AB51E4" w:rsidRPr="004F323D" w:rsidRDefault="00AB51E4" w:rsidP="00AB51E4">
      <w:pPr>
        <w:pStyle w:val="2"/>
      </w:pPr>
      <w:r w:rsidRPr="004F323D">
        <w:rPr>
          <w:rFonts w:hint="eastAsia"/>
        </w:rPr>
        <w:t>crc</w:t>
      </w:r>
      <w:r w:rsidRPr="004F323D">
        <w:rPr>
          <w:rFonts w:hint="eastAsia"/>
        </w:rPr>
        <w:t>循环冗余校验并行计算</w:t>
      </w:r>
    </w:p>
    <w:p w14:paraId="452133AF" w14:textId="77777777" w:rsidR="00AB51E4" w:rsidRPr="004F323D" w:rsidRDefault="00AB51E4" w:rsidP="00AB51E4">
      <w:pPr>
        <w:ind w:firstLine="480"/>
      </w:pPr>
      <w:r w:rsidRPr="004F323D">
        <w:t>crc</w:t>
      </w:r>
      <w:r w:rsidRPr="004F323D">
        <w:t>是一种非常常用的数据校验机制，</w:t>
      </w:r>
      <w:r w:rsidRPr="004F323D">
        <w:t>PHGL</w:t>
      </w:r>
      <w:r w:rsidRPr="004F323D">
        <w:t>里提供了通用的</w:t>
      </w:r>
      <w:r w:rsidRPr="004F323D">
        <w:t>crc</w:t>
      </w:r>
      <w:r w:rsidRPr="004F323D">
        <w:t>并行计算电路生成方法。</w:t>
      </w:r>
    </w:p>
    <w:p w14:paraId="25C894DF" w14:textId="77777777" w:rsidR="00AB51E4" w:rsidRPr="004F323D" w:rsidRDefault="00AB51E4" w:rsidP="00AB51E4">
      <w:pPr>
        <w:ind w:firstLine="480"/>
      </w:pPr>
      <w:r w:rsidRPr="004F323D">
        <w:lastRenderedPageBreak/>
        <w:t>目前提供了</w:t>
      </w:r>
      <w:r w:rsidRPr="004F323D">
        <w:t>crc4, crc5, crc8, crc16, crc32</w:t>
      </w:r>
      <w:r w:rsidRPr="004F323D">
        <w:t>五中封装类型，可以满足绝大部分的使用场景。如果有需要其他位宽的算法，用户可以直接调用</w:t>
      </w:r>
      <w:r w:rsidRPr="004F323D">
        <w:t>crc()</w:t>
      </w:r>
      <w:r w:rsidRPr="004F323D">
        <w:t>方法来实现自己定制的特定位宽。</w:t>
      </w:r>
    </w:p>
    <w:p w14:paraId="1B03EFC1" w14:textId="77777777" w:rsidR="00AB51E4" w:rsidRPr="004F323D" w:rsidRDefault="00AB51E4" w:rsidP="00AB51E4">
      <w:pPr>
        <w:ind w:firstLine="480"/>
      </w:pPr>
      <w:r w:rsidRPr="004F323D">
        <w:t>crc()</w:t>
      </w:r>
      <w:r w:rsidRPr="004F323D">
        <w:t>方法</w:t>
      </w:r>
      <w:r w:rsidRPr="004F323D">
        <w:t>:</w:t>
      </w:r>
    </w:p>
    <w:p w14:paraId="01117032" w14:textId="77777777" w:rsidR="00AB51E4" w:rsidRPr="004F323D" w:rsidRDefault="00AB51E4" w:rsidP="00AB51E4">
      <w:pPr>
        <w:ind w:firstLine="480"/>
        <w:rPr>
          <w:szCs w:val="24"/>
        </w:rPr>
      </w:pPr>
      <w:r w:rsidRPr="004F323D">
        <w:rPr>
          <w:szCs w:val="24"/>
        </w:rPr>
        <w:drawing>
          <wp:inline distT="0" distB="0" distL="0" distR="0" wp14:anchorId="04F42637" wp14:editId="256ABDA9">
            <wp:extent cx="5563870" cy="457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3870" cy="457200"/>
                    </a:xfrm>
                    <a:prstGeom prst="rect">
                      <a:avLst/>
                    </a:prstGeom>
                    <a:noFill/>
                    <a:ln>
                      <a:noFill/>
                    </a:ln>
                  </pic:spPr>
                </pic:pic>
              </a:graphicData>
            </a:graphic>
          </wp:inline>
        </w:drawing>
      </w:r>
    </w:p>
    <w:p w14:paraId="1509E0AB" w14:textId="77777777" w:rsidR="00AB51E4" w:rsidRPr="004F323D" w:rsidRDefault="00AB51E4" w:rsidP="00AB51E4">
      <w:pPr>
        <w:ind w:firstLine="480"/>
      </w:pPr>
      <w:r w:rsidRPr="004F323D">
        <w:t>第一个入参</w:t>
      </w:r>
      <w:r w:rsidRPr="004F323D">
        <w:t>data_old</w:t>
      </w:r>
      <w:r w:rsidRPr="004F323D">
        <w:t>是上一次的</w:t>
      </w:r>
      <w:r w:rsidRPr="004F323D">
        <w:t>crc</w:t>
      </w:r>
      <w:r w:rsidRPr="004F323D">
        <w:t>计算结果</w:t>
      </w:r>
      <w:r w:rsidRPr="004F323D">
        <w:t>(</w:t>
      </w:r>
      <w:r w:rsidRPr="004F323D">
        <w:t>如果是第一个计算数据，这时</w:t>
      </w:r>
      <w:r w:rsidRPr="004F323D">
        <w:t>crc</w:t>
      </w:r>
      <w:r w:rsidRPr="004F323D">
        <w:t>初始值</w:t>
      </w:r>
      <w:r w:rsidRPr="004F323D">
        <w:t>)</w:t>
      </w:r>
      <w:r w:rsidRPr="004F323D">
        <w:t>。第二个入参</w:t>
      </w:r>
      <w:r w:rsidRPr="004F323D">
        <w:t>data_new</w:t>
      </w:r>
      <w:r w:rsidRPr="004F323D">
        <w:t>是新的待计算的数据。第三个入参</w:t>
      </w:r>
      <w:r w:rsidRPr="004F323D">
        <w:t>poly</w:t>
      </w:r>
      <w:r w:rsidRPr="004F323D">
        <w:t>是</w:t>
      </w:r>
      <w:r w:rsidRPr="004F323D">
        <w:t>crc</w:t>
      </w:r>
      <w:r w:rsidRPr="004F323D">
        <w:t>的多项式，必须是常量。第四个入参</w:t>
      </w:r>
      <w:r w:rsidRPr="004F323D">
        <w:t>width</w:t>
      </w:r>
      <w:r w:rsidRPr="004F323D">
        <w:t>是</w:t>
      </w:r>
      <w:r w:rsidRPr="004F323D">
        <w:t>crc</w:t>
      </w:r>
      <w:r w:rsidRPr="004F323D">
        <w:t>计算结果的位宽。</w:t>
      </w:r>
    </w:p>
    <w:p w14:paraId="36FCC3EF" w14:textId="77777777" w:rsidR="00AB51E4" w:rsidRPr="004F323D" w:rsidRDefault="00AB51E4" w:rsidP="00AB51E4">
      <w:pPr>
        <w:ind w:firstLine="480"/>
      </w:pPr>
      <w:r w:rsidRPr="004F323D">
        <w:t>crc4(), crc5(), crc8(), crc16(), crc32()</w:t>
      </w:r>
      <w:r w:rsidRPr="004F323D">
        <w:t>是对特定位宽的算法做了简单封装</w:t>
      </w:r>
      <w:r w:rsidRPr="004F323D">
        <w:t>:</w:t>
      </w:r>
    </w:p>
    <w:p w14:paraId="19F57591" w14:textId="77777777" w:rsidR="00AB51E4" w:rsidRPr="004F323D" w:rsidRDefault="00AB51E4" w:rsidP="00AB51E4">
      <w:pPr>
        <w:ind w:firstLine="480"/>
        <w:rPr>
          <w:szCs w:val="24"/>
        </w:rPr>
      </w:pPr>
      <w:r w:rsidRPr="004F323D">
        <w:rPr>
          <w:szCs w:val="24"/>
        </w:rPr>
        <w:drawing>
          <wp:inline distT="0" distB="0" distL="0" distR="0" wp14:anchorId="0AFAC048" wp14:editId="50AF535C">
            <wp:extent cx="11359515" cy="7734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359515" cy="773430"/>
                    </a:xfrm>
                    <a:prstGeom prst="rect">
                      <a:avLst/>
                    </a:prstGeom>
                    <a:noFill/>
                    <a:ln>
                      <a:noFill/>
                    </a:ln>
                  </pic:spPr>
                </pic:pic>
              </a:graphicData>
            </a:graphic>
          </wp:inline>
        </w:drawing>
      </w:r>
    </w:p>
    <w:p w14:paraId="78ABED46" w14:textId="77777777" w:rsidR="00AB51E4" w:rsidRPr="004F323D" w:rsidRDefault="00AB51E4" w:rsidP="00AB51E4">
      <w:pPr>
        <w:ind w:firstLine="480"/>
      </w:pPr>
      <w:r w:rsidRPr="004F323D">
        <w:t>入参</w:t>
      </w:r>
      <w:r w:rsidRPr="004F323D">
        <w:t>refin</w:t>
      </w:r>
      <w:r w:rsidRPr="004F323D">
        <w:t>指示是否需要对</w:t>
      </w:r>
      <w:r w:rsidRPr="004F323D">
        <w:t>data_new</w:t>
      </w:r>
      <w:r w:rsidRPr="004F323D">
        <w:t>的高低位序做反转。</w:t>
      </w:r>
    </w:p>
    <w:p w14:paraId="76BAA012" w14:textId="77777777" w:rsidR="00AB51E4" w:rsidRPr="004F323D" w:rsidRDefault="00AB51E4" w:rsidP="00AB51E4">
      <w:pPr>
        <w:ind w:firstLine="480"/>
      </w:pPr>
      <w:r w:rsidRPr="004F323D">
        <w:t>demo</w:t>
      </w:r>
      <w:r w:rsidRPr="004F323D">
        <w:t>例子</w:t>
      </w:r>
      <w:r w:rsidRPr="004F323D">
        <w:t>:</w:t>
      </w:r>
    </w:p>
    <w:p w14:paraId="709BC64D" w14:textId="77777777" w:rsidR="00AB51E4" w:rsidRPr="004F323D" w:rsidRDefault="00AB51E4" w:rsidP="00AB51E4">
      <w:pPr>
        <w:ind w:firstLine="480"/>
        <w:rPr>
          <w:szCs w:val="24"/>
        </w:rPr>
      </w:pPr>
      <w:r w:rsidRPr="004F323D">
        <w:rPr>
          <w:szCs w:val="24"/>
        </w:rPr>
        <w:drawing>
          <wp:inline distT="0" distB="0" distL="0" distR="0" wp14:anchorId="711DDC04" wp14:editId="218E7F5D">
            <wp:extent cx="2518410" cy="1968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18410" cy="196850"/>
                    </a:xfrm>
                    <a:prstGeom prst="rect">
                      <a:avLst/>
                    </a:prstGeom>
                    <a:noFill/>
                    <a:ln>
                      <a:noFill/>
                    </a:ln>
                  </pic:spPr>
                </pic:pic>
              </a:graphicData>
            </a:graphic>
          </wp:inline>
        </w:drawing>
      </w:r>
    </w:p>
    <w:p w14:paraId="23136A3E" w14:textId="77777777" w:rsidR="00AB51E4" w:rsidRPr="004F323D" w:rsidRDefault="00AB51E4" w:rsidP="00AB51E4">
      <w:pPr>
        <w:ind w:firstLine="480"/>
      </w:pPr>
      <w:r w:rsidRPr="004F323D">
        <w:t>例如，以太网数据包的</w:t>
      </w:r>
      <w:r w:rsidRPr="004F323D">
        <w:t>crc32</w:t>
      </w:r>
      <w:r w:rsidRPr="004F323D">
        <w:t>算法</w:t>
      </w:r>
      <w:r w:rsidRPr="004F323D">
        <w:t>:</w:t>
      </w:r>
    </w:p>
    <w:p w14:paraId="3ADF8026" w14:textId="77777777" w:rsidR="00AB51E4" w:rsidRPr="004F323D" w:rsidRDefault="00AB51E4" w:rsidP="00AB51E4">
      <w:pPr>
        <w:ind w:firstLine="480"/>
        <w:rPr>
          <w:szCs w:val="24"/>
        </w:rPr>
      </w:pPr>
      <w:r w:rsidRPr="004F323D">
        <w:rPr>
          <w:szCs w:val="24"/>
        </w:rPr>
        <w:lastRenderedPageBreak/>
        <w:drawing>
          <wp:inline distT="0" distB="0" distL="0" distR="0" wp14:anchorId="72B8DAA3" wp14:editId="38A8A6D6">
            <wp:extent cx="9734550" cy="559879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734550" cy="5598795"/>
                    </a:xfrm>
                    <a:prstGeom prst="rect">
                      <a:avLst/>
                    </a:prstGeom>
                    <a:noFill/>
                    <a:ln>
                      <a:noFill/>
                    </a:ln>
                  </pic:spPr>
                </pic:pic>
              </a:graphicData>
            </a:graphic>
          </wp:inline>
        </w:drawing>
      </w:r>
    </w:p>
    <w:p w14:paraId="2B44116A" w14:textId="77777777" w:rsidR="00AB51E4" w:rsidRPr="004F323D" w:rsidRDefault="00AB51E4" w:rsidP="00AB51E4">
      <w:pPr>
        <w:pStyle w:val="2"/>
      </w:pPr>
      <w:r w:rsidRPr="004F323D">
        <w:rPr>
          <w:rFonts w:hint="eastAsia"/>
        </w:rPr>
        <w:t xml:space="preserve">csr: </w:t>
      </w:r>
      <w:r w:rsidRPr="004F323D">
        <w:rPr>
          <w:rFonts w:hint="eastAsia"/>
        </w:rPr>
        <w:t>是一套寄存器配置相关数据结构与</w:t>
      </w:r>
      <w:r w:rsidRPr="004F323D">
        <w:rPr>
          <w:rFonts w:hint="eastAsia"/>
        </w:rPr>
        <w:t>module</w:t>
      </w:r>
    </w:p>
    <w:p w14:paraId="6D5CE0A7" w14:textId="77777777" w:rsidR="00AB51E4" w:rsidRDefault="00AB51E4" w:rsidP="00AB51E4">
      <w:pPr>
        <w:ind w:firstLine="480"/>
      </w:pPr>
      <w:r w:rsidRPr="004F323D">
        <w:t>当前的大部分芯片内部都会有处理器，功能模块都会涉及寄存器配置，这部分功能在</w:t>
      </w:r>
      <w:r w:rsidRPr="004F323D">
        <w:t>PHGL</w:t>
      </w:r>
      <w:r w:rsidRPr="004F323D">
        <w:t>里单独抽象了出来，用户可以在自己的</w:t>
      </w:r>
      <w:r w:rsidRPr="004F323D">
        <w:t>PHGL</w:t>
      </w:r>
      <w:r w:rsidRPr="004F323D">
        <w:t>描述程序中调用</w:t>
      </w:r>
      <w:r w:rsidRPr="004F323D">
        <w:t>csr</w:t>
      </w:r>
      <w:r w:rsidRPr="004F323D">
        <w:t>通用方法，可以很轻松的实现模块的寄存器配置。</w:t>
      </w:r>
    </w:p>
    <w:p w14:paraId="1F235C02" w14:textId="77777777" w:rsidR="00AB51E4" w:rsidRPr="004F323D" w:rsidRDefault="00AB51E4" w:rsidP="00AB51E4">
      <w:pPr>
        <w:pStyle w:val="3"/>
      </w:pPr>
      <w:r w:rsidRPr="004F323D">
        <w:t>csr_reg_group</w:t>
      </w:r>
    </w:p>
    <w:p w14:paraId="2A8D7D96" w14:textId="77777777" w:rsidR="00AB51E4" w:rsidRPr="004F323D" w:rsidRDefault="00AB51E4" w:rsidP="00AB51E4">
      <w:pPr>
        <w:ind w:firstLine="480"/>
      </w:pPr>
      <w:r w:rsidRPr="004F323D">
        <w:t>csr_reg_group bundle</w:t>
      </w:r>
      <w:r w:rsidRPr="004F323D">
        <w:t>是寄存器的数据结构容器，用来装载该寄存器的各个域段，每个寄存器域段用</w:t>
      </w:r>
      <w:r w:rsidRPr="004F323D">
        <w:t>csr_reg_field_desc parameter</w:t>
      </w:r>
      <w:r w:rsidRPr="004F323D">
        <w:t>来描述。</w:t>
      </w:r>
      <w:r w:rsidRPr="004F323D">
        <w:t>csr_reg_group</w:t>
      </w:r>
      <w:r w:rsidRPr="004F323D">
        <w:t>与</w:t>
      </w:r>
      <w:r w:rsidRPr="004F323D">
        <w:t>csr_reg_field_desc</w:t>
      </w:r>
      <w:r w:rsidRPr="004F323D">
        <w:t>提供内建的</w:t>
      </w:r>
      <w:r w:rsidRPr="004F323D">
        <w:t>bus_read()</w:t>
      </w:r>
      <w:r w:rsidRPr="004F323D">
        <w:t>与</w:t>
      </w:r>
      <w:r w:rsidRPr="004F323D">
        <w:t>bus_write()</w:t>
      </w:r>
      <w:r w:rsidRPr="004F323D">
        <w:t>方法来实现寄存器的总线读写行为的控制。</w:t>
      </w:r>
    </w:p>
    <w:p w14:paraId="1117BA90" w14:textId="77777777" w:rsidR="00AB51E4" w:rsidRPr="004F323D" w:rsidRDefault="00AB51E4" w:rsidP="00AB51E4">
      <w:pPr>
        <w:ind w:firstLine="480"/>
      </w:pPr>
      <w:r w:rsidRPr="004F323D">
        <w:t>csr_reg_group</w:t>
      </w:r>
      <w:r w:rsidRPr="004F323D">
        <w:t>的参数</w:t>
      </w:r>
      <w:r w:rsidRPr="004F323D">
        <w:t>:</w:t>
      </w:r>
    </w:p>
    <w:p w14:paraId="565CDC56" w14:textId="77777777" w:rsidR="00AB51E4" w:rsidRPr="004F323D" w:rsidRDefault="00AB51E4" w:rsidP="00AB51E4">
      <w:pPr>
        <w:ind w:firstLine="480"/>
        <w:rPr>
          <w:szCs w:val="24"/>
        </w:rPr>
      </w:pPr>
      <w:r w:rsidRPr="004F323D">
        <w:rPr>
          <w:szCs w:val="24"/>
        </w:rPr>
        <w:lastRenderedPageBreak/>
        <w:drawing>
          <wp:inline distT="0" distB="0" distL="0" distR="0" wp14:anchorId="391530E4" wp14:editId="7D0169CD">
            <wp:extent cx="10438130" cy="220853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438130" cy="2208530"/>
                    </a:xfrm>
                    <a:prstGeom prst="rect">
                      <a:avLst/>
                    </a:prstGeom>
                    <a:noFill/>
                    <a:ln>
                      <a:noFill/>
                    </a:ln>
                  </pic:spPr>
                </pic:pic>
              </a:graphicData>
            </a:graphic>
          </wp:inline>
        </w:drawing>
      </w:r>
    </w:p>
    <w:p w14:paraId="437DA7A8" w14:textId="77777777" w:rsidR="00AB51E4" w:rsidRDefault="00AB51E4" w:rsidP="00AB51E4">
      <w:pPr>
        <w:ind w:firstLine="480"/>
      </w:pPr>
      <w:r w:rsidRPr="004F323D">
        <w:t>offset</w:t>
      </w:r>
      <w:r w:rsidRPr="004F323D">
        <w:t>是该寄存器的偏移地址</w:t>
      </w:r>
      <w:r w:rsidRPr="004F323D">
        <w:t>(</w:t>
      </w:r>
      <w:r w:rsidRPr="004F323D">
        <w:t>字节偏移</w:t>
      </w:r>
      <w:r w:rsidRPr="004F323D">
        <w:t>)</w:t>
      </w:r>
      <w:r w:rsidRPr="004F323D">
        <w:t>。</w:t>
      </w:r>
      <w:r w:rsidRPr="004F323D">
        <w:t>size</w:t>
      </w:r>
      <w:r w:rsidRPr="004F323D">
        <w:t>是寄存器的</w:t>
      </w:r>
      <w:r w:rsidRPr="004F323D">
        <w:t>size(</w:t>
      </w:r>
      <w:r w:rsidRPr="004F323D">
        <w:t>字节数</w:t>
      </w:r>
      <w:r w:rsidRPr="004F323D">
        <w:t>)</w:t>
      </w:r>
      <w:r w:rsidRPr="004F323D">
        <w:t>。</w:t>
      </w:r>
      <w:r w:rsidRPr="004F323D">
        <w:t>mem_size</w:t>
      </w:r>
      <w:r w:rsidRPr="004F323D">
        <w:t>为非</w:t>
      </w:r>
      <w:r w:rsidRPr="004F323D">
        <w:t>None</w:t>
      </w:r>
      <w:r w:rsidRPr="004F323D">
        <w:t>时，表示该寄存器对应着一个</w:t>
      </w:r>
      <w:r w:rsidRPr="004F323D">
        <w:t>memory</w:t>
      </w:r>
      <w:r w:rsidRPr="004F323D">
        <w:t>空间，</w:t>
      </w:r>
      <w:r w:rsidRPr="004F323D">
        <w:t>memory</w:t>
      </w:r>
      <w:r w:rsidRPr="004F323D">
        <w:t>空间的大小就是</w:t>
      </w:r>
      <w:r w:rsidRPr="004F323D">
        <w:t>mem_size</w:t>
      </w:r>
      <w:r w:rsidRPr="004F323D">
        <w:t>。</w:t>
      </w:r>
      <w:r w:rsidRPr="004F323D">
        <w:t>fields_desc list</w:t>
      </w:r>
      <w:r w:rsidRPr="004F323D">
        <w:t>里存放各个寄存器域段的描述参数。</w:t>
      </w:r>
    </w:p>
    <w:p w14:paraId="4695BEC2" w14:textId="77777777" w:rsidR="00AB51E4" w:rsidRPr="004F323D" w:rsidRDefault="00AB51E4" w:rsidP="00AB51E4">
      <w:pPr>
        <w:pStyle w:val="3"/>
      </w:pPr>
      <w:r w:rsidRPr="004F323D">
        <w:t>csr_reg_filed_desc</w:t>
      </w:r>
    </w:p>
    <w:p w14:paraId="79C3F370" w14:textId="77777777" w:rsidR="00AB51E4" w:rsidRPr="004F323D" w:rsidRDefault="00AB51E4" w:rsidP="00AB51E4">
      <w:pPr>
        <w:ind w:firstLine="480"/>
      </w:pPr>
      <w:r w:rsidRPr="004F323D">
        <w:t>csr_reg_filed_desc</w:t>
      </w:r>
      <w:r w:rsidRPr="004F323D">
        <w:t>的参数</w:t>
      </w:r>
      <w:r w:rsidRPr="004F323D">
        <w:t>:</w:t>
      </w:r>
    </w:p>
    <w:p w14:paraId="6D5EFD28" w14:textId="77777777" w:rsidR="00AB51E4" w:rsidRPr="004F323D" w:rsidRDefault="00AB51E4" w:rsidP="00AB51E4">
      <w:pPr>
        <w:ind w:firstLine="480"/>
        <w:rPr>
          <w:szCs w:val="24"/>
        </w:rPr>
      </w:pPr>
      <w:r w:rsidRPr="004F323D">
        <w:rPr>
          <w:szCs w:val="24"/>
        </w:rPr>
        <w:drawing>
          <wp:inline distT="0" distB="0" distL="0" distR="0" wp14:anchorId="3A44C88C" wp14:editId="7BCE6C10">
            <wp:extent cx="7118350" cy="341820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18350" cy="3418205"/>
                    </a:xfrm>
                    <a:prstGeom prst="rect">
                      <a:avLst/>
                    </a:prstGeom>
                    <a:noFill/>
                    <a:ln>
                      <a:noFill/>
                    </a:ln>
                  </pic:spPr>
                </pic:pic>
              </a:graphicData>
            </a:graphic>
          </wp:inline>
        </w:drawing>
      </w:r>
    </w:p>
    <w:p w14:paraId="7022CFE7" w14:textId="77777777" w:rsidR="00AB51E4" w:rsidRDefault="00AB51E4" w:rsidP="00AB51E4">
      <w:pPr>
        <w:ind w:firstLine="480"/>
      </w:pPr>
      <w:r w:rsidRPr="004F323D">
        <w:t>access</w:t>
      </w:r>
      <w:r w:rsidRPr="004F323D">
        <w:t>用来描述该域段的读写属性，可以是</w:t>
      </w:r>
      <w:r w:rsidRPr="004F323D">
        <w:t>RW(read write), RO(read only), WO(write only)</w:t>
      </w:r>
      <w:r w:rsidRPr="004F323D">
        <w:t>三种类型。</w:t>
      </w:r>
      <w:r w:rsidRPr="004F323D">
        <w:t>wr_action</w:t>
      </w:r>
      <w:r w:rsidRPr="004F323D">
        <w:t>用来描述写操作所触发的动作类型，可以是</w:t>
      </w:r>
      <w:r w:rsidRPr="004F323D">
        <w:t>MODIFY(</w:t>
      </w:r>
      <w:r w:rsidRPr="004F323D">
        <w:t>默认</w:t>
      </w:r>
      <w:r w:rsidRPr="004F323D">
        <w:t>), ONE_TO_CLEAR(</w:t>
      </w:r>
      <w:r w:rsidRPr="004F323D">
        <w:t>写</w:t>
      </w:r>
      <w:r w:rsidRPr="004F323D">
        <w:t>1</w:t>
      </w:r>
      <w:r w:rsidRPr="004F323D">
        <w:t>清零</w:t>
      </w:r>
      <w:r w:rsidRPr="004F323D">
        <w:t>), ONE_TO_SET(</w:t>
      </w:r>
      <w:r w:rsidRPr="004F323D">
        <w:t>写</w:t>
      </w:r>
      <w:r w:rsidRPr="004F323D">
        <w:t>1</w:t>
      </w:r>
      <w:r w:rsidRPr="004F323D">
        <w:t>置位</w:t>
      </w:r>
      <w:r w:rsidRPr="004F323D">
        <w:t>), ZERO_TO_CLEAR(</w:t>
      </w:r>
      <w:r w:rsidRPr="004F323D">
        <w:t>写</w:t>
      </w:r>
      <w:r w:rsidRPr="004F323D">
        <w:t>0</w:t>
      </w:r>
      <w:r w:rsidRPr="004F323D">
        <w:t>清零</w:t>
      </w:r>
      <w:r w:rsidRPr="004F323D">
        <w:t>), ZERO_TO_SET(</w:t>
      </w:r>
      <w:r w:rsidRPr="004F323D">
        <w:t>写</w:t>
      </w:r>
      <w:r w:rsidRPr="004F323D">
        <w:t>0</w:t>
      </w:r>
      <w:r w:rsidRPr="004F323D">
        <w:t>置位</w:t>
      </w:r>
      <w:r w:rsidRPr="004F323D">
        <w:t>), CLEAR(</w:t>
      </w:r>
      <w:r w:rsidRPr="004F323D">
        <w:t>所有位清零</w:t>
      </w:r>
      <w:r w:rsidRPr="004F323D">
        <w:t>), SET(</w:t>
      </w:r>
      <w:r w:rsidRPr="004F323D">
        <w:t>所有位置位</w:t>
      </w:r>
      <w:r w:rsidRPr="004F323D">
        <w:t>)</w:t>
      </w:r>
      <w:r w:rsidRPr="004F323D">
        <w:t>。</w:t>
      </w:r>
      <w:r w:rsidRPr="004F323D">
        <w:t>width</w:t>
      </w:r>
      <w:r w:rsidRPr="004F323D">
        <w:t>表示该域段的宽度</w:t>
      </w:r>
      <w:r w:rsidRPr="004F323D">
        <w:t>(bit</w:t>
      </w:r>
      <w:r w:rsidRPr="004F323D">
        <w:t>宽度</w:t>
      </w:r>
      <w:r w:rsidRPr="004F323D">
        <w:t>)</w:t>
      </w:r>
      <w:r w:rsidRPr="004F323D">
        <w:t>。</w:t>
      </w:r>
      <w:r w:rsidRPr="004F323D">
        <w:t>volatile</w:t>
      </w:r>
      <w:r w:rsidRPr="004F323D">
        <w:t>表示该域段是否是固态的，</w:t>
      </w:r>
      <w:r w:rsidRPr="004F323D">
        <w:t>volatile=1</w:t>
      </w:r>
      <w:r w:rsidRPr="004F323D">
        <w:t>时，该域段没有实体存储。</w:t>
      </w:r>
      <w:r w:rsidRPr="004F323D">
        <w:t>reset</w:t>
      </w:r>
      <w:r w:rsidRPr="004F323D">
        <w:t>表示该域段是否有复位值，</w:t>
      </w:r>
      <w:r w:rsidRPr="004F323D">
        <w:t>reset=None</w:t>
      </w:r>
      <w:r w:rsidRPr="004F323D">
        <w:t>表示的是无复位寄存器，是其他值时该域段将有复位值。</w:t>
      </w:r>
      <w:r w:rsidRPr="004F323D">
        <w:t>read</w:t>
      </w:r>
      <w:r w:rsidRPr="004F323D">
        <w:t>表示的是该域段的读操作所触发的动作，默认值为</w:t>
      </w:r>
      <w:r w:rsidRPr="004F323D">
        <w:t>None</w:t>
      </w:r>
      <w:r w:rsidRPr="004F323D">
        <w:t>表示</w:t>
      </w:r>
      <w:r w:rsidRPr="004F323D">
        <w:lastRenderedPageBreak/>
        <w:t>触发动作是</w:t>
      </w:r>
      <w:r w:rsidRPr="004F323D">
        <w:t>PHGL csr</w:t>
      </w:r>
      <w:r w:rsidRPr="004F323D">
        <w:t>的默认动作</w:t>
      </w:r>
      <w:r w:rsidRPr="004F323D">
        <w:t>(</w:t>
      </w:r>
      <w:r w:rsidRPr="004F323D">
        <w:t>返回该域段的结果</w:t>
      </w:r>
      <w:r w:rsidRPr="004F323D">
        <w:t>)</w:t>
      </w:r>
      <w:r w:rsidRPr="004F323D">
        <w:t>，非</w:t>
      </w:r>
      <w:r w:rsidRPr="004F323D">
        <w:t>None</w:t>
      </w:r>
      <w:r w:rsidRPr="004F323D">
        <w:t>是表示该域段的读动作将会触发用户所指定的动作，非</w:t>
      </w:r>
      <w:r w:rsidRPr="004F323D">
        <w:t>None</w:t>
      </w:r>
      <w:r w:rsidRPr="004F323D">
        <w:t>的参数值必须是一个函数</w:t>
      </w:r>
      <w:r w:rsidRPr="004F323D">
        <w:t>/</w:t>
      </w:r>
      <w:r w:rsidRPr="004F323D">
        <w:t>方法，</w:t>
      </w:r>
      <w:r w:rsidRPr="004F323D">
        <w:t>PHGL</w:t>
      </w:r>
      <w:r w:rsidRPr="004F323D">
        <w:t>内部将会在读动作发出时调用该</w:t>
      </w:r>
      <w:r w:rsidRPr="004F323D">
        <w:t>read</w:t>
      </w:r>
      <w:r w:rsidRPr="004F323D">
        <w:t>操作。</w:t>
      </w:r>
      <w:r w:rsidRPr="004F323D">
        <w:t>write</w:t>
      </w:r>
      <w:r w:rsidRPr="004F323D">
        <w:t>表示该域段的写操作所触发的动作，默认值为</w:t>
      </w:r>
      <w:r w:rsidRPr="004F323D">
        <w:t>None</w:t>
      </w:r>
      <w:r w:rsidRPr="004F323D">
        <w:t>表示触发动作是</w:t>
      </w:r>
      <w:r w:rsidRPr="004F323D">
        <w:t>PHGL csr</w:t>
      </w:r>
      <w:r w:rsidRPr="004F323D">
        <w:t>的默认动作，非</w:t>
      </w:r>
      <w:r w:rsidRPr="004F323D">
        <w:t>None</w:t>
      </w:r>
      <w:r w:rsidRPr="004F323D">
        <w:t>值的参数必须是一个函数</w:t>
      </w:r>
      <w:r w:rsidRPr="004F323D">
        <w:t>/</w:t>
      </w:r>
      <w:r w:rsidRPr="004F323D">
        <w:t>方法，</w:t>
      </w:r>
      <w:r w:rsidRPr="004F323D">
        <w:t>PHGL</w:t>
      </w:r>
      <w:r w:rsidRPr="004F323D">
        <w:t>内部将会在写动作发出时调用该</w:t>
      </w:r>
      <w:r w:rsidRPr="004F323D">
        <w:t>write</w:t>
      </w:r>
      <w:r w:rsidRPr="004F323D">
        <w:t>操作。</w:t>
      </w:r>
    </w:p>
    <w:p w14:paraId="028ED22C" w14:textId="77777777" w:rsidR="00AB51E4" w:rsidRPr="004F323D" w:rsidRDefault="00AB51E4" w:rsidP="00AB51E4">
      <w:pPr>
        <w:pStyle w:val="3"/>
      </w:pPr>
      <w:r w:rsidRPr="004F323D">
        <w:t>csr_reg_io</w:t>
      </w:r>
    </w:p>
    <w:p w14:paraId="3C21A233" w14:textId="77777777" w:rsidR="00AB51E4" w:rsidRPr="004F323D" w:rsidRDefault="00AB51E4" w:rsidP="00AB51E4">
      <w:pPr>
        <w:ind w:firstLine="480"/>
      </w:pPr>
      <w:r w:rsidRPr="004F323D">
        <w:t>csr_reg_io bundle</w:t>
      </w:r>
      <w:r w:rsidRPr="004F323D">
        <w:t>是总线读写端口，内部有</w:t>
      </w:r>
      <w:r w:rsidRPr="004F323D">
        <w:t>req, resp</w:t>
      </w:r>
      <w:r w:rsidRPr="004F323D">
        <w:t>两个成员，分别表示请求与响应。</w:t>
      </w:r>
    </w:p>
    <w:p w14:paraId="71584B8E" w14:textId="77777777" w:rsidR="00AB51E4" w:rsidRPr="004F323D" w:rsidRDefault="00AB51E4" w:rsidP="00AB51E4">
      <w:pPr>
        <w:ind w:firstLine="480"/>
        <w:rPr>
          <w:szCs w:val="24"/>
        </w:rPr>
      </w:pPr>
      <w:r w:rsidRPr="004F323D">
        <w:rPr>
          <w:szCs w:val="24"/>
        </w:rPr>
        <w:drawing>
          <wp:inline distT="0" distB="0" distL="0" distR="0" wp14:anchorId="39148D69" wp14:editId="6481C8B0">
            <wp:extent cx="10522585" cy="43821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522585" cy="4382135"/>
                    </a:xfrm>
                    <a:prstGeom prst="rect">
                      <a:avLst/>
                    </a:prstGeom>
                    <a:noFill/>
                    <a:ln>
                      <a:noFill/>
                    </a:ln>
                  </pic:spPr>
                </pic:pic>
              </a:graphicData>
            </a:graphic>
          </wp:inline>
        </w:drawing>
      </w:r>
    </w:p>
    <w:p w14:paraId="63576CF0" w14:textId="77777777" w:rsidR="00AB51E4" w:rsidRDefault="00AB51E4" w:rsidP="00AB51E4">
      <w:pPr>
        <w:pStyle w:val="3"/>
      </w:pPr>
      <w:r w:rsidRPr="004F323D">
        <w:t>csr_module</w:t>
      </w:r>
    </w:p>
    <w:p w14:paraId="2BFB11D3" w14:textId="77777777" w:rsidR="00AB51E4" w:rsidRPr="004F323D" w:rsidRDefault="00AB51E4" w:rsidP="00AB51E4">
      <w:pPr>
        <w:ind w:firstLine="480"/>
      </w:pPr>
      <w:r w:rsidRPr="004F323D">
        <w:t>csr_module</w:t>
      </w:r>
      <w:r w:rsidRPr="004F323D">
        <w:t>是实现带有</w:t>
      </w:r>
      <w:r w:rsidRPr="004F323D">
        <w:t>csr</w:t>
      </w:r>
      <w:r w:rsidRPr="004F323D">
        <w:t>功能的</w:t>
      </w:r>
      <w:r w:rsidRPr="004F323D">
        <w:t>module</w:t>
      </w:r>
      <w:r w:rsidRPr="004F323D">
        <w:t>的基类，里面提供了寄存器方位的通用方法，用户如果要使用</w:t>
      </w:r>
      <w:r w:rsidRPr="004F323D">
        <w:t>PHGL</w:t>
      </w:r>
      <w:r w:rsidRPr="004F323D">
        <w:t>的</w:t>
      </w:r>
      <w:r w:rsidRPr="004F323D">
        <w:t>csr</w:t>
      </w:r>
      <w:r w:rsidRPr="004F323D">
        <w:t>功能，自己写的</w:t>
      </w:r>
      <w:r w:rsidRPr="004F323D">
        <w:t>module</w:t>
      </w:r>
      <w:r w:rsidRPr="004F323D">
        <w:t>必须继承自</w:t>
      </w:r>
      <w:r w:rsidRPr="004F323D">
        <w:t>csr_module</w:t>
      </w:r>
      <w:r w:rsidRPr="004F323D">
        <w:t>。</w:t>
      </w:r>
    </w:p>
    <w:p w14:paraId="59E78EF0" w14:textId="77777777" w:rsidR="00AB51E4" w:rsidRPr="004F323D" w:rsidRDefault="00AB51E4" w:rsidP="00AB51E4">
      <w:pPr>
        <w:ind w:firstLine="480"/>
      </w:pPr>
      <w:r w:rsidRPr="004F323D">
        <w:t>如果用户不想使用</w:t>
      </w:r>
      <w:r w:rsidRPr="004F323D">
        <w:t>PHGL csr</w:t>
      </w:r>
      <w:r w:rsidRPr="004F323D">
        <w:t>的默认读写控制接口类，可以通过重载相关的方法来实现。</w:t>
      </w:r>
    </w:p>
    <w:p w14:paraId="23636B60" w14:textId="77777777" w:rsidR="00AB51E4" w:rsidRPr="004F323D" w:rsidRDefault="00AB51E4" w:rsidP="00AB51E4">
      <w:pPr>
        <w:pStyle w:val="3"/>
      </w:pPr>
      <w:r w:rsidRPr="004F323D">
        <w:t>demo</w:t>
      </w:r>
      <w:r w:rsidRPr="004F323D">
        <w:t>例子</w:t>
      </w:r>
    </w:p>
    <w:p w14:paraId="381B01B7" w14:textId="77777777" w:rsidR="00AB51E4" w:rsidRPr="004F323D" w:rsidRDefault="00AB51E4" w:rsidP="00AB51E4">
      <w:pPr>
        <w:ind w:firstLine="480"/>
        <w:rPr>
          <w:szCs w:val="24"/>
        </w:rPr>
      </w:pPr>
      <w:r w:rsidRPr="004F323D">
        <w:rPr>
          <w:szCs w:val="24"/>
        </w:rPr>
        <w:drawing>
          <wp:inline distT="0" distB="0" distL="0" distR="0" wp14:anchorId="61FCF615" wp14:editId="40795DEB">
            <wp:extent cx="2588260" cy="26733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8260" cy="267335"/>
                    </a:xfrm>
                    <a:prstGeom prst="rect">
                      <a:avLst/>
                    </a:prstGeom>
                    <a:noFill/>
                    <a:ln>
                      <a:noFill/>
                    </a:ln>
                  </pic:spPr>
                </pic:pic>
              </a:graphicData>
            </a:graphic>
          </wp:inline>
        </w:drawing>
      </w:r>
    </w:p>
    <w:p w14:paraId="7F1D9A06" w14:textId="77777777" w:rsidR="00AB51E4" w:rsidRPr="004F323D" w:rsidRDefault="00AB51E4" w:rsidP="00AB51E4">
      <w:pPr>
        <w:pStyle w:val="4"/>
      </w:pPr>
      <w:r w:rsidRPr="004F323D">
        <w:lastRenderedPageBreak/>
        <w:t>csr module</w:t>
      </w:r>
      <w:r w:rsidRPr="004F323D">
        <w:t>的定义与寄存器读写接口的绑定</w:t>
      </w:r>
    </w:p>
    <w:p w14:paraId="2DAAE280" w14:textId="77777777" w:rsidR="00AB51E4" w:rsidRPr="004F323D" w:rsidRDefault="00AB51E4" w:rsidP="00AB51E4">
      <w:pPr>
        <w:ind w:firstLine="480"/>
        <w:rPr>
          <w:szCs w:val="24"/>
        </w:rPr>
      </w:pPr>
      <w:r w:rsidRPr="004F323D">
        <w:rPr>
          <w:szCs w:val="24"/>
        </w:rPr>
        <w:drawing>
          <wp:inline distT="0" distB="0" distL="0" distR="0" wp14:anchorId="0B14D57E" wp14:editId="394F0370">
            <wp:extent cx="6569710" cy="557085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69710" cy="5570855"/>
                    </a:xfrm>
                    <a:prstGeom prst="rect">
                      <a:avLst/>
                    </a:prstGeom>
                    <a:noFill/>
                    <a:ln>
                      <a:noFill/>
                    </a:ln>
                  </pic:spPr>
                </pic:pic>
              </a:graphicData>
            </a:graphic>
          </wp:inline>
        </w:drawing>
      </w:r>
    </w:p>
    <w:p w14:paraId="0FC007F8" w14:textId="77777777" w:rsidR="00AB51E4" w:rsidRPr="004F323D" w:rsidRDefault="00AB51E4" w:rsidP="00AB51E4">
      <w:pPr>
        <w:ind w:firstLine="480"/>
      </w:pPr>
      <w:r w:rsidRPr="004F323D">
        <w:t>上述代码定义了一个类名为</w:t>
      </w:r>
      <w:r w:rsidRPr="004F323D">
        <w:t>utils_csr_top</w:t>
      </w:r>
      <w:r w:rsidRPr="004F323D">
        <w:t>的</w:t>
      </w:r>
      <w:r w:rsidRPr="004F323D">
        <w:t>csr module</w:t>
      </w:r>
      <w:r w:rsidRPr="004F323D">
        <w:t>，该</w:t>
      </w:r>
      <w:r w:rsidRPr="004F323D">
        <w:t>class</w:t>
      </w:r>
      <w:r w:rsidRPr="004F323D">
        <w:t>必须继承自</w:t>
      </w:r>
      <w:r w:rsidRPr="004F323D">
        <w:t>csr_module</w:t>
      </w:r>
      <w:r w:rsidRPr="004F323D">
        <w:t>基类，在</w:t>
      </w:r>
      <w:r w:rsidRPr="004F323D">
        <w:t>set_port()</w:t>
      </w:r>
      <w:r w:rsidRPr="004F323D">
        <w:t>方法里例化了一个</w:t>
      </w:r>
      <w:r w:rsidRPr="004F323D">
        <w:t>PHGL</w:t>
      </w:r>
      <w:r w:rsidRPr="004F323D">
        <w:t>的默认寄存器读写接口</w:t>
      </w:r>
      <w:r w:rsidRPr="004F323D">
        <w:t>'reg'</w:t>
      </w:r>
      <w:r w:rsidRPr="004F323D">
        <w:t>，另外还定义了一些其他的用户自定义输入输出</w:t>
      </w:r>
      <w:r w:rsidRPr="004F323D">
        <w:t>port</w:t>
      </w:r>
      <w:r w:rsidRPr="004F323D">
        <w:t>，在</w:t>
      </w:r>
      <w:r w:rsidRPr="004F323D">
        <w:t>main()</w:t>
      </w:r>
      <w:r w:rsidRPr="004F323D">
        <w:t>里必须把寄存器读写接口对象赋值给</w:t>
      </w:r>
      <w:r w:rsidRPr="004F323D">
        <w:t>self.reg_if</w:t>
      </w:r>
      <w:r w:rsidRPr="004F323D">
        <w:t>对象。</w:t>
      </w:r>
    </w:p>
    <w:p w14:paraId="54FE62CD" w14:textId="77777777" w:rsidR="00AB51E4" w:rsidRPr="004F323D" w:rsidRDefault="00AB51E4" w:rsidP="00AB51E4">
      <w:pPr>
        <w:pStyle w:val="4"/>
      </w:pPr>
      <w:r w:rsidRPr="004F323D">
        <w:lastRenderedPageBreak/>
        <w:t>配置寄存器的描述</w:t>
      </w:r>
    </w:p>
    <w:p w14:paraId="3E2124AB" w14:textId="77777777" w:rsidR="00AB51E4" w:rsidRPr="004F323D" w:rsidRDefault="00AB51E4" w:rsidP="00AB51E4">
      <w:pPr>
        <w:ind w:firstLine="480"/>
        <w:rPr>
          <w:szCs w:val="24"/>
        </w:rPr>
      </w:pPr>
      <w:r w:rsidRPr="004F323D">
        <w:rPr>
          <w:szCs w:val="24"/>
        </w:rPr>
        <w:drawing>
          <wp:inline distT="0" distB="0" distL="0" distR="0" wp14:anchorId="2743B02A" wp14:editId="6AC9F1E1">
            <wp:extent cx="12049125" cy="70688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049125" cy="7068820"/>
                    </a:xfrm>
                    <a:prstGeom prst="rect">
                      <a:avLst/>
                    </a:prstGeom>
                    <a:noFill/>
                    <a:ln>
                      <a:noFill/>
                    </a:ln>
                  </pic:spPr>
                </pic:pic>
              </a:graphicData>
            </a:graphic>
          </wp:inline>
        </w:drawing>
      </w:r>
    </w:p>
    <w:p w14:paraId="188897EE" w14:textId="77777777" w:rsidR="00AB51E4" w:rsidRPr="004F323D" w:rsidRDefault="00AB51E4" w:rsidP="00AB51E4">
      <w:pPr>
        <w:ind w:firstLine="480"/>
      </w:pPr>
      <w:r w:rsidRPr="004F323D">
        <w:t>上述代码描述的是两个配置寄存器。第一个</w:t>
      </w:r>
      <w:r w:rsidRPr="004F323D">
        <w:t>cfg_regs_rw</w:t>
      </w:r>
      <w:r w:rsidRPr="004F323D">
        <w:t>是一个只含有</w:t>
      </w:r>
      <w:r w:rsidRPr="004F323D">
        <w:t>"RW"</w:t>
      </w:r>
      <w:r w:rsidRPr="004F323D">
        <w:t>类型域段的寄存器，该寄存器的偏移地址是</w:t>
      </w:r>
      <w:r w:rsidRPr="004F323D">
        <w:t>0x000</w:t>
      </w:r>
      <w:r w:rsidRPr="004F323D">
        <w:t>，占用的地址宽度是</w:t>
      </w:r>
      <w:r w:rsidRPr="004F323D">
        <w:t>4</w:t>
      </w:r>
      <w:r w:rsidRPr="004F323D">
        <w:t>字节，包含了</w:t>
      </w:r>
      <w:r w:rsidRPr="004F323D">
        <w:t>4</w:t>
      </w:r>
      <w:r w:rsidRPr="004F323D">
        <w:t>个域段</w:t>
      </w:r>
      <w:r w:rsidRPr="004F323D">
        <w:t>: field_rw0, field_rw1, field_rw2, field_rw3</w:t>
      </w:r>
      <w:r w:rsidRPr="004F323D">
        <w:t>，每个域段都是</w:t>
      </w:r>
      <w:r w:rsidRPr="004F323D">
        <w:t>"RW"</w:t>
      </w:r>
      <w:r w:rsidRPr="004F323D">
        <w:t>类型的，各个域段的位宽分别是</w:t>
      </w:r>
      <w:r w:rsidRPr="004F323D">
        <w:t>1, 3, 4, 8</w:t>
      </w:r>
      <w:r w:rsidRPr="004F323D">
        <w:t>，其中</w:t>
      </w:r>
      <w:r w:rsidRPr="004F323D">
        <w:t>field_rw1</w:t>
      </w:r>
      <w:r w:rsidRPr="004F323D">
        <w:t>是不带复位值的。第二个</w:t>
      </w:r>
      <w:r w:rsidRPr="004F323D">
        <w:t>cfg_regs_rw_ro</w:t>
      </w:r>
      <w:r w:rsidRPr="004F323D">
        <w:t>是一个既有</w:t>
      </w:r>
      <w:r w:rsidRPr="004F323D">
        <w:t>RW</w:t>
      </w:r>
      <w:r w:rsidRPr="004F323D">
        <w:t>类型又有</w:t>
      </w:r>
      <w:r w:rsidRPr="004F323D">
        <w:t>RO</w:t>
      </w:r>
      <w:r w:rsidRPr="004F323D">
        <w:t>类型域段的寄存器，该寄存器的偏移地址是</w:t>
      </w:r>
      <w:r w:rsidRPr="004F323D">
        <w:t>0x004</w:t>
      </w:r>
      <w:r w:rsidRPr="004F323D">
        <w:t>，占用的地</w:t>
      </w:r>
      <w:r w:rsidRPr="004F323D">
        <w:lastRenderedPageBreak/>
        <w:t>址宽度是</w:t>
      </w:r>
      <w:r w:rsidRPr="004F323D">
        <w:t>4</w:t>
      </w:r>
      <w:r w:rsidRPr="004F323D">
        <w:t>字节，包含</w:t>
      </w:r>
      <w:r w:rsidRPr="004F323D">
        <w:t>4</w:t>
      </w:r>
      <w:r w:rsidRPr="004F323D">
        <w:t>个域段</w:t>
      </w:r>
      <w:r w:rsidRPr="004F323D">
        <w:t>: field_rw0, field_ro1, field_rw2, field_ro3</w:t>
      </w:r>
      <w:r w:rsidRPr="004F323D">
        <w:t>，其中</w:t>
      </w:r>
      <w:r w:rsidRPr="004F323D">
        <w:t>field_ro1</w:t>
      </w:r>
      <w:r w:rsidRPr="004F323D">
        <w:t>与</w:t>
      </w:r>
      <w:r w:rsidRPr="004F323D">
        <w:t>field_ro3</w:t>
      </w:r>
      <w:r w:rsidRPr="004F323D">
        <w:t>是</w:t>
      </w:r>
      <w:r w:rsidRPr="004F323D">
        <w:t>RO</w:t>
      </w:r>
      <w:r w:rsidRPr="004F323D">
        <w:t>类型的，</w:t>
      </w:r>
      <w:r w:rsidRPr="004F323D">
        <w:t>RO</w:t>
      </w:r>
      <w:r w:rsidRPr="004F323D">
        <w:t>类型的寄存器不会被总线写动作改变内容，需要用户代码显式的给予赋值。</w:t>
      </w:r>
    </w:p>
    <w:p w14:paraId="4B3936D7" w14:textId="77777777" w:rsidR="00AB51E4" w:rsidRPr="004F323D" w:rsidRDefault="00AB51E4" w:rsidP="00AB51E4">
      <w:pPr>
        <w:pStyle w:val="4"/>
      </w:pPr>
      <w:r w:rsidRPr="004F323D">
        <w:t>配置寄存器的引用于赋值</w:t>
      </w:r>
    </w:p>
    <w:p w14:paraId="6CF9A47A" w14:textId="77777777" w:rsidR="00AB51E4" w:rsidRPr="004F323D" w:rsidRDefault="00AB51E4" w:rsidP="00AB51E4">
      <w:pPr>
        <w:ind w:firstLine="480"/>
        <w:rPr>
          <w:szCs w:val="24"/>
        </w:rPr>
      </w:pPr>
      <w:r w:rsidRPr="004F323D">
        <w:rPr>
          <w:szCs w:val="24"/>
        </w:rPr>
        <w:drawing>
          <wp:inline distT="0" distB="0" distL="0" distR="0" wp14:anchorId="60512E89" wp14:editId="257329E5">
            <wp:extent cx="9171940" cy="185674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171940" cy="1856740"/>
                    </a:xfrm>
                    <a:prstGeom prst="rect">
                      <a:avLst/>
                    </a:prstGeom>
                    <a:noFill/>
                    <a:ln>
                      <a:noFill/>
                    </a:ln>
                  </pic:spPr>
                </pic:pic>
              </a:graphicData>
            </a:graphic>
          </wp:inline>
        </w:drawing>
      </w:r>
    </w:p>
    <w:p w14:paraId="4027DC60" w14:textId="77777777" w:rsidR="00AB51E4" w:rsidRPr="004F323D" w:rsidRDefault="00AB51E4" w:rsidP="00AB51E4">
      <w:pPr>
        <w:ind w:firstLine="480"/>
      </w:pPr>
      <w:r w:rsidRPr="004F323D">
        <w:t>上述代码中的两个</w:t>
      </w:r>
      <w:r w:rsidRPr="004F323D">
        <w:t>with when</w:t>
      </w:r>
      <w:r w:rsidRPr="004F323D">
        <w:t>语句是对</w:t>
      </w:r>
      <w:r w:rsidRPr="004F323D">
        <w:t>RO</w:t>
      </w:r>
      <w:r w:rsidRPr="004F323D">
        <w:t>类型寄存器的赋值</w:t>
      </w:r>
      <w:r w:rsidRPr="004F323D">
        <w:t>(</w:t>
      </w:r>
      <w:r w:rsidRPr="004F323D">
        <w:t>当然，</w:t>
      </w:r>
      <w:r w:rsidRPr="004F323D">
        <w:t>RW</w:t>
      </w:r>
      <w:r w:rsidRPr="004F323D">
        <w:t>类型也可以被赋值</w:t>
      </w:r>
      <w:r w:rsidRPr="004F323D">
        <w:t>)</w:t>
      </w:r>
      <w:r w:rsidRPr="004F323D">
        <w:t>，总线在读</w:t>
      </w:r>
      <w:r w:rsidRPr="004F323D">
        <w:t>RO</w:t>
      </w:r>
      <w:r w:rsidRPr="004F323D">
        <w:t>寄存器的地址时将会读到该赋值的内容。</w:t>
      </w:r>
      <w:r w:rsidRPr="004F323D">
        <w:t>rw_reg_v</w:t>
      </w:r>
      <w:r w:rsidRPr="004F323D">
        <w:t>是一个用户自定义的寄存器，该寄存器的赋值内容是一个配置寄存器的引用</w:t>
      </w:r>
      <w:r w:rsidRPr="004F323D">
        <w:t>field_rw2.</w:t>
      </w:r>
    </w:p>
    <w:p w14:paraId="543E12AF" w14:textId="77777777" w:rsidR="00AB51E4" w:rsidRPr="004F323D" w:rsidRDefault="00AB51E4" w:rsidP="00AB51E4">
      <w:pPr>
        <w:pStyle w:val="4"/>
      </w:pPr>
      <w:r w:rsidRPr="004F323D">
        <w:t>ZERO_TO_CLEAR, ONE_TO_CLEAR, ZERO_TO_SET, ONE_TO_SET</w:t>
      </w:r>
      <w:r w:rsidRPr="004F323D">
        <w:t>属性寄存器的定义</w:t>
      </w:r>
    </w:p>
    <w:p w14:paraId="6C5FAC2C" w14:textId="77777777" w:rsidR="00AB51E4" w:rsidRPr="004F323D" w:rsidRDefault="00AB51E4" w:rsidP="00AB51E4">
      <w:pPr>
        <w:ind w:firstLine="480"/>
        <w:rPr>
          <w:szCs w:val="24"/>
        </w:rPr>
      </w:pPr>
      <w:r w:rsidRPr="004F323D">
        <w:rPr>
          <w:szCs w:val="24"/>
        </w:rPr>
        <w:drawing>
          <wp:inline distT="0" distB="0" distL="0" distR="0" wp14:anchorId="4E1AEDCA" wp14:editId="7A212FAD">
            <wp:extent cx="14166215" cy="308102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166215" cy="3081020"/>
                    </a:xfrm>
                    <a:prstGeom prst="rect">
                      <a:avLst/>
                    </a:prstGeom>
                    <a:noFill/>
                    <a:ln>
                      <a:noFill/>
                    </a:ln>
                  </pic:spPr>
                </pic:pic>
              </a:graphicData>
            </a:graphic>
          </wp:inline>
        </w:drawing>
      </w:r>
    </w:p>
    <w:p w14:paraId="2D5D03B4" w14:textId="77777777" w:rsidR="00AB51E4" w:rsidRPr="004F323D" w:rsidRDefault="00AB51E4" w:rsidP="00AB51E4">
      <w:pPr>
        <w:pStyle w:val="4"/>
      </w:pPr>
      <w:r w:rsidRPr="004F323D">
        <w:lastRenderedPageBreak/>
        <w:t>volatile</w:t>
      </w:r>
      <w:r w:rsidRPr="004F323D">
        <w:t>类型的寄存器的定义</w:t>
      </w:r>
    </w:p>
    <w:p w14:paraId="6463E3A2" w14:textId="77777777" w:rsidR="00AB51E4" w:rsidRPr="004F323D" w:rsidRDefault="00AB51E4" w:rsidP="00AB51E4">
      <w:pPr>
        <w:ind w:firstLine="480"/>
        <w:rPr>
          <w:szCs w:val="24"/>
        </w:rPr>
      </w:pPr>
      <w:r w:rsidRPr="004F323D">
        <w:rPr>
          <w:szCs w:val="24"/>
        </w:rPr>
        <w:drawing>
          <wp:inline distT="0" distB="0" distL="0" distR="0" wp14:anchorId="662F031F" wp14:editId="34979F18">
            <wp:extent cx="10670540" cy="27711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670540" cy="2771140"/>
                    </a:xfrm>
                    <a:prstGeom prst="rect">
                      <a:avLst/>
                    </a:prstGeom>
                    <a:noFill/>
                    <a:ln>
                      <a:noFill/>
                    </a:ln>
                  </pic:spPr>
                </pic:pic>
              </a:graphicData>
            </a:graphic>
          </wp:inline>
        </w:drawing>
      </w:r>
    </w:p>
    <w:p w14:paraId="6720B67C" w14:textId="77777777" w:rsidR="00AB51E4" w:rsidRPr="004F323D" w:rsidRDefault="00AB51E4" w:rsidP="00AB51E4">
      <w:pPr>
        <w:pStyle w:val="4"/>
      </w:pPr>
      <w:r w:rsidRPr="004F323D">
        <w:lastRenderedPageBreak/>
        <w:t>含重载</w:t>
      </w:r>
      <w:r w:rsidRPr="004F323D">
        <w:t>write action</w:t>
      </w:r>
      <w:r w:rsidRPr="004F323D">
        <w:t>方法的寄存器的定义</w:t>
      </w:r>
    </w:p>
    <w:p w14:paraId="6D059DD1" w14:textId="77777777" w:rsidR="00AB51E4" w:rsidRPr="004F323D" w:rsidRDefault="00AB51E4" w:rsidP="00AB51E4">
      <w:pPr>
        <w:ind w:firstLine="480"/>
        <w:rPr>
          <w:szCs w:val="24"/>
        </w:rPr>
      </w:pPr>
      <w:r w:rsidRPr="004F323D">
        <w:rPr>
          <w:szCs w:val="24"/>
        </w:rPr>
        <w:drawing>
          <wp:inline distT="0" distB="0" distL="0" distR="0" wp14:anchorId="37BF2599" wp14:editId="3B123C2B">
            <wp:extent cx="13575030" cy="734314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575030" cy="7343140"/>
                    </a:xfrm>
                    <a:prstGeom prst="rect">
                      <a:avLst/>
                    </a:prstGeom>
                    <a:noFill/>
                    <a:ln>
                      <a:noFill/>
                    </a:ln>
                  </pic:spPr>
                </pic:pic>
              </a:graphicData>
            </a:graphic>
          </wp:inline>
        </w:drawing>
      </w:r>
    </w:p>
    <w:p w14:paraId="0B8454EA" w14:textId="77777777" w:rsidR="00AB51E4" w:rsidRPr="004F323D" w:rsidRDefault="00AB51E4" w:rsidP="00AB51E4">
      <w:pPr>
        <w:ind w:firstLine="480"/>
      </w:pPr>
      <w:r w:rsidRPr="004F323D">
        <w:t>在某些特殊的情况下，用户需要感知某个寄存器域段的写动作，这时候就需要重载掉该寄存器域段的默认</w:t>
      </w:r>
      <w:r w:rsidRPr="004F323D">
        <w:t>write action</w:t>
      </w:r>
      <w:r w:rsidRPr="004F323D">
        <w:t>方法，</w:t>
      </w:r>
      <w:r w:rsidRPr="004F323D">
        <w:t>write action</w:t>
      </w:r>
      <w:r w:rsidRPr="004F323D">
        <w:t>方法的入参格式必须与</w:t>
      </w:r>
      <w:r w:rsidRPr="004F323D">
        <w:t>PHGL</w:t>
      </w:r>
      <w:r w:rsidRPr="004F323D">
        <w:t>的默认</w:t>
      </w:r>
      <w:r w:rsidRPr="004F323D">
        <w:t>action</w:t>
      </w:r>
      <w:r w:rsidRPr="004F323D">
        <w:t>方法保持一致，例如上述</w:t>
      </w:r>
      <w:r w:rsidRPr="004F323D">
        <w:t>func_write_action()</w:t>
      </w:r>
      <w:r w:rsidRPr="004F323D">
        <w:t>方法，在该方法里面可以实现用户自定义的逻辑代码。</w:t>
      </w:r>
    </w:p>
    <w:p w14:paraId="6EBA3D64" w14:textId="77777777" w:rsidR="00AB51E4" w:rsidRPr="004F323D" w:rsidRDefault="00AB51E4" w:rsidP="00AB51E4">
      <w:pPr>
        <w:ind w:firstLine="480"/>
      </w:pPr>
      <w:r w:rsidRPr="004F323D">
        <w:lastRenderedPageBreak/>
        <w:t>write action</w:t>
      </w:r>
      <w:r w:rsidRPr="004F323D">
        <w:t>方法的入参与返回值：</w:t>
      </w:r>
    </w:p>
    <w:p w14:paraId="79D221DB" w14:textId="77777777" w:rsidR="00AB51E4" w:rsidRPr="004F323D" w:rsidRDefault="00AB51E4" w:rsidP="00AB51E4">
      <w:pPr>
        <w:ind w:firstLine="480"/>
      </w:pPr>
      <w:r w:rsidRPr="004F323D">
        <w:t>reg_ptr</w:t>
      </w:r>
      <w:r w:rsidRPr="004F323D">
        <w:t>是该寄存器域段的存储实体对象。</w:t>
      </w:r>
      <w:r w:rsidRPr="004F323D">
        <w:t>fire</w:t>
      </w:r>
      <w:r w:rsidRPr="004F323D">
        <w:t>是写动作有效信号。</w:t>
      </w:r>
      <w:r w:rsidRPr="004F323D">
        <w:t>address</w:t>
      </w:r>
      <w:r w:rsidRPr="004F323D">
        <w:t>是总线写动作的地址信号。</w:t>
      </w:r>
      <w:r w:rsidRPr="004F323D">
        <w:t>size</w:t>
      </w:r>
      <w:r w:rsidRPr="004F323D">
        <w:t>是本次写动作的</w:t>
      </w:r>
      <w:r w:rsidRPr="004F323D">
        <w:t>size(</w:t>
      </w:r>
      <w:r w:rsidRPr="004F323D">
        <w:t>小于等于该寄存器的地位</w:t>
      </w:r>
      <w:r w:rsidRPr="004F323D">
        <w:t>size)</w:t>
      </w:r>
      <w:r w:rsidRPr="004F323D">
        <w:t>。</w:t>
      </w:r>
      <w:r w:rsidRPr="004F323D">
        <w:t>wdata</w:t>
      </w:r>
      <w:r w:rsidRPr="004F323D">
        <w:t>是总线上的写数据。</w:t>
      </w:r>
      <w:r w:rsidRPr="004F323D">
        <w:t>mask_bit</w:t>
      </w:r>
      <w:r w:rsidRPr="004F323D">
        <w:t>是写数据的</w:t>
      </w:r>
      <w:r w:rsidRPr="004F323D">
        <w:t>bit mask</w:t>
      </w:r>
      <w:r w:rsidRPr="004F323D">
        <w:t>信号，</w:t>
      </w:r>
      <w:r w:rsidRPr="004F323D">
        <w:t>bit</w:t>
      </w:r>
      <w:r w:rsidRPr="004F323D">
        <w:t>为</w:t>
      </w:r>
      <w:r w:rsidRPr="004F323D">
        <w:t>1</w:t>
      </w:r>
      <w:r w:rsidRPr="004F323D">
        <w:t>表示需要更新该</w:t>
      </w:r>
      <w:r w:rsidRPr="004F323D">
        <w:t>bit</w:t>
      </w:r>
      <w:r w:rsidRPr="004F323D">
        <w:t>的信号。返回值是一个两个元素的元组，内容分别是给总写请求的</w:t>
      </w:r>
      <w:r w:rsidRPr="004F323D">
        <w:t>ready</w:t>
      </w:r>
      <w:r w:rsidRPr="004F323D">
        <w:t>信号与总线响应的</w:t>
      </w:r>
      <w:r w:rsidRPr="004F323D">
        <w:t>valid</w:t>
      </w:r>
      <w:r w:rsidRPr="004F323D">
        <w:t>信号，</w:t>
      </w:r>
      <w:r w:rsidRPr="004F323D">
        <w:t>ready</w:t>
      </w:r>
      <w:r w:rsidRPr="004F323D">
        <w:t>信号用来控制对总线写请求的反压，</w:t>
      </w:r>
      <w:r w:rsidRPr="004F323D">
        <w:t>valid</w:t>
      </w:r>
      <w:r w:rsidRPr="004F323D">
        <w:t>信号用来控制总线写响应的有效。</w:t>
      </w:r>
    </w:p>
    <w:p w14:paraId="0D69CA91" w14:textId="77777777" w:rsidR="00AB51E4" w:rsidRPr="004F323D" w:rsidRDefault="00AB51E4" w:rsidP="00AB51E4">
      <w:pPr>
        <w:ind w:firstLine="480"/>
      </w:pPr>
      <w:r w:rsidRPr="004F323D">
        <w:t>含重载</w:t>
      </w:r>
      <w:r w:rsidRPr="004F323D">
        <w:t>read action</w:t>
      </w:r>
      <w:r w:rsidRPr="004F323D">
        <w:t>方法的寄存器的定义：</w:t>
      </w:r>
    </w:p>
    <w:p w14:paraId="2E8CE7D5" w14:textId="77777777" w:rsidR="00AB51E4" w:rsidRPr="004F323D" w:rsidRDefault="00AB51E4" w:rsidP="00AB51E4">
      <w:pPr>
        <w:ind w:firstLine="480"/>
        <w:rPr>
          <w:szCs w:val="24"/>
        </w:rPr>
      </w:pPr>
      <w:r w:rsidRPr="004F323D">
        <w:rPr>
          <w:szCs w:val="24"/>
        </w:rPr>
        <w:drawing>
          <wp:inline distT="0" distB="0" distL="0" distR="0" wp14:anchorId="459B1271" wp14:editId="691F4434">
            <wp:extent cx="13455650" cy="50012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455650" cy="5001260"/>
                    </a:xfrm>
                    <a:prstGeom prst="rect">
                      <a:avLst/>
                    </a:prstGeom>
                    <a:noFill/>
                    <a:ln>
                      <a:noFill/>
                    </a:ln>
                  </pic:spPr>
                </pic:pic>
              </a:graphicData>
            </a:graphic>
          </wp:inline>
        </w:drawing>
      </w:r>
    </w:p>
    <w:p w14:paraId="6EA690F8" w14:textId="77777777" w:rsidR="00AB51E4" w:rsidRPr="004F323D" w:rsidRDefault="00AB51E4" w:rsidP="00AB51E4">
      <w:pPr>
        <w:ind w:firstLine="480"/>
      </w:pPr>
      <w:r w:rsidRPr="004F323D">
        <w:t>与</w:t>
      </w:r>
      <w:r w:rsidRPr="004F323D">
        <w:t>write action</w:t>
      </w:r>
      <w:r w:rsidRPr="004F323D">
        <w:t>方法的重载类似，</w:t>
      </w:r>
      <w:r w:rsidRPr="004F323D">
        <w:t>read action</w:t>
      </w:r>
      <w:r w:rsidRPr="004F323D">
        <w:t>也可以重载。在重载方法里用户可以实现自己的逻辑，同时放回自定义的数据。</w:t>
      </w:r>
    </w:p>
    <w:p w14:paraId="07147BF3" w14:textId="77777777" w:rsidR="00AB51E4" w:rsidRPr="004F323D" w:rsidRDefault="00AB51E4" w:rsidP="00AB51E4">
      <w:pPr>
        <w:ind w:firstLine="480"/>
      </w:pPr>
      <w:r w:rsidRPr="004F323D">
        <w:t>read action</w:t>
      </w:r>
      <w:r w:rsidRPr="004F323D">
        <w:t>方法的入参与返回值：</w:t>
      </w:r>
    </w:p>
    <w:p w14:paraId="37E3C483" w14:textId="77777777" w:rsidR="00AB51E4" w:rsidRPr="004F323D" w:rsidRDefault="00AB51E4" w:rsidP="00AB51E4">
      <w:pPr>
        <w:ind w:firstLine="480"/>
      </w:pPr>
      <w:r w:rsidRPr="004F323D">
        <w:t>reg_ptr</w:t>
      </w:r>
      <w:r w:rsidRPr="004F323D">
        <w:t>是该寄存器域段的存储实体对象。</w:t>
      </w:r>
      <w:r w:rsidRPr="004F323D">
        <w:t>fire</w:t>
      </w:r>
      <w:r w:rsidRPr="004F323D">
        <w:t>是写动作有效信号。</w:t>
      </w:r>
      <w:r w:rsidRPr="004F323D">
        <w:t>address</w:t>
      </w:r>
      <w:r w:rsidRPr="004F323D">
        <w:t>是总线写动作的地址信号。</w:t>
      </w:r>
      <w:r w:rsidRPr="004F323D">
        <w:t>size</w:t>
      </w:r>
      <w:r w:rsidRPr="004F323D">
        <w:t>是本次写动作的</w:t>
      </w:r>
      <w:r w:rsidRPr="004F323D">
        <w:t>size(</w:t>
      </w:r>
      <w:r w:rsidRPr="004F323D">
        <w:t>小于等于该寄存器的地位</w:t>
      </w:r>
      <w:r w:rsidRPr="004F323D">
        <w:t>size)</w:t>
      </w:r>
      <w:r w:rsidRPr="004F323D">
        <w:t>。</w:t>
      </w:r>
      <w:r w:rsidRPr="004F323D">
        <w:t>wdata</w:t>
      </w:r>
      <w:r w:rsidRPr="004F323D">
        <w:t>是总线上的写数据。</w:t>
      </w:r>
      <w:r w:rsidRPr="004F323D">
        <w:t>mask_bit</w:t>
      </w:r>
      <w:r w:rsidRPr="004F323D">
        <w:t>是要读取的数据的</w:t>
      </w:r>
      <w:r w:rsidRPr="004F323D">
        <w:t>bit mask</w:t>
      </w:r>
      <w:r w:rsidRPr="004F323D">
        <w:t>信号，</w:t>
      </w:r>
      <w:r w:rsidRPr="004F323D">
        <w:t>bit</w:t>
      </w:r>
      <w:r w:rsidRPr="004F323D">
        <w:t>为</w:t>
      </w:r>
      <w:r w:rsidRPr="004F323D">
        <w:t>1</w:t>
      </w:r>
      <w:r w:rsidRPr="004F323D">
        <w:t>表示需要更读取该</w:t>
      </w:r>
      <w:r w:rsidRPr="004F323D">
        <w:t>bit</w:t>
      </w:r>
      <w:r w:rsidRPr="004F323D">
        <w:t>的信号。返回值是一个三个元素的元组，内容分别是给总写请求的</w:t>
      </w:r>
      <w:r w:rsidRPr="004F323D">
        <w:t>ready</w:t>
      </w:r>
      <w:r w:rsidRPr="004F323D">
        <w:t>信号、</w:t>
      </w:r>
      <w:r w:rsidRPr="004F323D">
        <w:lastRenderedPageBreak/>
        <w:t>总线响应的</w:t>
      </w:r>
      <w:r w:rsidRPr="004F323D">
        <w:t>valid</w:t>
      </w:r>
      <w:r w:rsidRPr="004F323D">
        <w:t>信号、读数据，</w:t>
      </w:r>
      <w:r w:rsidRPr="004F323D">
        <w:t>ready</w:t>
      </w:r>
      <w:r w:rsidRPr="004F323D">
        <w:t>信号用来控制对总线读请求的反压，</w:t>
      </w:r>
      <w:r w:rsidRPr="004F323D">
        <w:t>valid</w:t>
      </w:r>
      <w:r w:rsidRPr="004F323D">
        <w:t>信号用来控制总线读响应的有效，读数据返回给总线。</w:t>
      </w:r>
    </w:p>
    <w:p w14:paraId="37F6A803" w14:textId="77777777" w:rsidR="00AB51E4" w:rsidRPr="004F323D" w:rsidRDefault="00AB51E4" w:rsidP="00AB51E4">
      <w:pPr>
        <w:ind w:firstLine="480"/>
      </w:pPr>
    </w:p>
    <w:p w14:paraId="0C984D71" w14:textId="77777777" w:rsidR="00AB51E4" w:rsidRPr="004F323D" w:rsidRDefault="00AB51E4" w:rsidP="00AB51E4">
      <w:pPr>
        <w:pStyle w:val="2"/>
      </w:pPr>
      <w:r w:rsidRPr="004F323D">
        <w:rPr>
          <w:rFonts w:hint="eastAsia"/>
        </w:rPr>
        <w:t>parity/ecc</w:t>
      </w:r>
      <w:r w:rsidRPr="004F323D">
        <w:rPr>
          <w:rFonts w:hint="eastAsia"/>
        </w:rPr>
        <w:t>校验</w:t>
      </w:r>
    </w:p>
    <w:p w14:paraId="49DF8D11" w14:textId="77777777" w:rsidR="00AB51E4" w:rsidRPr="004F323D" w:rsidRDefault="00AB51E4" w:rsidP="00AB51E4">
      <w:pPr>
        <w:ind w:firstLine="480"/>
      </w:pPr>
      <w:r w:rsidRPr="004F323D">
        <w:t>memory</w:t>
      </w:r>
      <w:r w:rsidRPr="004F323D">
        <w:t>的数据完整性常常使用</w:t>
      </w:r>
      <w:r w:rsidRPr="004F323D">
        <w:t>parity/ecc</w:t>
      </w:r>
      <w:r w:rsidRPr="004F323D">
        <w:t>校验，</w:t>
      </w:r>
      <w:r w:rsidRPr="004F323D">
        <w:t>PHGL</w:t>
      </w:r>
      <w:r w:rsidRPr="004F323D">
        <w:t>提供了通用的方法来实现。</w:t>
      </w:r>
    </w:p>
    <w:p w14:paraId="203394AD" w14:textId="77777777" w:rsidR="00AB51E4" w:rsidRPr="004F323D" w:rsidRDefault="00AB51E4" w:rsidP="00AB51E4">
      <w:pPr>
        <w:ind w:firstLine="480"/>
        <w:rPr>
          <w:szCs w:val="24"/>
        </w:rPr>
      </w:pPr>
      <w:r w:rsidRPr="004F323D">
        <w:rPr>
          <w:szCs w:val="24"/>
        </w:rPr>
        <w:drawing>
          <wp:inline distT="0" distB="0" distL="0" distR="0" wp14:anchorId="6F885FD8" wp14:editId="5DD1E351">
            <wp:extent cx="4058285" cy="295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58285" cy="295275"/>
                    </a:xfrm>
                    <a:prstGeom prst="rect">
                      <a:avLst/>
                    </a:prstGeom>
                    <a:noFill/>
                    <a:ln>
                      <a:noFill/>
                    </a:ln>
                  </pic:spPr>
                </pic:pic>
              </a:graphicData>
            </a:graphic>
          </wp:inline>
        </w:drawing>
      </w:r>
    </w:p>
    <w:p w14:paraId="75DB7FF8" w14:textId="77777777" w:rsidR="00AB51E4" w:rsidRPr="004F323D" w:rsidRDefault="00AB51E4" w:rsidP="00AB51E4">
      <w:pPr>
        <w:ind w:firstLine="480"/>
      </w:pPr>
      <w:r w:rsidRPr="004F323D">
        <w:t>调用</w:t>
      </w:r>
      <w:r w:rsidRPr="004F323D">
        <w:t>ecc_code()</w:t>
      </w:r>
      <w:r w:rsidRPr="004F323D">
        <w:t>方法，会根据入参</w:t>
      </w:r>
      <w:r w:rsidRPr="004F323D">
        <w:t>a</w:t>
      </w:r>
      <w:r w:rsidRPr="004F323D">
        <w:t>返回一个数据编码解码对象，用户可以使用该对象来实现数据的编码</w:t>
      </w:r>
      <w:r w:rsidRPr="004F323D">
        <w:t>/</w:t>
      </w:r>
      <w:r w:rsidRPr="004F323D">
        <w:t>解码。入参</w:t>
      </w:r>
      <w:r w:rsidRPr="004F323D">
        <w:t>a</w:t>
      </w:r>
      <w:r w:rsidRPr="004F323D">
        <w:t>支持的类型有：</w:t>
      </w:r>
    </w:p>
    <w:p w14:paraId="00C9461B" w14:textId="77777777" w:rsidR="00AB51E4" w:rsidRPr="004F323D" w:rsidRDefault="00AB51E4" w:rsidP="00AB51E4">
      <w:pPr>
        <w:ind w:firstLine="480"/>
      </w:pPr>
      <w:r w:rsidRPr="004F323D">
        <w:t xml:space="preserve">identity: </w:t>
      </w:r>
      <w:r w:rsidRPr="004F323D">
        <w:t>数据不做编码</w:t>
      </w:r>
    </w:p>
    <w:p w14:paraId="44933AC5" w14:textId="77777777" w:rsidR="00AB51E4" w:rsidRPr="004F323D" w:rsidRDefault="00AB51E4" w:rsidP="00AB51E4">
      <w:pPr>
        <w:ind w:firstLine="480"/>
      </w:pPr>
      <w:r w:rsidRPr="004F323D">
        <w:t>parity:</w:t>
      </w:r>
      <w:r w:rsidRPr="004F323D">
        <w:t>数据做奇偶校验</w:t>
      </w:r>
    </w:p>
    <w:p w14:paraId="5F4283EA" w14:textId="77777777" w:rsidR="00AB51E4" w:rsidRPr="004F323D" w:rsidRDefault="00AB51E4" w:rsidP="00AB51E4">
      <w:pPr>
        <w:ind w:firstLine="480"/>
      </w:pPr>
      <w:r w:rsidRPr="004F323D">
        <w:t xml:space="preserve">sec: </w:t>
      </w:r>
      <w:r w:rsidRPr="004F323D">
        <w:t>数据做</w:t>
      </w:r>
      <w:r w:rsidRPr="004F323D">
        <w:t>ecc</w:t>
      </w:r>
      <w:r w:rsidRPr="004F323D">
        <w:t>校验，</w:t>
      </w:r>
      <w:r w:rsidRPr="004F323D">
        <w:t>1bit</w:t>
      </w:r>
      <w:r w:rsidRPr="004F323D">
        <w:t>纠错，</w:t>
      </w:r>
      <w:r w:rsidRPr="004F323D">
        <w:t>2bit</w:t>
      </w:r>
      <w:r w:rsidRPr="004F323D">
        <w:t>检错，但是如果错误发生在</w:t>
      </w:r>
      <w:r w:rsidRPr="004F323D">
        <w:t>ecc</w:t>
      </w:r>
      <w:r w:rsidRPr="004F323D">
        <w:t>域段上则可能无法纠错</w:t>
      </w:r>
      <w:r w:rsidRPr="004F323D">
        <w:t>/</w:t>
      </w:r>
      <w:r w:rsidRPr="004F323D">
        <w:t>检错</w:t>
      </w:r>
    </w:p>
    <w:p w14:paraId="15CB7FFA" w14:textId="77777777" w:rsidR="00AB51E4" w:rsidRPr="004F323D" w:rsidRDefault="00AB51E4" w:rsidP="00AB51E4">
      <w:pPr>
        <w:ind w:firstLine="480"/>
      </w:pPr>
      <w:r w:rsidRPr="004F323D">
        <w:t xml:space="preserve">secdec: </w:t>
      </w:r>
      <w:r w:rsidRPr="004F323D">
        <w:t>数据做</w:t>
      </w:r>
      <w:r w:rsidRPr="004F323D">
        <w:t>ecc</w:t>
      </w:r>
      <w:r w:rsidRPr="004F323D">
        <w:t>校验，</w:t>
      </w:r>
      <w:r w:rsidRPr="004F323D">
        <w:t>1bit</w:t>
      </w:r>
      <w:r w:rsidRPr="004F323D">
        <w:t>纠错，</w:t>
      </w:r>
      <w:r w:rsidRPr="004F323D">
        <w:t>2bit</w:t>
      </w:r>
      <w:r w:rsidRPr="004F323D">
        <w:t>检错。错误发生在</w:t>
      </w:r>
      <w:r w:rsidRPr="004F323D">
        <w:t>data</w:t>
      </w:r>
      <w:r w:rsidRPr="004F323D">
        <w:t>域段或</w:t>
      </w:r>
      <w:r w:rsidRPr="004F323D">
        <w:t>ecc</w:t>
      </w:r>
      <w:r w:rsidRPr="004F323D">
        <w:t>域段都可以纠错</w:t>
      </w:r>
      <w:r w:rsidRPr="004F323D">
        <w:t>/</w:t>
      </w:r>
      <w:r w:rsidRPr="004F323D">
        <w:t>检错</w:t>
      </w:r>
    </w:p>
    <w:p w14:paraId="3AF956BD" w14:textId="77777777" w:rsidR="00AB51E4" w:rsidRPr="004F323D" w:rsidRDefault="00AB51E4" w:rsidP="00AB51E4">
      <w:pPr>
        <w:ind w:firstLine="480"/>
      </w:pPr>
      <w:r w:rsidRPr="004F323D">
        <w:t>数据编码解码对象里提供了内建的方法供用户使用：</w:t>
      </w:r>
    </w:p>
    <w:p w14:paraId="0A815DFD" w14:textId="77777777" w:rsidR="00AB51E4" w:rsidRPr="004F323D" w:rsidRDefault="00AB51E4" w:rsidP="00AB51E4">
      <w:pPr>
        <w:ind w:firstLine="480"/>
      </w:pPr>
      <w:r w:rsidRPr="004F323D">
        <w:t xml:space="preserve">encode(): </w:t>
      </w:r>
      <w:r w:rsidRPr="004F323D">
        <w:t>对入参数据对象做编码，返回编码之后的数据对象</w:t>
      </w:r>
    </w:p>
    <w:p w14:paraId="1FFF77C6" w14:textId="77777777" w:rsidR="00AB51E4" w:rsidRPr="004F323D" w:rsidRDefault="00AB51E4" w:rsidP="00AB51E4">
      <w:pPr>
        <w:ind w:firstLine="480"/>
      </w:pPr>
      <w:r w:rsidRPr="004F323D">
        <w:t xml:space="preserve">decode(): </w:t>
      </w:r>
      <w:r w:rsidRPr="004F323D">
        <w:t>对编码过的数据对象做解码，返回一个</w:t>
      </w:r>
      <w:r w:rsidRPr="004F323D">
        <w:t>decoding_bundle</w:t>
      </w:r>
      <w:r w:rsidRPr="004F323D">
        <w:t>数据对象，</w:t>
      </w:r>
      <w:r w:rsidRPr="004F323D">
        <w:t>decoding_bundle</w:t>
      </w:r>
      <w:r w:rsidRPr="004F323D">
        <w:t>是解码之后的各个数据域段与解码信息</w:t>
      </w:r>
    </w:p>
    <w:p w14:paraId="26A297A3" w14:textId="77777777" w:rsidR="00AB51E4" w:rsidRPr="004F323D" w:rsidRDefault="00AB51E4" w:rsidP="00AB51E4">
      <w:pPr>
        <w:ind w:firstLine="480"/>
      </w:pPr>
      <w:r w:rsidRPr="004F323D">
        <w:t xml:space="preserve">width(): </w:t>
      </w:r>
      <w:r w:rsidRPr="004F323D">
        <w:t>入参是待编码的数据位宽，必须是常量，返回值是编码之后的数据位宽，也是常量</w:t>
      </w:r>
    </w:p>
    <w:p w14:paraId="469FFE3D" w14:textId="77777777" w:rsidR="00AB51E4" w:rsidRPr="004F323D" w:rsidRDefault="00AB51E4" w:rsidP="00AB51E4">
      <w:pPr>
        <w:ind w:firstLine="480"/>
      </w:pPr>
    </w:p>
    <w:p w14:paraId="02E94294" w14:textId="77777777" w:rsidR="00AB51E4" w:rsidRPr="004F323D" w:rsidRDefault="00AB51E4" w:rsidP="00AB51E4">
      <w:pPr>
        <w:ind w:firstLine="480"/>
      </w:pPr>
      <w:r w:rsidRPr="004F323D">
        <w:t>decoding_bundle</w:t>
      </w:r>
      <w:r w:rsidRPr="004F323D">
        <w:t>的数据成员与方法</w:t>
      </w:r>
      <w:r w:rsidRPr="004F323D">
        <w:t>:</w:t>
      </w:r>
    </w:p>
    <w:p w14:paraId="49ABE821" w14:textId="77777777" w:rsidR="00AB51E4" w:rsidRPr="004F323D" w:rsidRDefault="00AB51E4" w:rsidP="00AB51E4">
      <w:pPr>
        <w:ind w:firstLine="480"/>
        <w:rPr>
          <w:szCs w:val="24"/>
        </w:rPr>
      </w:pPr>
      <w:r w:rsidRPr="004F323D">
        <w:rPr>
          <w:szCs w:val="24"/>
        </w:rPr>
        <w:lastRenderedPageBreak/>
        <w:drawing>
          <wp:inline distT="0" distB="0" distL="0" distR="0" wp14:anchorId="580A9263" wp14:editId="289EB263">
            <wp:extent cx="7722870" cy="39598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22870" cy="3959860"/>
                    </a:xfrm>
                    <a:prstGeom prst="rect">
                      <a:avLst/>
                    </a:prstGeom>
                    <a:noFill/>
                    <a:ln>
                      <a:noFill/>
                    </a:ln>
                  </pic:spPr>
                </pic:pic>
              </a:graphicData>
            </a:graphic>
          </wp:inline>
        </w:drawing>
      </w:r>
    </w:p>
    <w:p w14:paraId="62F514F4" w14:textId="77777777" w:rsidR="00AB51E4" w:rsidRPr="004F323D" w:rsidRDefault="00AB51E4" w:rsidP="00AB51E4">
      <w:pPr>
        <w:ind w:firstLine="480"/>
      </w:pPr>
      <w:r w:rsidRPr="004F323D">
        <w:t>pre_correct</w:t>
      </w:r>
      <w:r w:rsidRPr="004F323D">
        <w:t>是纠错之前的数据</w:t>
      </w:r>
    </w:p>
    <w:p w14:paraId="6F31B2BF" w14:textId="77777777" w:rsidR="00AB51E4" w:rsidRPr="004F323D" w:rsidRDefault="00AB51E4" w:rsidP="00AB51E4">
      <w:pPr>
        <w:ind w:firstLine="480"/>
      </w:pPr>
      <w:r w:rsidRPr="004F323D">
        <w:t>post_correct</w:t>
      </w:r>
      <w:r w:rsidRPr="004F323D">
        <w:t>是纠错之后的数据</w:t>
      </w:r>
    </w:p>
    <w:p w14:paraId="60A34EFB" w14:textId="77777777" w:rsidR="00AB51E4" w:rsidRPr="004F323D" w:rsidRDefault="00AB51E4" w:rsidP="00AB51E4">
      <w:pPr>
        <w:ind w:firstLine="480"/>
      </w:pPr>
      <w:r w:rsidRPr="004F323D">
        <w:t>correctable</w:t>
      </w:r>
      <w:r w:rsidRPr="004F323D">
        <w:t>指示是否发了数据错误且数据可以纠正</w:t>
      </w:r>
    </w:p>
    <w:p w14:paraId="7419EE4A" w14:textId="77777777" w:rsidR="00AB51E4" w:rsidRPr="004F323D" w:rsidRDefault="00AB51E4" w:rsidP="00AB51E4">
      <w:pPr>
        <w:ind w:firstLine="480"/>
      </w:pPr>
      <w:r w:rsidRPr="004F323D">
        <w:t>uncorrectable</w:t>
      </w:r>
      <w:r w:rsidRPr="004F323D">
        <w:t>指示是否发生了数据错误且数据不可以纠正</w:t>
      </w:r>
    </w:p>
    <w:p w14:paraId="21D7776F" w14:textId="77777777" w:rsidR="00AB51E4" w:rsidRPr="004F323D" w:rsidRDefault="00AB51E4" w:rsidP="00AB51E4">
      <w:pPr>
        <w:ind w:firstLine="480"/>
      </w:pPr>
      <w:r w:rsidRPr="004F323D">
        <w:t>error()</w:t>
      </w:r>
      <w:r w:rsidRPr="004F323D">
        <w:t>方法返回</w:t>
      </w:r>
      <w:r w:rsidRPr="004F323D">
        <w:t>correctable</w:t>
      </w:r>
      <w:r w:rsidRPr="004F323D">
        <w:t>与</w:t>
      </w:r>
      <w:r w:rsidRPr="004F323D">
        <w:t>uncorrectable</w:t>
      </w:r>
      <w:r w:rsidRPr="004F323D">
        <w:t>的或值，指示是否发生了数据错误</w:t>
      </w:r>
    </w:p>
    <w:p w14:paraId="620D9C30" w14:textId="77777777" w:rsidR="00AB51E4" w:rsidRPr="004F323D" w:rsidRDefault="00AB51E4" w:rsidP="00AB51E4">
      <w:pPr>
        <w:ind w:firstLine="480"/>
      </w:pPr>
      <w:r w:rsidRPr="004F323D">
        <w:t>demo</w:t>
      </w:r>
      <w:r w:rsidRPr="004F323D">
        <w:t>例子：</w:t>
      </w:r>
    </w:p>
    <w:p w14:paraId="3F2DC67D" w14:textId="77777777" w:rsidR="00AB51E4" w:rsidRPr="004F323D" w:rsidRDefault="00AB51E4" w:rsidP="00AB51E4">
      <w:pPr>
        <w:ind w:firstLine="480"/>
        <w:rPr>
          <w:szCs w:val="24"/>
        </w:rPr>
      </w:pPr>
      <w:r w:rsidRPr="004F323D">
        <w:rPr>
          <w:szCs w:val="24"/>
        </w:rPr>
        <w:drawing>
          <wp:inline distT="0" distB="0" distL="0" distR="0" wp14:anchorId="6B2E524F" wp14:editId="6B189270">
            <wp:extent cx="2447925" cy="196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47925" cy="196850"/>
                    </a:xfrm>
                    <a:prstGeom prst="rect">
                      <a:avLst/>
                    </a:prstGeom>
                    <a:noFill/>
                    <a:ln>
                      <a:noFill/>
                    </a:ln>
                  </pic:spPr>
                </pic:pic>
              </a:graphicData>
            </a:graphic>
          </wp:inline>
        </w:drawing>
      </w:r>
    </w:p>
    <w:p w14:paraId="5A247636" w14:textId="77777777" w:rsidR="00AB51E4" w:rsidRPr="004F323D" w:rsidRDefault="00AB51E4" w:rsidP="00AB51E4">
      <w:pPr>
        <w:ind w:firstLine="480"/>
      </w:pPr>
      <w:r w:rsidRPr="004F323D">
        <w:t>parity</w:t>
      </w:r>
      <w:r w:rsidRPr="004F323D">
        <w:t>校验的例子：</w:t>
      </w:r>
    </w:p>
    <w:p w14:paraId="43D7D66D" w14:textId="77777777" w:rsidR="00AB51E4" w:rsidRPr="004F323D" w:rsidRDefault="00AB51E4" w:rsidP="00AB51E4">
      <w:pPr>
        <w:ind w:firstLine="480"/>
        <w:rPr>
          <w:szCs w:val="24"/>
        </w:rPr>
      </w:pPr>
      <w:r w:rsidRPr="004F323D">
        <w:rPr>
          <w:szCs w:val="24"/>
        </w:rPr>
        <w:lastRenderedPageBreak/>
        <w:drawing>
          <wp:inline distT="0" distB="0" distL="0" distR="0" wp14:anchorId="28B6C8B4" wp14:editId="073E582B">
            <wp:extent cx="12506325" cy="67945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06325" cy="6794500"/>
                    </a:xfrm>
                    <a:prstGeom prst="rect">
                      <a:avLst/>
                    </a:prstGeom>
                    <a:noFill/>
                    <a:ln>
                      <a:noFill/>
                    </a:ln>
                  </pic:spPr>
                </pic:pic>
              </a:graphicData>
            </a:graphic>
          </wp:inline>
        </w:drawing>
      </w:r>
    </w:p>
    <w:p w14:paraId="4A49E126" w14:textId="77777777" w:rsidR="00AB51E4" w:rsidRPr="004F323D" w:rsidRDefault="00AB51E4" w:rsidP="00AB51E4">
      <w:pPr>
        <w:ind w:firstLine="480"/>
      </w:pPr>
      <w:r w:rsidRPr="004F323D">
        <w:t>上述代码实现了对</w:t>
      </w:r>
      <w:r w:rsidRPr="004F323D">
        <w:t>mem_parity</w:t>
      </w:r>
      <w:r w:rsidRPr="004F323D">
        <w:t>的数据的奇偶校验。</w:t>
      </w:r>
      <w:r w:rsidRPr="004F323D">
        <w:t>parity</w:t>
      </w:r>
      <w:r w:rsidRPr="004F323D">
        <w:t>校验只能检错，不能纠错。</w:t>
      </w:r>
    </w:p>
    <w:p w14:paraId="0F4F4892" w14:textId="77777777" w:rsidR="00AB51E4" w:rsidRPr="004F323D" w:rsidRDefault="00AB51E4" w:rsidP="00AB51E4">
      <w:pPr>
        <w:ind w:firstLine="480"/>
      </w:pPr>
      <w:r w:rsidRPr="004F323D">
        <w:t>ecc</w:t>
      </w:r>
      <w:r w:rsidRPr="004F323D">
        <w:t>校验与纠错的例子：</w:t>
      </w:r>
    </w:p>
    <w:p w14:paraId="6F9FD3BD" w14:textId="77777777" w:rsidR="00AB51E4" w:rsidRPr="004F323D" w:rsidRDefault="00AB51E4" w:rsidP="00AB51E4">
      <w:pPr>
        <w:ind w:firstLine="480"/>
        <w:rPr>
          <w:szCs w:val="24"/>
        </w:rPr>
      </w:pPr>
      <w:r w:rsidRPr="004F323D">
        <w:rPr>
          <w:szCs w:val="24"/>
        </w:rPr>
        <w:lastRenderedPageBreak/>
        <w:drawing>
          <wp:inline distT="0" distB="0" distL="0" distR="0" wp14:anchorId="7DC914A0" wp14:editId="2629485F">
            <wp:extent cx="11725275" cy="621093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725275" cy="6210935"/>
                    </a:xfrm>
                    <a:prstGeom prst="rect">
                      <a:avLst/>
                    </a:prstGeom>
                    <a:noFill/>
                    <a:ln>
                      <a:noFill/>
                    </a:ln>
                  </pic:spPr>
                </pic:pic>
              </a:graphicData>
            </a:graphic>
          </wp:inline>
        </w:drawing>
      </w:r>
    </w:p>
    <w:p w14:paraId="618AFD88" w14:textId="77777777" w:rsidR="00AB51E4" w:rsidRPr="004F323D" w:rsidRDefault="00AB51E4" w:rsidP="00AB51E4">
      <w:pPr>
        <w:ind w:firstLine="480"/>
      </w:pPr>
      <w:r w:rsidRPr="004F323D">
        <w:t>ecc</w:t>
      </w:r>
      <w:r w:rsidRPr="004F323D">
        <w:t>校验可以纠正</w:t>
      </w:r>
      <w:r w:rsidRPr="004F323D">
        <w:t>1bit</w:t>
      </w:r>
      <w:r w:rsidRPr="004F323D">
        <w:t>错误，</w:t>
      </w:r>
      <w:r w:rsidRPr="004F323D">
        <w:t>data_decode.post_correct</w:t>
      </w:r>
      <w:r w:rsidRPr="004F323D">
        <w:t>是纠错之后的数据，如果</w:t>
      </w:r>
      <w:r w:rsidRPr="004F323D">
        <w:t>data_decode.error()</w:t>
      </w:r>
      <w:r w:rsidRPr="004F323D">
        <w:t>有效且</w:t>
      </w:r>
      <w:r w:rsidRPr="004F323D">
        <w:t>data_decode.uncorretable</w:t>
      </w:r>
      <w:r w:rsidRPr="004F323D">
        <w:t>无效则表明数据是可纠正的。</w:t>
      </w:r>
    </w:p>
    <w:p w14:paraId="2C2D3E9F" w14:textId="77777777" w:rsidR="00AB51E4" w:rsidRPr="004F323D" w:rsidRDefault="00AB51E4" w:rsidP="00AB51E4">
      <w:pPr>
        <w:pStyle w:val="2"/>
      </w:pPr>
      <w:r w:rsidRPr="004F323D">
        <w:rPr>
          <w:rFonts w:hint="eastAsia"/>
        </w:rPr>
        <w:t xml:space="preserve">queue: </w:t>
      </w:r>
      <w:r w:rsidRPr="004F323D">
        <w:rPr>
          <w:rFonts w:hint="eastAsia"/>
        </w:rPr>
        <w:t>同步</w:t>
      </w:r>
      <w:r w:rsidRPr="004F323D">
        <w:rPr>
          <w:rFonts w:hint="eastAsia"/>
        </w:rPr>
        <w:t>fifo</w:t>
      </w:r>
    </w:p>
    <w:p w14:paraId="5EC82909" w14:textId="77777777" w:rsidR="00AB51E4" w:rsidRPr="004F323D" w:rsidRDefault="00AB51E4" w:rsidP="00AB51E4">
      <w:pPr>
        <w:ind w:firstLine="480"/>
      </w:pPr>
      <w:r w:rsidRPr="004F323D">
        <w:t>PHGL</w:t>
      </w:r>
      <w:r w:rsidRPr="004F323D">
        <w:t>提供了通用的同步</w:t>
      </w:r>
      <w:r w:rsidRPr="004F323D">
        <w:t>fifo</w:t>
      </w:r>
      <w:r w:rsidRPr="004F323D">
        <w:t>模型</w:t>
      </w:r>
      <w:r w:rsidRPr="004F323D">
        <w:t>: queue</w:t>
      </w:r>
      <w:r w:rsidRPr="004F323D">
        <w:t>，</w:t>
      </w:r>
      <w:r w:rsidRPr="004F323D">
        <w:t>queue</w:t>
      </w:r>
      <w:r w:rsidRPr="004F323D">
        <w:t>的输入输出接口是</w:t>
      </w:r>
      <w:r w:rsidRPr="004F323D">
        <w:t>read valid</w:t>
      </w:r>
      <w:r w:rsidRPr="004F323D">
        <w:t>形式的。</w:t>
      </w:r>
    </w:p>
    <w:p w14:paraId="3FDB1EDA" w14:textId="77777777" w:rsidR="00AB51E4" w:rsidRPr="004F323D" w:rsidRDefault="00AB51E4" w:rsidP="00AB51E4">
      <w:pPr>
        <w:ind w:firstLine="480"/>
      </w:pPr>
      <w:r w:rsidRPr="004F323D">
        <w:t>queue</w:t>
      </w:r>
      <w:r w:rsidRPr="004F323D">
        <w:t>的</w:t>
      </w:r>
      <w:r w:rsidRPr="004F323D">
        <w:t>parameter:</w:t>
      </w:r>
    </w:p>
    <w:p w14:paraId="543B7034" w14:textId="77777777" w:rsidR="00AB51E4" w:rsidRPr="004F323D" w:rsidRDefault="00AB51E4" w:rsidP="00AB51E4">
      <w:pPr>
        <w:ind w:firstLine="480"/>
        <w:rPr>
          <w:szCs w:val="24"/>
        </w:rPr>
      </w:pPr>
      <w:r w:rsidRPr="004F323D">
        <w:rPr>
          <w:szCs w:val="24"/>
        </w:rPr>
        <w:lastRenderedPageBreak/>
        <w:drawing>
          <wp:inline distT="0" distB="0" distL="0" distR="0" wp14:anchorId="18CA1CEF" wp14:editId="1CC4CE0D">
            <wp:extent cx="5514340" cy="27362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4340" cy="2736215"/>
                    </a:xfrm>
                    <a:prstGeom prst="rect">
                      <a:avLst/>
                    </a:prstGeom>
                    <a:noFill/>
                    <a:ln>
                      <a:noFill/>
                    </a:ln>
                  </pic:spPr>
                </pic:pic>
              </a:graphicData>
            </a:graphic>
          </wp:inline>
        </w:drawing>
      </w:r>
    </w:p>
    <w:p w14:paraId="074C6106" w14:textId="77777777" w:rsidR="00AB51E4" w:rsidRPr="004F323D" w:rsidRDefault="00AB51E4" w:rsidP="00AB51E4">
      <w:pPr>
        <w:ind w:firstLine="480"/>
      </w:pPr>
      <w:r w:rsidRPr="004F323D">
        <w:t>gen</w:t>
      </w:r>
      <w:r w:rsidRPr="004F323D">
        <w:t>是</w:t>
      </w:r>
      <w:r w:rsidRPr="004F323D">
        <w:t>queue</w:t>
      </w:r>
      <w:r w:rsidRPr="004F323D">
        <w:t>要存储的数据类的构造方法</w:t>
      </w:r>
    </w:p>
    <w:p w14:paraId="1832C666" w14:textId="77777777" w:rsidR="00AB51E4" w:rsidRPr="004F323D" w:rsidRDefault="00AB51E4" w:rsidP="00AB51E4">
      <w:pPr>
        <w:ind w:firstLine="480"/>
      </w:pPr>
      <w:r w:rsidRPr="004F323D">
        <w:t>gen_p</w:t>
      </w:r>
      <w:r w:rsidRPr="004F323D">
        <w:t>是</w:t>
      </w:r>
      <w:r w:rsidRPr="004F323D">
        <w:t>gen</w:t>
      </w:r>
      <w:r w:rsidRPr="004F323D">
        <w:t>在构造时要传入的参数</w:t>
      </w:r>
    </w:p>
    <w:p w14:paraId="6EF1F8C4" w14:textId="77777777" w:rsidR="00AB51E4" w:rsidRPr="004F323D" w:rsidRDefault="00AB51E4" w:rsidP="00AB51E4">
      <w:pPr>
        <w:ind w:firstLine="480"/>
      </w:pPr>
      <w:r w:rsidRPr="004F323D">
        <w:t>entries</w:t>
      </w:r>
      <w:r w:rsidRPr="004F323D">
        <w:t>是</w:t>
      </w:r>
      <w:r w:rsidRPr="004F323D">
        <w:t>queue</w:t>
      </w:r>
      <w:r w:rsidRPr="004F323D">
        <w:t>的存储深度</w:t>
      </w:r>
    </w:p>
    <w:p w14:paraId="53E15C81" w14:textId="77777777" w:rsidR="00AB51E4" w:rsidRPr="004F323D" w:rsidRDefault="00AB51E4" w:rsidP="00AB51E4">
      <w:pPr>
        <w:ind w:firstLine="480"/>
      </w:pPr>
      <w:r w:rsidRPr="004F323D">
        <w:t>data_bypass</w:t>
      </w:r>
      <w:r w:rsidRPr="004F323D">
        <w:t>指示例化的</w:t>
      </w:r>
      <w:r w:rsidRPr="004F323D">
        <w:t>queue</w:t>
      </w:r>
      <w:r w:rsidRPr="004F323D">
        <w:t>对象是否支持</w:t>
      </w:r>
      <w:r w:rsidRPr="004F323D">
        <w:t>bypass</w:t>
      </w:r>
      <w:r w:rsidRPr="004F323D">
        <w:t>，即如果</w:t>
      </w:r>
      <w:r w:rsidRPr="004F323D">
        <w:t>queue</w:t>
      </w:r>
      <w:r w:rsidRPr="004F323D">
        <w:t>是空的且</w:t>
      </w:r>
      <w:r w:rsidRPr="004F323D">
        <w:t>dequeue</w:t>
      </w:r>
      <w:r w:rsidRPr="004F323D">
        <w:t>侧是</w:t>
      </w:r>
      <w:r w:rsidRPr="004F323D">
        <w:t>ready</w:t>
      </w:r>
      <w:r w:rsidRPr="004F323D">
        <w:t>的，则</w:t>
      </w:r>
      <w:r w:rsidRPr="004F323D">
        <w:t>enqueue</w:t>
      </w:r>
      <w:r w:rsidRPr="004F323D">
        <w:t>侧的数据之间组合逻辑发送往</w:t>
      </w:r>
      <w:r w:rsidRPr="004F323D">
        <w:t>dequeue</w:t>
      </w:r>
      <w:r w:rsidRPr="004F323D">
        <w:t>侧，不经过内部存储单元。这种结构在特定情况下减少一个周期的数据延迟，但是对时序不够友好</w:t>
      </w:r>
    </w:p>
    <w:p w14:paraId="07A6B0E3" w14:textId="77777777" w:rsidR="00AB51E4" w:rsidRPr="004F323D" w:rsidRDefault="00AB51E4" w:rsidP="00AB51E4">
      <w:pPr>
        <w:ind w:firstLine="480"/>
      </w:pPr>
      <w:r w:rsidRPr="004F323D">
        <w:t>ready_bypass</w:t>
      </w:r>
      <w:r w:rsidRPr="004F323D">
        <w:t>指示</w:t>
      </w:r>
      <w:r w:rsidRPr="004F323D">
        <w:t>dequeue</w:t>
      </w:r>
      <w:r w:rsidRPr="004F323D">
        <w:t>侧的</w:t>
      </w:r>
      <w:r w:rsidRPr="004F323D">
        <w:t>ready</w:t>
      </w:r>
      <w:r w:rsidRPr="004F323D">
        <w:t>是否可以组合逻辑直通</w:t>
      </w:r>
      <w:r w:rsidRPr="004F323D">
        <w:t>enqueue</w:t>
      </w:r>
      <w:r w:rsidRPr="004F323D">
        <w:t>侧，即如果</w:t>
      </w:r>
      <w:r w:rsidRPr="004F323D">
        <w:t>dequeue</w:t>
      </w:r>
      <w:r w:rsidRPr="004F323D">
        <w:t>侧的</w:t>
      </w:r>
      <w:r w:rsidRPr="004F323D">
        <w:t>ready</w:t>
      </w:r>
      <w:r w:rsidRPr="004F323D">
        <w:t>信号有效则立即拉高</w:t>
      </w:r>
      <w:r w:rsidRPr="004F323D">
        <w:t>enqueue</w:t>
      </w:r>
      <w:r w:rsidRPr="004F323D">
        <w:t>侧的</w:t>
      </w:r>
      <w:r w:rsidRPr="004F323D">
        <w:t>ready</w:t>
      </w:r>
      <w:r w:rsidRPr="004F323D">
        <w:t>信号</w:t>
      </w:r>
      <w:r w:rsidRPr="004F323D">
        <w:t>(</w:t>
      </w:r>
      <w:r w:rsidRPr="004F323D">
        <w:t>在</w:t>
      </w:r>
      <w:r w:rsidRPr="004F323D">
        <w:t>dequeue</w:t>
      </w:r>
      <w:r w:rsidRPr="004F323D">
        <w:t>指针更新之前</w:t>
      </w:r>
      <w:r w:rsidRPr="004F323D">
        <w:t>)</w:t>
      </w:r>
      <w:r w:rsidRPr="004F323D">
        <w:t>。这种结构在特定情况下可以提前一个周期让</w:t>
      </w:r>
      <w:r w:rsidRPr="004F323D">
        <w:t>enqueue</w:t>
      </w:r>
      <w:r w:rsidRPr="004F323D">
        <w:t>侧写入数据，但是对时序不够友好</w:t>
      </w:r>
    </w:p>
    <w:p w14:paraId="20DC96C9" w14:textId="77777777" w:rsidR="00AB51E4" w:rsidRPr="004F323D" w:rsidRDefault="00AB51E4" w:rsidP="00AB51E4">
      <w:pPr>
        <w:ind w:firstLine="480"/>
      </w:pPr>
      <w:r w:rsidRPr="004F323D">
        <w:t>flush_en</w:t>
      </w:r>
      <w:r w:rsidRPr="004F323D">
        <w:t>指示是否支持</w:t>
      </w:r>
      <w:r w:rsidRPr="004F323D">
        <w:t>flush</w:t>
      </w:r>
      <w:r w:rsidRPr="004F323D">
        <w:t>操作</w:t>
      </w:r>
      <w:r w:rsidRPr="004F323D">
        <w:t>(</w:t>
      </w:r>
      <w:r w:rsidRPr="004F323D">
        <w:t>清空</w:t>
      </w:r>
      <w:r w:rsidRPr="004F323D">
        <w:t>)</w:t>
      </w:r>
    </w:p>
    <w:p w14:paraId="499157D7" w14:textId="77777777" w:rsidR="00AB51E4" w:rsidRPr="004F323D" w:rsidRDefault="00AB51E4" w:rsidP="00AB51E4">
      <w:pPr>
        <w:ind w:firstLine="480"/>
      </w:pPr>
    </w:p>
    <w:p w14:paraId="67E39D22" w14:textId="77777777" w:rsidR="00AB51E4" w:rsidRPr="004F323D" w:rsidRDefault="00AB51E4" w:rsidP="00AB51E4">
      <w:pPr>
        <w:ind w:firstLine="480"/>
      </w:pPr>
      <w:r w:rsidRPr="004F323D">
        <w:t>queue</w:t>
      </w:r>
      <w:r w:rsidRPr="004F323D">
        <w:t>的</w:t>
      </w:r>
      <w:r w:rsidRPr="004F323D">
        <w:t>io</w:t>
      </w:r>
      <w:r w:rsidRPr="004F323D">
        <w:t>端口的数据结构：</w:t>
      </w:r>
    </w:p>
    <w:p w14:paraId="22100CE0" w14:textId="77777777" w:rsidR="00AB51E4" w:rsidRPr="004F323D" w:rsidRDefault="00AB51E4" w:rsidP="00AB51E4">
      <w:pPr>
        <w:ind w:firstLine="480"/>
        <w:rPr>
          <w:szCs w:val="24"/>
        </w:rPr>
      </w:pPr>
      <w:r w:rsidRPr="004F323D">
        <w:rPr>
          <w:szCs w:val="24"/>
        </w:rPr>
        <w:lastRenderedPageBreak/>
        <w:drawing>
          <wp:inline distT="0" distB="0" distL="0" distR="0" wp14:anchorId="4521784D" wp14:editId="301108ED">
            <wp:extent cx="11964670" cy="611251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964670" cy="6112510"/>
                    </a:xfrm>
                    <a:prstGeom prst="rect">
                      <a:avLst/>
                    </a:prstGeom>
                    <a:noFill/>
                    <a:ln>
                      <a:noFill/>
                    </a:ln>
                  </pic:spPr>
                </pic:pic>
              </a:graphicData>
            </a:graphic>
          </wp:inline>
        </w:drawing>
      </w:r>
    </w:p>
    <w:p w14:paraId="5CCAB9F3" w14:textId="77777777" w:rsidR="00AB51E4" w:rsidRPr="004F323D" w:rsidRDefault="00AB51E4" w:rsidP="00AB51E4">
      <w:pPr>
        <w:ind w:firstLine="480"/>
      </w:pPr>
      <w:r w:rsidRPr="004F323D">
        <w:t>除了</w:t>
      </w:r>
      <w:r w:rsidRPr="004F323D">
        <w:t>enq/deq</w:t>
      </w:r>
      <w:r w:rsidRPr="004F323D">
        <w:t>端口外，还有</w:t>
      </w:r>
      <w:r w:rsidRPr="004F323D">
        <w:t>count</w:t>
      </w:r>
      <w:r w:rsidRPr="004F323D">
        <w:t>输出端口，</w:t>
      </w:r>
      <w:r w:rsidRPr="004F323D">
        <w:t>count</w:t>
      </w:r>
      <w:r w:rsidRPr="004F323D">
        <w:t>指示当前</w:t>
      </w:r>
      <w:r w:rsidRPr="004F323D">
        <w:t>queue</w:t>
      </w:r>
      <w:r w:rsidRPr="004F323D">
        <w:t>内部有多少个未出队的数据。如果</w:t>
      </w:r>
      <w:r w:rsidRPr="004F323D">
        <w:t>flush_en</w:t>
      </w:r>
      <w:r w:rsidRPr="004F323D">
        <w:t>有效，会有</w:t>
      </w:r>
      <w:r w:rsidRPr="004F323D">
        <w:t>flush</w:t>
      </w:r>
      <w:r w:rsidRPr="004F323D">
        <w:t>输入端口，</w:t>
      </w:r>
      <w:r w:rsidRPr="004F323D">
        <w:t>flush</w:t>
      </w:r>
      <w:r w:rsidRPr="004F323D">
        <w:t>输入端口有效时会复位</w:t>
      </w:r>
      <w:r w:rsidRPr="004F323D">
        <w:t>queue</w:t>
      </w:r>
      <w:r w:rsidRPr="004F323D">
        <w:t>的内部读写指针，实现</w:t>
      </w:r>
      <w:r w:rsidRPr="004F323D">
        <w:t>queue</w:t>
      </w:r>
      <w:r w:rsidRPr="004F323D">
        <w:t>的清空。</w:t>
      </w:r>
    </w:p>
    <w:p w14:paraId="684C918A" w14:textId="77777777" w:rsidR="00AB51E4" w:rsidRPr="004F323D" w:rsidRDefault="00AB51E4" w:rsidP="00AB51E4">
      <w:pPr>
        <w:ind w:firstLine="480"/>
      </w:pPr>
      <w:r w:rsidRPr="004F323D">
        <w:t>demo</w:t>
      </w:r>
      <w:r w:rsidRPr="004F323D">
        <w:t>例子：</w:t>
      </w:r>
    </w:p>
    <w:p w14:paraId="5C785B69" w14:textId="77777777" w:rsidR="00AB51E4" w:rsidRPr="004F323D" w:rsidRDefault="00AB51E4" w:rsidP="00AB51E4">
      <w:pPr>
        <w:ind w:firstLine="480"/>
        <w:rPr>
          <w:szCs w:val="24"/>
        </w:rPr>
      </w:pPr>
      <w:r w:rsidRPr="004F323D">
        <w:rPr>
          <w:szCs w:val="24"/>
        </w:rPr>
        <w:drawing>
          <wp:inline distT="0" distB="0" distL="0" distR="0" wp14:anchorId="1890359B" wp14:editId="6F65360D">
            <wp:extent cx="2686685" cy="196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86685" cy="196850"/>
                    </a:xfrm>
                    <a:prstGeom prst="rect">
                      <a:avLst/>
                    </a:prstGeom>
                    <a:noFill/>
                    <a:ln>
                      <a:noFill/>
                    </a:ln>
                  </pic:spPr>
                </pic:pic>
              </a:graphicData>
            </a:graphic>
          </wp:inline>
        </w:drawing>
      </w:r>
    </w:p>
    <w:p w14:paraId="1057A3CA" w14:textId="77777777" w:rsidR="00AB51E4" w:rsidRPr="004F323D" w:rsidRDefault="00AB51E4" w:rsidP="00AB51E4">
      <w:pPr>
        <w:ind w:firstLine="480"/>
      </w:pPr>
    </w:p>
    <w:p w14:paraId="0D332B4B" w14:textId="77777777" w:rsidR="00AB51E4" w:rsidRPr="004F323D" w:rsidRDefault="00AB51E4" w:rsidP="00AB51E4">
      <w:pPr>
        <w:ind w:firstLine="480"/>
        <w:rPr>
          <w:szCs w:val="24"/>
        </w:rPr>
      </w:pPr>
      <w:r w:rsidRPr="004F323D">
        <w:rPr>
          <w:szCs w:val="24"/>
        </w:rPr>
        <w:lastRenderedPageBreak/>
        <w:drawing>
          <wp:inline distT="0" distB="0" distL="0" distR="0" wp14:anchorId="18D77A26" wp14:editId="1D75CD29">
            <wp:extent cx="5873115" cy="209613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73115" cy="2096135"/>
                    </a:xfrm>
                    <a:prstGeom prst="rect">
                      <a:avLst/>
                    </a:prstGeom>
                    <a:noFill/>
                    <a:ln>
                      <a:noFill/>
                    </a:ln>
                  </pic:spPr>
                </pic:pic>
              </a:graphicData>
            </a:graphic>
          </wp:inline>
        </w:drawing>
      </w:r>
    </w:p>
    <w:p w14:paraId="7F10847B" w14:textId="77777777" w:rsidR="00AB51E4" w:rsidRPr="004F323D" w:rsidRDefault="00AB51E4" w:rsidP="00AB51E4">
      <w:pPr>
        <w:ind w:firstLine="480"/>
      </w:pPr>
    </w:p>
    <w:p w14:paraId="37B75147" w14:textId="77777777" w:rsidR="00AB51E4" w:rsidRPr="004F323D" w:rsidRDefault="00AB51E4" w:rsidP="00AB51E4">
      <w:pPr>
        <w:ind w:firstLine="480"/>
        <w:rPr>
          <w:szCs w:val="24"/>
        </w:rPr>
      </w:pPr>
      <w:r w:rsidRPr="004F323D">
        <w:rPr>
          <w:szCs w:val="24"/>
        </w:rPr>
        <w:drawing>
          <wp:inline distT="0" distB="0" distL="0" distR="0" wp14:anchorId="4B4C7111" wp14:editId="4E9A647A">
            <wp:extent cx="8286115" cy="51911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286115" cy="5191125"/>
                    </a:xfrm>
                    <a:prstGeom prst="rect">
                      <a:avLst/>
                    </a:prstGeom>
                    <a:noFill/>
                    <a:ln>
                      <a:noFill/>
                    </a:ln>
                  </pic:spPr>
                </pic:pic>
              </a:graphicData>
            </a:graphic>
          </wp:inline>
        </w:drawing>
      </w:r>
    </w:p>
    <w:p w14:paraId="0EB5EE88" w14:textId="77777777" w:rsidR="00AB51E4" w:rsidRPr="004F323D" w:rsidRDefault="00AB51E4" w:rsidP="00AB51E4">
      <w:pPr>
        <w:ind w:firstLine="480"/>
      </w:pPr>
      <w:r w:rsidRPr="004F323D">
        <w:t>上述代码实现了一个</w:t>
      </w:r>
      <w:r w:rsidRPr="004F323D">
        <w:t>8</w:t>
      </w:r>
      <w:r w:rsidRPr="004F323D">
        <w:t>深度的以</w:t>
      </w:r>
      <w:r w:rsidRPr="004F323D">
        <w:t>bundle0</w:t>
      </w:r>
      <w:r w:rsidRPr="004F323D">
        <w:t>为数据结构的简单同步</w:t>
      </w:r>
      <w:r w:rsidRPr="004F323D">
        <w:t>fifo</w:t>
      </w:r>
      <w:r w:rsidRPr="004F323D">
        <w:t>的读写控制。</w:t>
      </w:r>
    </w:p>
    <w:p w14:paraId="748C93CC" w14:textId="77777777" w:rsidR="00AB51E4" w:rsidRPr="004F323D" w:rsidRDefault="00AB51E4" w:rsidP="00AB51E4">
      <w:pPr>
        <w:pStyle w:val="2"/>
      </w:pPr>
      <w:r w:rsidRPr="004F323D">
        <w:rPr>
          <w:rFonts w:hint="eastAsia"/>
        </w:rPr>
        <w:t xml:space="preserve">async_queue: </w:t>
      </w:r>
      <w:r w:rsidRPr="004F323D">
        <w:rPr>
          <w:rFonts w:hint="eastAsia"/>
        </w:rPr>
        <w:t>异步</w:t>
      </w:r>
      <w:r w:rsidRPr="004F323D">
        <w:rPr>
          <w:rFonts w:hint="eastAsia"/>
        </w:rPr>
        <w:t>fifo</w:t>
      </w:r>
    </w:p>
    <w:p w14:paraId="500EE262" w14:textId="77777777" w:rsidR="00AB51E4" w:rsidRPr="004F323D" w:rsidRDefault="00AB51E4" w:rsidP="00AB51E4">
      <w:pPr>
        <w:ind w:firstLine="480"/>
      </w:pPr>
      <w:r w:rsidRPr="004F323D">
        <w:t>异步</w:t>
      </w:r>
      <w:r w:rsidRPr="004F323D">
        <w:t>fifo</w:t>
      </w:r>
      <w:r w:rsidRPr="004F323D">
        <w:t>用来实现跨时钟域的数据传输，使用非常广泛。</w:t>
      </w:r>
    </w:p>
    <w:p w14:paraId="660FAB62" w14:textId="77777777" w:rsidR="00AB51E4" w:rsidRPr="004F323D" w:rsidRDefault="00AB51E4" w:rsidP="00AB51E4">
      <w:pPr>
        <w:ind w:firstLine="480"/>
      </w:pPr>
      <w:r w:rsidRPr="004F323D">
        <w:lastRenderedPageBreak/>
        <w:t>async_queue</w:t>
      </w:r>
      <w:r w:rsidRPr="004F323D">
        <w:t>的参数：</w:t>
      </w:r>
    </w:p>
    <w:p w14:paraId="022EAA05" w14:textId="77777777" w:rsidR="00AB51E4" w:rsidRPr="004F323D" w:rsidRDefault="00AB51E4" w:rsidP="00AB51E4">
      <w:pPr>
        <w:ind w:firstLine="480"/>
        <w:rPr>
          <w:szCs w:val="24"/>
        </w:rPr>
      </w:pPr>
      <w:r w:rsidRPr="004F323D">
        <w:rPr>
          <w:szCs w:val="24"/>
        </w:rPr>
        <w:drawing>
          <wp:inline distT="0" distB="0" distL="0" distR="0" wp14:anchorId="140D8B38" wp14:editId="66A29039">
            <wp:extent cx="6238875" cy="31299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38875" cy="3129915"/>
                    </a:xfrm>
                    <a:prstGeom prst="rect">
                      <a:avLst/>
                    </a:prstGeom>
                    <a:noFill/>
                    <a:ln>
                      <a:noFill/>
                    </a:ln>
                  </pic:spPr>
                </pic:pic>
              </a:graphicData>
            </a:graphic>
          </wp:inline>
        </w:drawing>
      </w:r>
    </w:p>
    <w:p w14:paraId="533D2602" w14:textId="77777777" w:rsidR="00AB51E4" w:rsidRPr="004F323D" w:rsidRDefault="00AB51E4" w:rsidP="00AB51E4">
      <w:pPr>
        <w:ind w:firstLine="480"/>
      </w:pPr>
      <w:r w:rsidRPr="004F323D">
        <w:t>gen gen_p entries flush_en</w:t>
      </w:r>
      <w:r w:rsidRPr="004F323D">
        <w:t>的含义跟同步</w:t>
      </w:r>
      <w:r w:rsidRPr="004F323D">
        <w:t>fifo queue</w:t>
      </w:r>
      <w:r w:rsidRPr="004F323D">
        <w:t>一样</w:t>
      </w:r>
    </w:p>
    <w:p w14:paraId="6BE7EA4D" w14:textId="77777777" w:rsidR="00AB51E4" w:rsidRPr="004F323D" w:rsidRDefault="00AB51E4" w:rsidP="00AB51E4">
      <w:pPr>
        <w:ind w:firstLine="480"/>
      </w:pPr>
      <w:r w:rsidRPr="004F323D">
        <w:t>th_full</w:t>
      </w:r>
      <w:r w:rsidRPr="004F323D">
        <w:t>是</w:t>
      </w:r>
      <w:r w:rsidRPr="004F323D">
        <w:t>fifo</w:t>
      </w:r>
      <w:r w:rsidRPr="004F323D">
        <w:t>满的阈值，必须小于</w:t>
      </w:r>
      <w:r w:rsidRPr="004F323D">
        <w:t>entires</w:t>
      </w:r>
      <w:r w:rsidRPr="004F323D">
        <w:t>。</w:t>
      </w:r>
      <w:r w:rsidRPr="004F323D">
        <w:t>eh_full</w:t>
      </w:r>
      <w:r w:rsidRPr="004F323D">
        <w:t>为</w:t>
      </w:r>
      <w:r w:rsidRPr="004F323D">
        <w:t>None</w:t>
      </w:r>
      <w:r w:rsidRPr="004F323D">
        <w:t>时，阈值会被设置成</w:t>
      </w:r>
      <w:r w:rsidRPr="004F323D">
        <w:t>entires-2</w:t>
      </w:r>
    </w:p>
    <w:p w14:paraId="3B147912" w14:textId="77777777" w:rsidR="00AB51E4" w:rsidRPr="004F323D" w:rsidRDefault="00AB51E4" w:rsidP="00AB51E4">
      <w:pPr>
        <w:ind w:firstLine="480"/>
      </w:pPr>
      <w:r w:rsidRPr="004F323D">
        <w:t>enq_sync_n</w:t>
      </w:r>
      <w:r w:rsidRPr="004F323D">
        <w:t>是</w:t>
      </w:r>
      <w:r w:rsidRPr="004F323D">
        <w:t>fifo</w:t>
      </w:r>
      <w:r w:rsidRPr="004F323D">
        <w:t>写时钟域同步读指针时的同步打拍次数，至少是</w:t>
      </w:r>
      <w:r w:rsidRPr="004F323D">
        <w:t>2</w:t>
      </w:r>
    </w:p>
    <w:p w14:paraId="1B756D00" w14:textId="77777777" w:rsidR="00AB51E4" w:rsidRPr="004F323D" w:rsidRDefault="00AB51E4" w:rsidP="00AB51E4">
      <w:pPr>
        <w:ind w:firstLine="480"/>
      </w:pPr>
      <w:r w:rsidRPr="004F323D">
        <w:t>deq_sync_n</w:t>
      </w:r>
      <w:r w:rsidRPr="004F323D">
        <w:t>是</w:t>
      </w:r>
      <w:r w:rsidRPr="004F323D">
        <w:t>fifo</w:t>
      </w:r>
      <w:r w:rsidRPr="004F323D">
        <w:t>读时钟域同步写指针时的同步打拍次数，至少是</w:t>
      </w:r>
      <w:r w:rsidRPr="004F323D">
        <w:t>2</w:t>
      </w:r>
    </w:p>
    <w:p w14:paraId="02E35B17" w14:textId="77777777" w:rsidR="00AB51E4" w:rsidRPr="004F323D" w:rsidRDefault="00AB51E4" w:rsidP="00AB51E4">
      <w:pPr>
        <w:ind w:firstLine="480"/>
      </w:pPr>
      <w:r w:rsidRPr="004F323D">
        <w:t>async_queue</w:t>
      </w:r>
      <w:r w:rsidRPr="004F323D">
        <w:t>的端口：</w:t>
      </w:r>
    </w:p>
    <w:p w14:paraId="672A3CC6" w14:textId="77777777" w:rsidR="00AB51E4" w:rsidRPr="004F323D" w:rsidRDefault="00AB51E4" w:rsidP="00AB51E4">
      <w:pPr>
        <w:ind w:firstLine="480"/>
        <w:rPr>
          <w:szCs w:val="24"/>
        </w:rPr>
      </w:pPr>
      <w:r w:rsidRPr="004F323D">
        <w:rPr>
          <w:szCs w:val="24"/>
        </w:rPr>
        <w:drawing>
          <wp:inline distT="0" distB="0" distL="0" distR="0" wp14:anchorId="0583D358" wp14:editId="2D4F9B61">
            <wp:extent cx="6358890" cy="379857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58890" cy="3798570"/>
                    </a:xfrm>
                    <a:prstGeom prst="rect">
                      <a:avLst/>
                    </a:prstGeom>
                    <a:noFill/>
                    <a:ln>
                      <a:noFill/>
                    </a:ln>
                  </pic:spPr>
                </pic:pic>
              </a:graphicData>
            </a:graphic>
          </wp:inline>
        </w:drawing>
      </w:r>
    </w:p>
    <w:p w14:paraId="5A6A5358" w14:textId="77777777" w:rsidR="00AB51E4" w:rsidRPr="004F323D" w:rsidRDefault="00AB51E4" w:rsidP="00AB51E4">
      <w:pPr>
        <w:ind w:firstLine="480"/>
      </w:pPr>
      <w:r w:rsidRPr="004F323D">
        <w:lastRenderedPageBreak/>
        <w:t>除了</w:t>
      </w:r>
      <w:r w:rsidRPr="004F323D">
        <w:t>enq/deq</w:t>
      </w:r>
      <w:r w:rsidRPr="004F323D">
        <w:t>端口信号，还增加了</w:t>
      </w:r>
      <w:r w:rsidRPr="004F323D">
        <w:t>enq_clock/enq_reset/deq_clock/deq_reset</w:t>
      </w:r>
      <w:r w:rsidRPr="004F323D">
        <w:t>时钟复位相关信号。</w:t>
      </w:r>
    </w:p>
    <w:p w14:paraId="3C0C3887" w14:textId="77777777" w:rsidR="00AB51E4" w:rsidRPr="004F323D" w:rsidRDefault="00AB51E4" w:rsidP="00AB51E4">
      <w:pPr>
        <w:ind w:firstLine="480"/>
      </w:pPr>
      <w:r w:rsidRPr="004F323D">
        <w:t>demo</w:t>
      </w:r>
      <w:r w:rsidRPr="004F323D">
        <w:t>例子：</w:t>
      </w:r>
    </w:p>
    <w:p w14:paraId="3BE1598D" w14:textId="77777777" w:rsidR="00AB51E4" w:rsidRPr="004F323D" w:rsidRDefault="00AB51E4" w:rsidP="00AB51E4">
      <w:pPr>
        <w:ind w:firstLine="480"/>
        <w:rPr>
          <w:szCs w:val="24"/>
        </w:rPr>
      </w:pPr>
      <w:r w:rsidRPr="004F323D">
        <w:rPr>
          <w:szCs w:val="24"/>
        </w:rPr>
        <w:drawing>
          <wp:inline distT="0" distB="0" distL="0" distR="0" wp14:anchorId="6208ABDB" wp14:editId="01B5E5AD">
            <wp:extent cx="3143885" cy="2108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3885" cy="210820"/>
                    </a:xfrm>
                    <a:prstGeom prst="rect">
                      <a:avLst/>
                    </a:prstGeom>
                    <a:noFill/>
                    <a:ln>
                      <a:noFill/>
                    </a:ln>
                  </pic:spPr>
                </pic:pic>
              </a:graphicData>
            </a:graphic>
          </wp:inline>
        </w:drawing>
      </w:r>
    </w:p>
    <w:p w14:paraId="4F354D24" w14:textId="77777777" w:rsidR="00AB51E4" w:rsidRPr="004F323D" w:rsidRDefault="00AB51E4" w:rsidP="00AB51E4">
      <w:pPr>
        <w:ind w:firstLine="480"/>
      </w:pPr>
    </w:p>
    <w:p w14:paraId="4ADD2C87" w14:textId="77777777" w:rsidR="00AB51E4" w:rsidRPr="004F323D" w:rsidRDefault="00AB51E4" w:rsidP="00AB51E4">
      <w:pPr>
        <w:ind w:firstLine="480"/>
        <w:rPr>
          <w:szCs w:val="24"/>
        </w:rPr>
      </w:pPr>
      <w:r w:rsidRPr="004F323D">
        <w:rPr>
          <w:szCs w:val="24"/>
        </w:rPr>
        <w:drawing>
          <wp:inline distT="0" distB="0" distL="0" distR="0" wp14:anchorId="3A38CDA7" wp14:editId="3036552A">
            <wp:extent cx="14342110" cy="580263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342110" cy="5802630"/>
                    </a:xfrm>
                    <a:prstGeom prst="rect">
                      <a:avLst/>
                    </a:prstGeom>
                    <a:noFill/>
                    <a:ln>
                      <a:noFill/>
                    </a:ln>
                  </pic:spPr>
                </pic:pic>
              </a:graphicData>
            </a:graphic>
          </wp:inline>
        </w:drawing>
      </w:r>
    </w:p>
    <w:p w14:paraId="220217B4" w14:textId="77777777" w:rsidR="00AB51E4" w:rsidRPr="004F323D" w:rsidRDefault="00AB51E4" w:rsidP="00AB51E4">
      <w:pPr>
        <w:ind w:firstLine="480"/>
      </w:pPr>
      <w:r w:rsidRPr="004F323D">
        <w:t>上述代码例化了一个异步</w:t>
      </w:r>
      <w:r w:rsidRPr="004F323D">
        <w:t>fifo async_queue</w:t>
      </w:r>
      <w:r w:rsidRPr="004F323D">
        <w:t>，跟同步</w:t>
      </w:r>
      <w:r w:rsidRPr="004F323D">
        <w:t>fifo</w:t>
      </w:r>
      <w:r w:rsidRPr="004F323D">
        <w:t>相比，最大的不同就是需要分别连接读写时钟域的读写时钟信号与复位信号，相应的写时钟域的</w:t>
      </w:r>
      <w:r w:rsidRPr="004F323D">
        <w:t>enq_address</w:t>
      </w:r>
      <w:r w:rsidRPr="004F323D">
        <w:t>寄存器也必须显式的指定时钟与复位信号，读时钟域的</w:t>
      </w:r>
      <w:r w:rsidRPr="004F323D">
        <w:t>deq_ready</w:t>
      </w:r>
      <w:r w:rsidRPr="004F323D">
        <w:t>寄存器也必须显式的指定时钟与复位信号。</w:t>
      </w:r>
    </w:p>
    <w:p w14:paraId="45541401" w14:textId="77777777" w:rsidR="00AB51E4" w:rsidRPr="004F323D" w:rsidRDefault="00AB51E4" w:rsidP="00AB51E4">
      <w:pPr>
        <w:pStyle w:val="2"/>
      </w:pPr>
      <w:r w:rsidRPr="004F323D">
        <w:rPr>
          <w:rFonts w:hint="eastAsia"/>
        </w:rPr>
        <w:t xml:space="preserve">async_ready_valid: </w:t>
      </w:r>
      <w:r w:rsidRPr="004F323D">
        <w:rPr>
          <w:rFonts w:hint="eastAsia"/>
        </w:rPr>
        <w:t>跨时钟域异步握手数据传递</w:t>
      </w:r>
    </w:p>
    <w:p w14:paraId="45904C5F" w14:textId="77777777" w:rsidR="00AB51E4" w:rsidRPr="004F323D" w:rsidRDefault="00AB51E4" w:rsidP="00AB51E4">
      <w:pPr>
        <w:ind w:firstLine="480"/>
      </w:pPr>
      <w:r w:rsidRPr="004F323D">
        <w:t>对性能没有特别高要求的的跨时钟域数据传输，可以使用</w:t>
      </w:r>
      <w:r w:rsidRPr="004F323D">
        <w:t>async_ready_fifo</w:t>
      </w:r>
      <w:r w:rsidRPr="004F323D">
        <w:t>来实现</w:t>
      </w:r>
      <w:r w:rsidRPr="004F323D">
        <w:lastRenderedPageBreak/>
        <w:t>数据传输，</w:t>
      </w:r>
      <w:r w:rsidRPr="004F323D">
        <w:t>async_ready_fifo</w:t>
      </w:r>
      <w:r w:rsidRPr="004F323D">
        <w:t>内部只有一个存储数据的</w:t>
      </w:r>
      <w:r w:rsidRPr="004F323D">
        <w:t>entries</w:t>
      </w:r>
      <w:r w:rsidRPr="004F323D">
        <w:t>，跟</w:t>
      </w:r>
      <w:r w:rsidRPr="004F323D">
        <w:t>async_queue</w:t>
      </w:r>
      <w:r w:rsidRPr="004F323D">
        <w:t>相比可以大大减小电路的资源开销。</w:t>
      </w:r>
    </w:p>
    <w:p w14:paraId="4BCEA277" w14:textId="77777777" w:rsidR="00AB51E4" w:rsidRPr="004F323D" w:rsidRDefault="00AB51E4" w:rsidP="00AB51E4">
      <w:pPr>
        <w:ind w:firstLine="480"/>
      </w:pPr>
      <w:r w:rsidRPr="004F323D">
        <w:t>async_ready_valid</w:t>
      </w:r>
      <w:r w:rsidRPr="004F323D">
        <w:t>的使用方法跟</w:t>
      </w:r>
      <w:r w:rsidRPr="004F323D">
        <w:t>async_queue</w:t>
      </w:r>
      <w:r w:rsidRPr="004F323D">
        <w:t>非常相似，唯一的区别是例化是不同传入</w:t>
      </w:r>
      <w:r w:rsidRPr="004F323D">
        <w:t>entries</w:t>
      </w:r>
      <w:r w:rsidRPr="004F323D">
        <w:t>参数与</w:t>
      </w:r>
      <w:r w:rsidRPr="004F323D">
        <w:t>th_full</w:t>
      </w:r>
      <w:r w:rsidRPr="004F323D">
        <w:t>参数。</w:t>
      </w:r>
    </w:p>
    <w:p w14:paraId="513B93C9" w14:textId="77777777" w:rsidR="00AB51E4" w:rsidRPr="004F323D" w:rsidRDefault="00AB51E4" w:rsidP="00AB51E4">
      <w:pPr>
        <w:ind w:firstLine="480"/>
      </w:pPr>
      <w:r w:rsidRPr="004F323D">
        <w:t>demo</w:t>
      </w:r>
      <w:r w:rsidRPr="004F323D">
        <w:t>例子：</w:t>
      </w:r>
    </w:p>
    <w:p w14:paraId="75A156B7" w14:textId="77777777" w:rsidR="00AB51E4" w:rsidRPr="004F323D" w:rsidRDefault="00AB51E4" w:rsidP="00AB51E4">
      <w:pPr>
        <w:ind w:firstLine="480"/>
        <w:rPr>
          <w:szCs w:val="24"/>
        </w:rPr>
      </w:pPr>
      <w:r w:rsidRPr="004F323D">
        <w:rPr>
          <w:szCs w:val="24"/>
        </w:rPr>
        <w:drawing>
          <wp:inline distT="0" distB="0" distL="0" distR="0" wp14:anchorId="2F6E0067" wp14:editId="2A124896">
            <wp:extent cx="14461490" cy="582422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461490" cy="5824220"/>
                    </a:xfrm>
                    <a:prstGeom prst="rect">
                      <a:avLst/>
                    </a:prstGeom>
                    <a:noFill/>
                    <a:ln>
                      <a:noFill/>
                    </a:ln>
                  </pic:spPr>
                </pic:pic>
              </a:graphicData>
            </a:graphic>
          </wp:inline>
        </w:drawing>
      </w:r>
    </w:p>
    <w:p w14:paraId="49889C5F" w14:textId="77777777" w:rsidR="00AB51E4" w:rsidRPr="004F323D" w:rsidRDefault="00AB51E4" w:rsidP="00AB51E4">
      <w:pPr>
        <w:pStyle w:val="2"/>
      </w:pPr>
      <w:r w:rsidRPr="004F323D">
        <w:rPr>
          <w:rFonts w:hint="eastAsia"/>
        </w:rPr>
        <w:t xml:space="preserve">reg_array: </w:t>
      </w:r>
      <w:r w:rsidRPr="004F323D">
        <w:rPr>
          <w:rFonts w:hint="eastAsia"/>
        </w:rPr>
        <w:t>寄存器搭建的</w:t>
      </w:r>
      <w:r w:rsidRPr="004F323D">
        <w:rPr>
          <w:rFonts w:hint="eastAsia"/>
        </w:rPr>
        <w:t>sram</w:t>
      </w:r>
      <w:r w:rsidRPr="004F323D">
        <w:rPr>
          <w:rFonts w:hint="eastAsia"/>
        </w:rPr>
        <w:t>模型</w:t>
      </w:r>
    </w:p>
    <w:p w14:paraId="18E3C5F3" w14:textId="77777777" w:rsidR="00AB51E4" w:rsidRPr="004F323D" w:rsidRDefault="00AB51E4" w:rsidP="00AB51E4">
      <w:pPr>
        <w:ind w:firstLine="480"/>
      </w:pPr>
      <w:r w:rsidRPr="004F323D">
        <w:t>可以作为</w:t>
      </w:r>
      <w:r w:rsidRPr="004F323D">
        <w:t>sram</w:t>
      </w:r>
      <w:r w:rsidRPr="004F323D">
        <w:t>的仿真模型，在</w:t>
      </w:r>
      <w:r w:rsidRPr="004F323D">
        <w:t>size</w:t>
      </w:r>
      <w:r w:rsidRPr="004F323D">
        <w:t>不太大的情况下也可以作为可综合的寄存器存储阵列。</w:t>
      </w:r>
    </w:p>
    <w:p w14:paraId="752DC228" w14:textId="77777777" w:rsidR="00AB51E4" w:rsidRPr="004F323D" w:rsidRDefault="00AB51E4" w:rsidP="00AB51E4">
      <w:pPr>
        <w:ind w:firstLine="480"/>
      </w:pPr>
      <w:r w:rsidRPr="004F323D">
        <w:t>控制参数：</w:t>
      </w:r>
    </w:p>
    <w:p w14:paraId="777E7249" w14:textId="77777777" w:rsidR="00AB51E4" w:rsidRPr="004F323D" w:rsidRDefault="00AB51E4" w:rsidP="00AB51E4">
      <w:pPr>
        <w:ind w:firstLine="480"/>
        <w:rPr>
          <w:szCs w:val="24"/>
        </w:rPr>
      </w:pPr>
      <w:r w:rsidRPr="004F323D">
        <w:rPr>
          <w:szCs w:val="24"/>
        </w:rPr>
        <w:lastRenderedPageBreak/>
        <w:drawing>
          <wp:inline distT="0" distB="0" distL="0" distR="0" wp14:anchorId="1A775BD1" wp14:editId="700A12AD">
            <wp:extent cx="8419465" cy="282067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419465" cy="2820670"/>
                    </a:xfrm>
                    <a:prstGeom prst="rect">
                      <a:avLst/>
                    </a:prstGeom>
                    <a:noFill/>
                    <a:ln>
                      <a:noFill/>
                    </a:ln>
                  </pic:spPr>
                </pic:pic>
              </a:graphicData>
            </a:graphic>
          </wp:inline>
        </w:drawing>
      </w:r>
    </w:p>
    <w:p w14:paraId="48F3612A" w14:textId="77777777" w:rsidR="00AB51E4" w:rsidRPr="004F323D" w:rsidRDefault="00AB51E4" w:rsidP="00AB51E4">
      <w:pPr>
        <w:ind w:firstLine="480"/>
      </w:pPr>
      <w:r w:rsidRPr="004F323D">
        <w:t>o_reg</w:t>
      </w:r>
      <w:r w:rsidRPr="004F323D">
        <w:t>控制读出数据是否需要寄存器输出</w:t>
      </w:r>
    </w:p>
    <w:p w14:paraId="3BE371D5" w14:textId="77777777" w:rsidR="00AB51E4" w:rsidRPr="004F323D" w:rsidRDefault="00AB51E4" w:rsidP="00AB51E4">
      <w:pPr>
        <w:ind w:firstLine="480"/>
      </w:pPr>
      <w:r w:rsidRPr="004F323D">
        <w:t>size</w:t>
      </w:r>
      <w:r w:rsidRPr="004F323D">
        <w:t>是存储单元的深度，是以</w:t>
      </w:r>
      <w:r w:rsidRPr="004F323D">
        <w:t>data_width</w:t>
      </w:r>
      <w:r w:rsidRPr="004F323D">
        <w:t>为存储单位的</w:t>
      </w:r>
    </w:p>
    <w:p w14:paraId="1F92CF99" w14:textId="77777777" w:rsidR="00AB51E4" w:rsidRPr="004F323D" w:rsidRDefault="00AB51E4" w:rsidP="00AB51E4">
      <w:pPr>
        <w:ind w:firstLine="480"/>
      </w:pPr>
      <w:r w:rsidRPr="004F323D">
        <w:t xml:space="preserve">data_width: </w:t>
      </w:r>
      <w:r w:rsidRPr="004F323D">
        <w:t>一个存储单元的位宽</w:t>
      </w:r>
    </w:p>
    <w:p w14:paraId="5E32E48A" w14:textId="77777777" w:rsidR="00AB51E4" w:rsidRPr="004F323D" w:rsidRDefault="00AB51E4" w:rsidP="00AB51E4">
      <w:pPr>
        <w:ind w:firstLine="480"/>
      </w:pPr>
      <w:r w:rsidRPr="004F323D">
        <w:t xml:space="preserve">mask_width: </w:t>
      </w:r>
      <w:r w:rsidRPr="004F323D">
        <w:t>写</w:t>
      </w:r>
      <w:r w:rsidRPr="004F323D">
        <w:t>mask</w:t>
      </w:r>
      <w:r w:rsidRPr="004F323D">
        <w:t>的位宽，一般是一个字节一个</w:t>
      </w:r>
      <w:r w:rsidRPr="004F323D">
        <w:t>mask bit</w:t>
      </w:r>
    </w:p>
    <w:p w14:paraId="617678AB" w14:textId="77777777" w:rsidR="00AB51E4" w:rsidRPr="004F323D" w:rsidRDefault="00AB51E4" w:rsidP="00AB51E4">
      <w:pPr>
        <w:ind w:firstLine="480"/>
      </w:pPr>
      <w:r w:rsidRPr="004F323D">
        <w:t>delay: read</w:t>
      </w:r>
      <w:r w:rsidRPr="004F323D">
        <w:t>数据输出的</w:t>
      </w:r>
      <w:r w:rsidRPr="004F323D">
        <w:t>delay</w:t>
      </w:r>
      <w:r w:rsidRPr="004F323D">
        <w:t>，默认</w:t>
      </w:r>
      <w:r w:rsidRPr="004F323D">
        <w:t>1</w:t>
      </w:r>
      <w:r w:rsidRPr="004F323D">
        <w:t>个周期。设置为</w:t>
      </w:r>
      <w:r w:rsidRPr="004F323D">
        <w:t>0</w:t>
      </w:r>
      <w:r w:rsidRPr="004F323D">
        <w:t>是表示是组合逻辑当拍输出的</w:t>
      </w:r>
    </w:p>
    <w:p w14:paraId="19001F9A" w14:textId="77777777" w:rsidR="00AB51E4" w:rsidRPr="004F323D" w:rsidRDefault="00AB51E4" w:rsidP="00AB51E4">
      <w:pPr>
        <w:ind w:firstLine="480"/>
      </w:pPr>
    </w:p>
    <w:p w14:paraId="34C90481" w14:textId="77777777" w:rsidR="00AB51E4" w:rsidRPr="004F323D" w:rsidRDefault="00AB51E4" w:rsidP="00AB51E4">
      <w:pPr>
        <w:ind w:firstLine="480"/>
      </w:pPr>
      <w:r w:rsidRPr="004F323D">
        <w:t>输入输出端口：</w:t>
      </w:r>
    </w:p>
    <w:p w14:paraId="1EBE8D20" w14:textId="77777777" w:rsidR="00AB51E4" w:rsidRPr="004F323D" w:rsidRDefault="00AB51E4" w:rsidP="00AB51E4">
      <w:pPr>
        <w:ind w:firstLine="480"/>
        <w:rPr>
          <w:szCs w:val="24"/>
        </w:rPr>
      </w:pPr>
      <w:r w:rsidRPr="004F323D">
        <w:rPr>
          <w:szCs w:val="24"/>
        </w:rPr>
        <w:drawing>
          <wp:inline distT="0" distB="0" distL="0" distR="0" wp14:anchorId="4D7B6810" wp14:editId="12541956">
            <wp:extent cx="8517890" cy="246888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517890" cy="2468880"/>
                    </a:xfrm>
                    <a:prstGeom prst="rect">
                      <a:avLst/>
                    </a:prstGeom>
                    <a:noFill/>
                    <a:ln>
                      <a:noFill/>
                    </a:ln>
                  </pic:spPr>
                </pic:pic>
              </a:graphicData>
            </a:graphic>
          </wp:inline>
        </w:drawing>
      </w:r>
    </w:p>
    <w:p w14:paraId="0F38CA50" w14:textId="77777777" w:rsidR="00AB51E4" w:rsidRPr="004F323D" w:rsidRDefault="00AB51E4" w:rsidP="00AB51E4">
      <w:pPr>
        <w:ind w:firstLine="480"/>
      </w:pPr>
      <w:r w:rsidRPr="004F323D">
        <w:t>en</w:t>
      </w:r>
      <w:r w:rsidRPr="004F323D">
        <w:t>是模块使能信号，只有在</w:t>
      </w:r>
      <w:r w:rsidRPr="004F323D">
        <w:t>en</w:t>
      </w:r>
      <w:r w:rsidRPr="004F323D">
        <w:t>有效的前提下才能进行读写动作</w:t>
      </w:r>
    </w:p>
    <w:p w14:paraId="10B60FB2" w14:textId="77777777" w:rsidR="00AB51E4" w:rsidRPr="004F323D" w:rsidRDefault="00AB51E4" w:rsidP="00AB51E4">
      <w:pPr>
        <w:ind w:firstLine="480"/>
      </w:pPr>
      <w:r w:rsidRPr="004F323D">
        <w:t>wmode</w:t>
      </w:r>
      <w:r w:rsidRPr="004F323D">
        <w:t>是读写模式信号，在</w:t>
      </w:r>
      <w:r w:rsidRPr="004F323D">
        <w:t>en</w:t>
      </w:r>
      <w:r w:rsidRPr="004F323D">
        <w:t>有效的前提下，</w:t>
      </w:r>
      <w:r w:rsidRPr="004F323D">
        <w:t>wmode</w:t>
      </w:r>
      <w:r w:rsidRPr="004F323D">
        <w:t>为</w:t>
      </w:r>
      <w:r w:rsidRPr="004F323D">
        <w:t>0</w:t>
      </w:r>
      <w:r w:rsidRPr="004F323D">
        <w:t>表示是读，</w:t>
      </w:r>
      <w:r w:rsidRPr="004F323D">
        <w:t>wmode</w:t>
      </w:r>
      <w:r w:rsidRPr="004F323D">
        <w:t>为</w:t>
      </w:r>
      <w:r w:rsidRPr="004F323D">
        <w:t>1</w:t>
      </w:r>
      <w:r w:rsidRPr="004F323D">
        <w:t>表示是写</w:t>
      </w:r>
    </w:p>
    <w:p w14:paraId="3384CEB8" w14:textId="77777777" w:rsidR="00AB51E4" w:rsidRPr="004F323D" w:rsidRDefault="00AB51E4" w:rsidP="00AB51E4">
      <w:pPr>
        <w:ind w:firstLine="480"/>
      </w:pPr>
      <w:r w:rsidRPr="004F323D">
        <w:t>addr</w:t>
      </w:r>
      <w:r w:rsidRPr="004F323D">
        <w:t>是读写地址，地址的数据粒度是</w:t>
      </w:r>
      <w:r w:rsidRPr="004F323D">
        <w:t>data_width</w:t>
      </w:r>
    </w:p>
    <w:p w14:paraId="08FB4562" w14:textId="77777777" w:rsidR="00AB51E4" w:rsidRPr="004F323D" w:rsidRDefault="00AB51E4" w:rsidP="00AB51E4">
      <w:pPr>
        <w:ind w:firstLine="480"/>
      </w:pPr>
      <w:r w:rsidRPr="004F323D">
        <w:t>wmask</w:t>
      </w:r>
      <w:r w:rsidRPr="004F323D">
        <w:t>是写掩码信号，写数据被分割成</w:t>
      </w:r>
      <w:r w:rsidRPr="004F323D">
        <w:t>wmask_width</w:t>
      </w:r>
      <w:r w:rsidRPr="004F323D">
        <w:t>个数据片，每个</w:t>
      </w:r>
      <w:r w:rsidRPr="004F323D">
        <w:t>wmask bit</w:t>
      </w:r>
      <w:r w:rsidRPr="004F323D">
        <w:t>控制一个数据片的写使能，</w:t>
      </w:r>
      <w:r w:rsidRPr="004F323D">
        <w:t>wmask bit</w:t>
      </w:r>
      <w:r w:rsidRPr="004F323D">
        <w:t>为</w:t>
      </w:r>
      <w:r w:rsidRPr="004F323D">
        <w:t>1</w:t>
      </w:r>
      <w:r w:rsidRPr="004F323D">
        <w:t>表示写有效</w:t>
      </w:r>
    </w:p>
    <w:p w14:paraId="2AA18098" w14:textId="77777777" w:rsidR="00AB51E4" w:rsidRPr="004F323D" w:rsidRDefault="00AB51E4" w:rsidP="00AB51E4">
      <w:pPr>
        <w:ind w:firstLine="480"/>
      </w:pPr>
      <w:r w:rsidRPr="004F323D">
        <w:lastRenderedPageBreak/>
        <w:t>wdata</w:t>
      </w:r>
      <w:r w:rsidRPr="004F323D">
        <w:t>是写数据</w:t>
      </w:r>
    </w:p>
    <w:p w14:paraId="10CEFF58" w14:textId="77777777" w:rsidR="00AB51E4" w:rsidRPr="004F323D" w:rsidRDefault="00AB51E4" w:rsidP="00AB51E4">
      <w:pPr>
        <w:ind w:firstLine="480"/>
      </w:pPr>
      <w:r w:rsidRPr="004F323D">
        <w:t>rdata</w:t>
      </w:r>
      <w:r w:rsidRPr="004F323D">
        <w:t>是读数据输出</w:t>
      </w:r>
    </w:p>
    <w:p w14:paraId="70268851" w14:textId="77777777" w:rsidR="00AB51E4" w:rsidRPr="004F323D" w:rsidRDefault="00AB51E4" w:rsidP="00AB51E4">
      <w:pPr>
        <w:ind w:firstLine="480"/>
      </w:pPr>
    </w:p>
    <w:p w14:paraId="114871DB" w14:textId="77777777" w:rsidR="00AB51E4" w:rsidRPr="004F323D" w:rsidRDefault="00AB51E4" w:rsidP="00AB51E4">
      <w:pPr>
        <w:ind w:firstLine="480"/>
      </w:pPr>
      <w:r w:rsidRPr="004F323D">
        <w:t>demo</w:t>
      </w:r>
      <w:r w:rsidRPr="004F323D">
        <w:t>例子：</w:t>
      </w:r>
    </w:p>
    <w:p w14:paraId="23449DBA" w14:textId="77777777" w:rsidR="00AB51E4" w:rsidRPr="004F323D" w:rsidRDefault="00AB51E4" w:rsidP="00AB51E4">
      <w:pPr>
        <w:ind w:firstLine="480"/>
        <w:rPr>
          <w:szCs w:val="24"/>
        </w:rPr>
      </w:pPr>
      <w:r w:rsidRPr="004F323D">
        <w:rPr>
          <w:szCs w:val="24"/>
        </w:rPr>
        <w:drawing>
          <wp:inline distT="0" distB="0" distL="0" distR="0" wp14:anchorId="3F5CC4D2" wp14:editId="64F77831">
            <wp:extent cx="3059430" cy="2178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59430" cy="217805"/>
                    </a:xfrm>
                    <a:prstGeom prst="rect">
                      <a:avLst/>
                    </a:prstGeom>
                    <a:noFill/>
                    <a:ln>
                      <a:noFill/>
                    </a:ln>
                  </pic:spPr>
                </pic:pic>
              </a:graphicData>
            </a:graphic>
          </wp:inline>
        </w:drawing>
      </w:r>
    </w:p>
    <w:p w14:paraId="1A63A0C5" w14:textId="77777777" w:rsidR="00AB51E4" w:rsidRPr="004F323D" w:rsidRDefault="00AB51E4" w:rsidP="00AB51E4">
      <w:pPr>
        <w:ind w:firstLine="480"/>
      </w:pPr>
    </w:p>
    <w:p w14:paraId="7B1B61E1" w14:textId="77777777" w:rsidR="00AB51E4" w:rsidRPr="004F323D" w:rsidRDefault="00AB51E4" w:rsidP="00AB51E4">
      <w:pPr>
        <w:ind w:firstLine="480"/>
        <w:rPr>
          <w:szCs w:val="24"/>
        </w:rPr>
      </w:pPr>
      <w:r w:rsidRPr="004F323D">
        <w:rPr>
          <w:szCs w:val="24"/>
        </w:rPr>
        <w:drawing>
          <wp:inline distT="0" distB="0" distL="0" distR="0" wp14:anchorId="04CAC9B8" wp14:editId="72A94A1E">
            <wp:extent cx="10993755" cy="714629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993755" cy="7146290"/>
                    </a:xfrm>
                    <a:prstGeom prst="rect">
                      <a:avLst/>
                    </a:prstGeom>
                    <a:noFill/>
                    <a:ln>
                      <a:noFill/>
                    </a:ln>
                  </pic:spPr>
                </pic:pic>
              </a:graphicData>
            </a:graphic>
          </wp:inline>
        </w:drawing>
      </w:r>
    </w:p>
    <w:p w14:paraId="6486FD68" w14:textId="77777777" w:rsidR="00AB51E4" w:rsidRPr="004F323D" w:rsidRDefault="00AB51E4" w:rsidP="00AB51E4">
      <w:pPr>
        <w:ind w:firstLine="480"/>
      </w:pPr>
      <w:r w:rsidRPr="004F323D">
        <w:lastRenderedPageBreak/>
        <w:t>上述代码描述的是一个</w:t>
      </w:r>
      <w:r w:rsidRPr="004F323D">
        <w:t>size</w:t>
      </w:r>
      <w:r w:rsidRPr="004F323D">
        <w:t>我</w:t>
      </w:r>
      <w:r w:rsidRPr="004F323D">
        <w:t>256</w:t>
      </w:r>
      <w:r w:rsidRPr="004F323D">
        <w:t>，数据位宽为</w:t>
      </w:r>
      <w:r w:rsidRPr="004F323D">
        <w:t>32bit</w:t>
      </w:r>
      <w:r w:rsidRPr="004F323D">
        <w:t>，</w:t>
      </w:r>
      <w:r w:rsidRPr="004F323D">
        <w:t>wmask</w:t>
      </w:r>
      <w:r w:rsidRPr="004F323D">
        <w:t>粒度为一个字节，读数据输出延迟一个周期的</w:t>
      </w:r>
      <w:r w:rsidRPr="004F323D">
        <w:t>reg_array sram</w:t>
      </w:r>
      <w:r w:rsidRPr="004F323D">
        <w:t>模型。通过</w:t>
      </w:r>
      <w:r w:rsidRPr="004F323D">
        <w:t>cnt</w:t>
      </w:r>
      <w:r w:rsidRPr="004F323D">
        <w:t>计数器来控制读写。</w:t>
      </w:r>
    </w:p>
    <w:p w14:paraId="29B4649C" w14:textId="77777777" w:rsidR="00AB51E4" w:rsidRDefault="00AB51E4" w:rsidP="00AB51E4">
      <w:pPr>
        <w:pStyle w:val="1"/>
      </w:pPr>
      <w:r>
        <w:br w:type="page"/>
      </w:r>
      <w:r w:rsidRPr="00397F3F">
        <w:rPr>
          <w:rFonts w:hint="eastAsia"/>
        </w:rPr>
        <w:lastRenderedPageBreak/>
        <w:t>phgl_utils(</w:t>
      </w:r>
      <w:r w:rsidRPr="00397F3F">
        <w:rPr>
          <w:rFonts w:hint="eastAsia"/>
        </w:rPr>
        <w:t>非可综合部分</w:t>
      </w:r>
      <w:r w:rsidRPr="00397F3F">
        <w:rPr>
          <w:rFonts w:hint="eastAsia"/>
        </w:rPr>
        <w:t>)</w:t>
      </w:r>
    </w:p>
    <w:p w14:paraId="088488BF" w14:textId="77777777" w:rsidR="00AB51E4" w:rsidRPr="00D1277A" w:rsidRDefault="00AB51E4" w:rsidP="00AB51E4">
      <w:pPr>
        <w:ind w:firstLine="480"/>
      </w:pPr>
      <w:r w:rsidRPr="00D1277A">
        <w:t>这一部分</w:t>
      </w:r>
      <w:r w:rsidRPr="00D1277A">
        <w:t>utils</w:t>
      </w:r>
      <w:r w:rsidRPr="00D1277A">
        <w:t>是不可以综合的，经常在验证环境试验，用来辅助仿真</w:t>
      </w:r>
    </w:p>
    <w:p w14:paraId="5F7EB338" w14:textId="77777777" w:rsidR="00AB51E4" w:rsidRPr="00D1277A" w:rsidRDefault="00AB51E4" w:rsidP="00AB51E4">
      <w:pPr>
        <w:pStyle w:val="2"/>
      </w:pPr>
      <w:r w:rsidRPr="00D1277A">
        <w:rPr>
          <w:rFonts w:hint="eastAsia"/>
        </w:rPr>
        <w:t xml:space="preserve">clock_divider_sim: </w:t>
      </w:r>
      <w:r w:rsidRPr="00D1277A">
        <w:rPr>
          <w:rFonts w:hint="eastAsia"/>
        </w:rPr>
        <w:t>时钟分频</w:t>
      </w:r>
    </w:p>
    <w:p w14:paraId="1AAE4F27" w14:textId="77777777" w:rsidR="00AB51E4" w:rsidRPr="00D1277A" w:rsidRDefault="00AB51E4" w:rsidP="00AB51E4">
      <w:pPr>
        <w:ind w:firstLine="480"/>
      </w:pPr>
      <w:r w:rsidRPr="00D1277A">
        <w:t>用来对时钟做分频</w:t>
      </w:r>
    </w:p>
    <w:p w14:paraId="2C1F3C8C" w14:textId="77777777" w:rsidR="00AB51E4" w:rsidRPr="00D1277A" w:rsidRDefault="00AB51E4" w:rsidP="00AB51E4">
      <w:pPr>
        <w:ind w:firstLine="480"/>
      </w:pPr>
      <w:r w:rsidRPr="00D1277A">
        <w:t>控制参数：</w:t>
      </w:r>
    </w:p>
    <w:p w14:paraId="4562953C" w14:textId="77777777" w:rsidR="00AB51E4" w:rsidRPr="00D1277A" w:rsidRDefault="00AB51E4" w:rsidP="00AB51E4">
      <w:pPr>
        <w:ind w:firstLine="480"/>
        <w:rPr>
          <w:szCs w:val="24"/>
        </w:rPr>
      </w:pPr>
      <w:r w:rsidRPr="00D1277A">
        <w:rPr>
          <w:szCs w:val="24"/>
        </w:rPr>
        <w:drawing>
          <wp:inline distT="0" distB="0" distL="0" distR="0" wp14:anchorId="638D5C87" wp14:editId="41239C28">
            <wp:extent cx="9819005" cy="2440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819005" cy="2440940"/>
                    </a:xfrm>
                    <a:prstGeom prst="rect">
                      <a:avLst/>
                    </a:prstGeom>
                    <a:noFill/>
                    <a:ln>
                      <a:noFill/>
                    </a:ln>
                  </pic:spPr>
                </pic:pic>
              </a:graphicData>
            </a:graphic>
          </wp:inline>
        </w:drawing>
      </w:r>
    </w:p>
    <w:p w14:paraId="7203F87C" w14:textId="77777777" w:rsidR="00AB51E4" w:rsidRPr="00D1277A" w:rsidRDefault="00AB51E4" w:rsidP="00AB51E4">
      <w:pPr>
        <w:ind w:firstLine="480"/>
      </w:pPr>
      <w:r w:rsidRPr="00D1277A">
        <w:t>JITTER</w:t>
      </w:r>
      <w:r w:rsidRPr="00D1277A">
        <w:t>控制分频之后的时钟的抖动率，取值范围是</w:t>
      </w:r>
      <w:r w:rsidRPr="00D1277A">
        <w:t>0.0-1.0</w:t>
      </w:r>
      <w:r w:rsidRPr="00D1277A">
        <w:t>。</w:t>
      </w:r>
      <w:r w:rsidRPr="00D1277A">
        <w:t>DUTY</w:t>
      </w:r>
      <w:r w:rsidRPr="00D1277A">
        <w:t>控制输出时钟的占空比，取值范围是</w:t>
      </w:r>
      <w:r w:rsidRPr="00D1277A">
        <w:t>0.0-1.0</w:t>
      </w:r>
    </w:p>
    <w:p w14:paraId="1D609726" w14:textId="77777777" w:rsidR="00AB51E4" w:rsidRPr="00D1277A" w:rsidRDefault="00AB51E4" w:rsidP="00AB51E4">
      <w:pPr>
        <w:ind w:firstLine="480"/>
      </w:pPr>
      <w:r w:rsidRPr="00D1277A">
        <w:t>输入输出端口：</w:t>
      </w:r>
    </w:p>
    <w:p w14:paraId="1D934813" w14:textId="77777777" w:rsidR="00AB51E4" w:rsidRPr="00D1277A" w:rsidRDefault="00AB51E4" w:rsidP="00AB51E4">
      <w:pPr>
        <w:ind w:firstLine="480"/>
        <w:rPr>
          <w:szCs w:val="24"/>
        </w:rPr>
      </w:pPr>
      <w:r w:rsidRPr="00D1277A">
        <w:rPr>
          <w:szCs w:val="24"/>
        </w:rPr>
        <w:drawing>
          <wp:inline distT="0" distB="0" distL="0" distR="0" wp14:anchorId="0E2A80B4" wp14:editId="0F982886">
            <wp:extent cx="6991350" cy="187071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991350" cy="1870710"/>
                    </a:xfrm>
                    <a:prstGeom prst="rect">
                      <a:avLst/>
                    </a:prstGeom>
                    <a:noFill/>
                    <a:ln>
                      <a:noFill/>
                    </a:ln>
                  </pic:spPr>
                </pic:pic>
              </a:graphicData>
            </a:graphic>
          </wp:inline>
        </w:drawing>
      </w:r>
    </w:p>
    <w:p w14:paraId="3640CE61" w14:textId="77777777" w:rsidR="00AB51E4" w:rsidRPr="00D1277A" w:rsidRDefault="00AB51E4" w:rsidP="00AB51E4">
      <w:pPr>
        <w:ind w:firstLine="480"/>
      </w:pPr>
      <w:r w:rsidRPr="00D1277A">
        <w:t>clock_ref</w:t>
      </w:r>
      <w:r w:rsidRPr="00D1277A">
        <w:t>是输入参考时钟。</w:t>
      </w:r>
      <w:r w:rsidRPr="00D1277A">
        <w:t>div</w:t>
      </w:r>
      <w:r w:rsidRPr="00D1277A">
        <w:t>是分频除数，例如</w:t>
      </w:r>
      <w:r w:rsidRPr="00D1277A">
        <w:t>div=2</w:t>
      </w:r>
      <w:r w:rsidRPr="00D1277A">
        <w:t>表示二分频。</w:t>
      </w:r>
      <w:r w:rsidRPr="00D1277A">
        <w:t>clock_out</w:t>
      </w:r>
      <w:r w:rsidRPr="00D1277A">
        <w:t>分频之后的时钟信号。</w:t>
      </w:r>
    </w:p>
    <w:p w14:paraId="6F3A3208" w14:textId="77777777" w:rsidR="00AB51E4" w:rsidRPr="00D1277A" w:rsidRDefault="00AB51E4" w:rsidP="00AB51E4">
      <w:pPr>
        <w:ind w:firstLine="480"/>
      </w:pPr>
      <w:r w:rsidRPr="00D1277A">
        <w:t>demo</w:t>
      </w:r>
      <w:r w:rsidRPr="00D1277A">
        <w:t>例子：</w:t>
      </w:r>
    </w:p>
    <w:p w14:paraId="269E5219" w14:textId="77777777" w:rsidR="00AB51E4" w:rsidRPr="00D1277A" w:rsidRDefault="00AB51E4" w:rsidP="00AB51E4">
      <w:pPr>
        <w:ind w:firstLine="480"/>
        <w:rPr>
          <w:szCs w:val="24"/>
        </w:rPr>
      </w:pPr>
      <w:r w:rsidRPr="00D1277A">
        <w:rPr>
          <w:szCs w:val="24"/>
        </w:rPr>
        <w:drawing>
          <wp:inline distT="0" distB="0" distL="0" distR="0" wp14:anchorId="5B5759D2" wp14:editId="411DAF85">
            <wp:extent cx="3826510" cy="1828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26510" cy="182880"/>
                    </a:xfrm>
                    <a:prstGeom prst="rect">
                      <a:avLst/>
                    </a:prstGeom>
                    <a:noFill/>
                    <a:ln>
                      <a:noFill/>
                    </a:ln>
                  </pic:spPr>
                </pic:pic>
              </a:graphicData>
            </a:graphic>
          </wp:inline>
        </w:drawing>
      </w:r>
    </w:p>
    <w:p w14:paraId="22C03FDB" w14:textId="77777777" w:rsidR="00AB51E4" w:rsidRPr="00D1277A" w:rsidRDefault="00AB51E4" w:rsidP="00AB51E4">
      <w:pPr>
        <w:ind w:firstLine="480"/>
      </w:pPr>
    </w:p>
    <w:p w14:paraId="445E85EE" w14:textId="77777777" w:rsidR="00AB51E4" w:rsidRPr="00D1277A" w:rsidRDefault="00AB51E4" w:rsidP="00AB51E4">
      <w:pPr>
        <w:ind w:firstLine="480"/>
        <w:rPr>
          <w:szCs w:val="24"/>
        </w:rPr>
      </w:pPr>
      <w:r w:rsidRPr="00D1277A">
        <w:rPr>
          <w:szCs w:val="24"/>
        </w:rPr>
        <w:lastRenderedPageBreak/>
        <w:drawing>
          <wp:inline distT="0" distB="0" distL="0" distR="0" wp14:anchorId="2AE3602D" wp14:editId="6FED7689">
            <wp:extent cx="10346690" cy="34467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346690" cy="3446780"/>
                    </a:xfrm>
                    <a:prstGeom prst="rect">
                      <a:avLst/>
                    </a:prstGeom>
                    <a:noFill/>
                    <a:ln>
                      <a:noFill/>
                    </a:ln>
                  </pic:spPr>
                </pic:pic>
              </a:graphicData>
            </a:graphic>
          </wp:inline>
        </w:drawing>
      </w:r>
    </w:p>
    <w:p w14:paraId="7944DF56" w14:textId="77777777" w:rsidR="00AB51E4" w:rsidRPr="00D1277A" w:rsidRDefault="00AB51E4" w:rsidP="00AB51E4">
      <w:pPr>
        <w:ind w:firstLine="480"/>
      </w:pPr>
      <w:r w:rsidRPr="00D1277A">
        <w:t>上述代码里</w:t>
      </w:r>
      <w:r w:rsidRPr="00D1277A">
        <w:t>md0</w:t>
      </w:r>
      <w:r w:rsidRPr="00D1277A">
        <w:t>的时钟是</w:t>
      </w:r>
      <w:r w:rsidRPr="00D1277A">
        <w:t>top</w:t>
      </w:r>
      <w:r w:rsidRPr="00D1277A">
        <w:t>时钟的</w:t>
      </w:r>
      <w:r w:rsidRPr="00D1277A">
        <w:t>2</w:t>
      </w:r>
      <w:r w:rsidRPr="00D1277A">
        <w:t>分频，时钟</w:t>
      </w:r>
      <w:r w:rsidRPr="00D1277A">
        <w:t>JITTER</w:t>
      </w:r>
      <w:r w:rsidRPr="00D1277A">
        <w:t>是</w:t>
      </w:r>
      <w:r w:rsidRPr="00D1277A">
        <w:t>0.1</w:t>
      </w:r>
      <w:r w:rsidRPr="00D1277A">
        <w:t>，占空比是</w:t>
      </w:r>
      <w:r w:rsidRPr="00D1277A">
        <w:t>0.5</w:t>
      </w:r>
      <w:r w:rsidRPr="00D1277A">
        <w:t>。</w:t>
      </w:r>
      <w:r w:rsidRPr="00D1277A">
        <w:t>md1</w:t>
      </w:r>
      <w:r w:rsidRPr="00D1277A">
        <w:t>的时钟是</w:t>
      </w:r>
      <w:r w:rsidRPr="00D1277A">
        <w:t>top</w:t>
      </w:r>
      <w:r w:rsidRPr="00D1277A">
        <w:t>时钟的</w:t>
      </w:r>
      <w:r w:rsidRPr="00D1277A">
        <w:t>4</w:t>
      </w:r>
      <w:r w:rsidRPr="00D1277A">
        <w:t>分频，时钟</w:t>
      </w:r>
      <w:r w:rsidRPr="00D1277A">
        <w:t>JITTER</w:t>
      </w:r>
      <w:r w:rsidRPr="00D1277A">
        <w:t>是</w:t>
      </w:r>
      <w:r w:rsidRPr="00D1277A">
        <w:t>0.2</w:t>
      </w:r>
      <w:r w:rsidRPr="00D1277A">
        <w:t>，占空比是</w:t>
      </w:r>
      <w:r w:rsidRPr="00D1277A">
        <w:t>0.6</w:t>
      </w:r>
    </w:p>
    <w:p w14:paraId="6238EB50" w14:textId="77777777" w:rsidR="00AB51E4" w:rsidRPr="00D1277A" w:rsidRDefault="00AB51E4" w:rsidP="00AB51E4">
      <w:pPr>
        <w:pStyle w:val="2"/>
      </w:pPr>
      <w:r w:rsidRPr="00D1277A">
        <w:rPr>
          <w:rFonts w:hint="eastAsia"/>
        </w:rPr>
        <w:t xml:space="preserve">dll_sim: </w:t>
      </w:r>
      <w:r w:rsidRPr="00D1277A">
        <w:rPr>
          <w:rFonts w:hint="eastAsia"/>
        </w:rPr>
        <w:t>延迟锁相环</w:t>
      </w:r>
    </w:p>
    <w:p w14:paraId="3CA84CAE" w14:textId="77777777" w:rsidR="00AB51E4" w:rsidRPr="00D1277A" w:rsidRDefault="00AB51E4" w:rsidP="00AB51E4">
      <w:pPr>
        <w:ind w:firstLine="480"/>
      </w:pPr>
      <w:r w:rsidRPr="00D1277A">
        <w:t>用来对时钟</w:t>
      </w:r>
      <w:r w:rsidRPr="00D1277A">
        <w:t>/</w:t>
      </w:r>
      <w:r w:rsidRPr="00D1277A">
        <w:t>信号线做一定时间的延迟，例如</w:t>
      </w:r>
      <w:r w:rsidRPr="00D1277A">
        <w:t>ddr</w:t>
      </w:r>
      <w:r w:rsidRPr="00D1277A">
        <w:t>接口信号线上的时序调整时用到的</w:t>
      </w:r>
      <w:r w:rsidRPr="00D1277A">
        <w:t>dll</w:t>
      </w:r>
      <w:r w:rsidRPr="00D1277A">
        <w:t>，</w:t>
      </w:r>
      <w:r w:rsidRPr="00D1277A">
        <w:t>dll_sim</w:t>
      </w:r>
      <w:r w:rsidRPr="00D1277A">
        <w:t>可以模拟信号延迟，常常用在仿真中。</w:t>
      </w:r>
    </w:p>
    <w:p w14:paraId="1F928947" w14:textId="77777777" w:rsidR="00AB51E4" w:rsidRPr="00D1277A" w:rsidRDefault="00AB51E4" w:rsidP="00AB51E4">
      <w:pPr>
        <w:ind w:firstLine="480"/>
      </w:pPr>
      <w:r w:rsidRPr="00D1277A">
        <w:t>控制参数：</w:t>
      </w:r>
    </w:p>
    <w:p w14:paraId="53A92901" w14:textId="77777777" w:rsidR="00AB51E4" w:rsidRPr="00D1277A" w:rsidRDefault="00AB51E4" w:rsidP="00AB51E4">
      <w:pPr>
        <w:ind w:firstLine="480"/>
        <w:rPr>
          <w:szCs w:val="24"/>
        </w:rPr>
      </w:pPr>
      <w:r w:rsidRPr="00D1277A">
        <w:rPr>
          <w:szCs w:val="24"/>
        </w:rPr>
        <w:drawing>
          <wp:inline distT="0" distB="0" distL="0" distR="0" wp14:anchorId="03E95DF5" wp14:editId="2AC640F8">
            <wp:extent cx="9903460" cy="344678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903460" cy="3446780"/>
                    </a:xfrm>
                    <a:prstGeom prst="rect">
                      <a:avLst/>
                    </a:prstGeom>
                    <a:noFill/>
                    <a:ln>
                      <a:noFill/>
                    </a:ln>
                  </pic:spPr>
                </pic:pic>
              </a:graphicData>
            </a:graphic>
          </wp:inline>
        </w:drawing>
      </w:r>
    </w:p>
    <w:p w14:paraId="1B96FEC1" w14:textId="77777777" w:rsidR="00AB51E4" w:rsidRPr="00D1277A" w:rsidRDefault="00AB51E4" w:rsidP="00AB51E4">
      <w:pPr>
        <w:ind w:firstLine="480"/>
      </w:pPr>
      <w:r w:rsidRPr="00D1277A">
        <w:lastRenderedPageBreak/>
        <w:t>imp_mode</w:t>
      </w:r>
      <w:r w:rsidRPr="00D1277A">
        <w:t>控制</w:t>
      </w:r>
      <w:r w:rsidRPr="00D1277A">
        <w:t>dll</w:t>
      </w:r>
      <w:r w:rsidRPr="00D1277A">
        <w:t>的实现方式，可以是</w:t>
      </w:r>
      <w:r w:rsidRPr="00D1277A">
        <w:t>sim/fpga/asic</w:t>
      </w:r>
      <w:r w:rsidRPr="00D1277A">
        <w:t>，目前只支持</w:t>
      </w:r>
      <w:r w:rsidRPr="00D1277A">
        <w:t>sim/fpga</w:t>
      </w:r>
      <w:r w:rsidRPr="00D1277A">
        <w:t>两种模式，</w:t>
      </w:r>
      <w:r w:rsidRPr="00D1277A">
        <w:t>sim</w:t>
      </w:r>
      <w:r w:rsidRPr="00D1277A">
        <w:t>模式是纯仿真模式，不可综合，</w:t>
      </w:r>
      <w:r w:rsidRPr="00D1277A">
        <w:t>fpga</w:t>
      </w:r>
      <w:r w:rsidRPr="00D1277A">
        <w:t>模式时会例化</w:t>
      </w:r>
      <w:r w:rsidRPr="00D1277A">
        <w:t>fpga</w:t>
      </w:r>
      <w:r w:rsidRPr="00D1277A">
        <w:t>器件中的</w:t>
      </w:r>
      <w:r w:rsidRPr="00D1277A">
        <w:t>delay</w:t>
      </w:r>
      <w:r w:rsidRPr="00D1277A">
        <w:t>器件</w:t>
      </w:r>
      <w:r w:rsidRPr="00D1277A">
        <w:t>(IDELAY2)</w:t>
      </w:r>
      <w:r w:rsidRPr="00D1277A">
        <w:t>，是可以在</w:t>
      </w:r>
      <w:r w:rsidRPr="00D1277A">
        <w:t>fpga</w:t>
      </w:r>
      <w:r w:rsidRPr="00D1277A">
        <w:t>上综合的。</w:t>
      </w:r>
    </w:p>
    <w:p w14:paraId="0AB80177" w14:textId="77777777" w:rsidR="00AB51E4" w:rsidRPr="00D1277A" w:rsidRDefault="00AB51E4" w:rsidP="00AB51E4">
      <w:pPr>
        <w:ind w:firstLine="480"/>
      </w:pPr>
      <w:r w:rsidRPr="00D1277A">
        <w:t>num</w:t>
      </w:r>
      <w:r w:rsidRPr="00D1277A">
        <w:t>参数在</w:t>
      </w:r>
      <w:r w:rsidRPr="00D1277A">
        <w:t>imp_mode</w:t>
      </w:r>
      <w:r w:rsidRPr="00D1277A">
        <w:t>是</w:t>
      </w:r>
      <w:r w:rsidRPr="00D1277A">
        <w:t>fpga</w:t>
      </w:r>
      <w:r w:rsidRPr="00D1277A">
        <w:t>时有效，用来控制</w:t>
      </w:r>
      <w:r w:rsidRPr="00D1277A">
        <w:t>delay cell</w:t>
      </w:r>
      <w:r w:rsidRPr="00D1277A">
        <w:t>的级联个数，默认是</w:t>
      </w:r>
      <w:r w:rsidRPr="00D1277A">
        <w:t>1</w:t>
      </w:r>
    </w:p>
    <w:p w14:paraId="501CF36B" w14:textId="77777777" w:rsidR="00AB51E4" w:rsidRPr="00D1277A" w:rsidRDefault="00AB51E4" w:rsidP="00AB51E4">
      <w:pPr>
        <w:ind w:firstLine="480"/>
      </w:pPr>
      <w:r w:rsidRPr="00D1277A">
        <w:t>sp</w:t>
      </w:r>
      <w:r w:rsidRPr="00D1277A">
        <w:t>参数在</w:t>
      </w:r>
      <w:r w:rsidRPr="00D1277A">
        <w:t>imp_mode</w:t>
      </w:r>
      <w:r w:rsidRPr="00D1277A">
        <w:t>是</w:t>
      </w:r>
      <w:r w:rsidRPr="00D1277A">
        <w:t>fpga</w:t>
      </w:r>
      <w:r w:rsidRPr="00D1277A">
        <w:t>时有效，控制</w:t>
      </w:r>
      <w:r w:rsidRPr="00D1277A">
        <w:t>delay cell</w:t>
      </w:r>
      <w:r w:rsidRPr="00D1277A">
        <w:t>的例化参数</w:t>
      </w:r>
      <w:r w:rsidRPr="00D1277A">
        <w:t>SIGNAL_PATTERN</w:t>
      </w:r>
      <w:r w:rsidRPr="00D1277A">
        <w:t>是</w:t>
      </w:r>
      <w:r w:rsidRPr="00D1277A">
        <w:t>DATA</w:t>
      </w:r>
      <w:r w:rsidRPr="00D1277A">
        <w:t>还是</w:t>
      </w:r>
      <w:r w:rsidRPr="00D1277A">
        <w:t>CLOCK</w:t>
      </w:r>
    </w:p>
    <w:p w14:paraId="01B32AC3" w14:textId="77777777" w:rsidR="00AB51E4" w:rsidRPr="00D1277A" w:rsidRDefault="00AB51E4" w:rsidP="00AB51E4">
      <w:pPr>
        <w:ind w:firstLine="480"/>
      </w:pPr>
      <w:r w:rsidRPr="00D1277A">
        <w:t>JITTER</w:t>
      </w:r>
      <w:r w:rsidRPr="00D1277A">
        <w:t>参数暂时还未使用，无效</w:t>
      </w:r>
    </w:p>
    <w:p w14:paraId="517C3AFA" w14:textId="77777777" w:rsidR="00AB51E4" w:rsidRPr="00D1277A" w:rsidRDefault="00AB51E4" w:rsidP="00AB51E4">
      <w:pPr>
        <w:ind w:firstLine="480"/>
      </w:pPr>
      <w:r w:rsidRPr="00D1277A">
        <w:t>DW</w:t>
      </w:r>
      <w:r w:rsidRPr="00D1277A">
        <w:t>控制被延迟的信号的位宽</w:t>
      </w:r>
    </w:p>
    <w:p w14:paraId="25EF753F" w14:textId="77777777" w:rsidR="00AB51E4" w:rsidRPr="00D1277A" w:rsidRDefault="00AB51E4" w:rsidP="00AB51E4">
      <w:pPr>
        <w:ind w:firstLine="480"/>
      </w:pPr>
      <w:r w:rsidRPr="00D1277A">
        <w:t>输入输出端口：</w:t>
      </w:r>
    </w:p>
    <w:p w14:paraId="6E71B5FE" w14:textId="77777777" w:rsidR="00AB51E4" w:rsidRPr="00D1277A" w:rsidRDefault="00AB51E4" w:rsidP="00AB51E4">
      <w:pPr>
        <w:ind w:firstLine="480"/>
        <w:rPr>
          <w:szCs w:val="24"/>
        </w:rPr>
      </w:pPr>
      <w:r w:rsidRPr="00D1277A">
        <w:rPr>
          <w:szCs w:val="24"/>
        </w:rPr>
        <w:drawing>
          <wp:inline distT="0" distB="0" distL="0" distR="0" wp14:anchorId="12B73014" wp14:editId="18BC3BC5">
            <wp:extent cx="7561580" cy="336931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561580" cy="3369310"/>
                    </a:xfrm>
                    <a:prstGeom prst="rect">
                      <a:avLst/>
                    </a:prstGeom>
                    <a:noFill/>
                    <a:ln>
                      <a:noFill/>
                    </a:ln>
                  </pic:spPr>
                </pic:pic>
              </a:graphicData>
            </a:graphic>
          </wp:inline>
        </w:drawing>
      </w:r>
    </w:p>
    <w:p w14:paraId="1B5FD5C0" w14:textId="77777777" w:rsidR="00AB51E4" w:rsidRPr="00D1277A" w:rsidRDefault="00AB51E4" w:rsidP="00AB51E4">
      <w:pPr>
        <w:ind w:firstLine="480"/>
      </w:pPr>
      <w:r w:rsidRPr="00D1277A">
        <w:t>clock_ref</w:t>
      </w:r>
      <w:r w:rsidRPr="00D1277A">
        <w:t>是参考时钟</w:t>
      </w:r>
    </w:p>
    <w:p w14:paraId="4697DF9F" w14:textId="77777777" w:rsidR="00AB51E4" w:rsidRPr="00D1277A" w:rsidRDefault="00AB51E4" w:rsidP="00AB51E4">
      <w:pPr>
        <w:ind w:firstLine="480"/>
      </w:pPr>
      <w:r w:rsidRPr="00D1277A">
        <w:t>dll_reset</w:t>
      </w:r>
      <w:r w:rsidRPr="00D1277A">
        <w:t>是</w:t>
      </w:r>
      <w:r w:rsidRPr="00D1277A">
        <w:t>dll</w:t>
      </w:r>
      <w:r w:rsidRPr="00D1277A">
        <w:t>复位信号，高有效</w:t>
      </w:r>
    </w:p>
    <w:p w14:paraId="4B6AAB6E" w14:textId="77777777" w:rsidR="00AB51E4" w:rsidRPr="00D1277A" w:rsidRDefault="00AB51E4" w:rsidP="00AB51E4">
      <w:pPr>
        <w:ind w:firstLine="480"/>
      </w:pPr>
      <w:r w:rsidRPr="00D1277A">
        <w:t>adj</w:t>
      </w:r>
      <w:r w:rsidRPr="00D1277A">
        <w:t>是</w:t>
      </w:r>
      <w:r w:rsidRPr="00D1277A">
        <w:t>delay</w:t>
      </w:r>
      <w:r w:rsidRPr="00D1277A">
        <w:t>指控制信号，</w:t>
      </w:r>
      <w:r w:rsidRPr="00D1277A">
        <w:t>delay</w:t>
      </w:r>
      <w:r w:rsidRPr="00D1277A">
        <w:t>的时间</w:t>
      </w:r>
      <w:r w:rsidRPr="00D1277A">
        <w:t>=adj/256 * clock_reg</w:t>
      </w:r>
      <w:r w:rsidRPr="00D1277A">
        <w:t>的周期</w:t>
      </w:r>
    </w:p>
    <w:p w14:paraId="563F7E8A" w14:textId="77777777" w:rsidR="00AB51E4" w:rsidRPr="00D1277A" w:rsidRDefault="00AB51E4" w:rsidP="00AB51E4">
      <w:pPr>
        <w:ind w:firstLine="480"/>
      </w:pPr>
      <w:r w:rsidRPr="00D1277A">
        <w:t>madj</w:t>
      </w:r>
      <w:r w:rsidRPr="00D1277A">
        <w:t>是未使用信号</w:t>
      </w:r>
    </w:p>
    <w:p w14:paraId="5CE65D55" w14:textId="77777777" w:rsidR="00AB51E4" w:rsidRPr="00D1277A" w:rsidRDefault="00AB51E4" w:rsidP="00AB51E4">
      <w:pPr>
        <w:ind w:firstLine="480"/>
      </w:pPr>
      <w:r w:rsidRPr="00D1277A">
        <w:t>data_in</w:t>
      </w:r>
      <w:r w:rsidRPr="00D1277A">
        <w:t>是被</w:t>
      </w:r>
      <w:r w:rsidRPr="00D1277A">
        <w:t>delay</w:t>
      </w:r>
      <w:r w:rsidRPr="00D1277A">
        <w:t>的信号</w:t>
      </w:r>
    </w:p>
    <w:p w14:paraId="0C97609F" w14:textId="77777777" w:rsidR="00AB51E4" w:rsidRPr="00D1277A" w:rsidRDefault="00AB51E4" w:rsidP="00AB51E4">
      <w:pPr>
        <w:ind w:firstLine="480"/>
      </w:pPr>
      <w:r w:rsidRPr="00D1277A">
        <w:t>clock_out</w:t>
      </w:r>
      <w:r w:rsidRPr="00D1277A">
        <w:t>是</w:t>
      </w:r>
      <w:r w:rsidRPr="00D1277A">
        <w:t>delay</w:t>
      </w:r>
      <w:r w:rsidRPr="00D1277A">
        <w:t>之后的时钟</w:t>
      </w:r>
    </w:p>
    <w:p w14:paraId="266265F7" w14:textId="77777777" w:rsidR="00AB51E4" w:rsidRPr="00D1277A" w:rsidRDefault="00AB51E4" w:rsidP="00AB51E4">
      <w:pPr>
        <w:ind w:firstLine="480"/>
      </w:pPr>
      <w:r w:rsidRPr="00D1277A">
        <w:t>lock</w:t>
      </w:r>
      <w:r w:rsidRPr="00D1277A">
        <w:t>是锁定信号，作为</w:t>
      </w:r>
      <w:r w:rsidRPr="00D1277A">
        <w:t>dll</w:t>
      </w:r>
      <w:r w:rsidRPr="00D1277A">
        <w:t>输出稳定的判断信号</w:t>
      </w:r>
    </w:p>
    <w:p w14:paraId="27EE8308" w14:textId="77777777" w:rsidR="00AB51E4" w:rsidRPr="00D1277A" w:rsidRDefault="00AB51E4" w:rsidP="00AB51E4">
      <w:pPr>
        <w:ind w:firstLine="480"/>
      </w:pPr>
      <w:r w:rsidRPr="00D1277A">
        <w:t>data_out</w:t>
      </w:r>
      <w:r w:rsidRPr="00D1277A">
        <w:t>是</w:t>
      </w:r>
      <w:r w:rsidRPr="00D1277A">
        <w:t>data_in delay</w:t>
      </w:r>
      <w:r w:rsidRPr="00D1277A">
        <w:t>之后的信号输出</w:t>
      </w:r>
    </w:p>
    <w:p w14:paraId="04259CA2" w14:textId="77777777" w:rsidR="00AB51E4" w:rsidRPr="00D1277A" w:rsidRDefault="00AB51E4" w:rsidP="00AB51E4">
      <w:pPr>
        <w:ind w:firstLine="480"/>
      </w:pPr>
      <w:r w:rsidRPr="00D1277A">
        <w:t>demo</w:t>
      </w:r>
      <w:r w:rsidRPr="00D1277A">
        <w:t>例子：</w:t>
      </w:r>
    </w:p>
    <w:p w14:paraId="31F69458" w14:textId="77777777" w:rsidR="00AB51E4" w:rsidRPr="00D1277A" w:rsidRDefault="00AB51E4" w:rsidP="00AB51E4">
      <w:pPr>
        <w:ind w:firstLine="480"/>
        <w:rPr>
          <w:szCs w:val="24"/>
        </w:rPr>
      </w:pPr>
      <w:r w:rsidRPr="00D1277A">
        <w:rPr>
          <w:szCs w:val="24"/>
        </w:rPr>
        <w:drawing>
          <wp:inline distT="0" distB="0" distL="0" distR="0" wp14:anchorId="084DB981" wp14:editId="28D24189">
            <wp:extent cx="2884170" cy="1968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4170" cy="196850"/>
                    </a:xfrm>
                    <a:prstGeom prst="rect">
                      <a:avLst/>
                    </a:prstGeom>
                    <a:noFill/>
                    <a:ln>
                      <a:noFill/>
                    </a:ln>
                  </pic:spPr>
                </pic:pic>
              </a:graphicData>
            </a:graphic>
          </wp:inline>
        </w:drawing>
      </w:r>
    </w:p>
    <w:p w14:paraId="5BA5D539" w14:textId="77777777" w:rsidR="00AB51E4" w:rsidRPr="00D1277A" w:rsidRDefault="00AB51E4" w:rsidP="00AB51E4">
      <w:pPr>
        <w:ind w:firstLine="480"/>
      </w:pPr>
    </w:p>
    <w:p w14:paraId="03F1E312" w14:textId="77777777" w:rsidR="00AB51E4" w:rsidRPr="00D1277A" w:rsidRDefault="00AB51E4" w:rsidP="00AB51E4">
      <w:pPr>
        <w:ind w:firstLine="480"/>
        <w:rPr>
          <w:szCs w:val="24"/>
        </w:rPr>
      </w:pPr>
      <w:r w:rsidRPr="00D1277A">
        <w:rPr>
          <w:szCs w:val="24"/>
        </w:rPr>
        <w:lastRenderedPageBreak/>
        <w:drawing>
          <wp:inline distT="0" distB="0" distL="0" distR="0" wp14:anchorId="2528FD09" wp14:editId="30801B10">
            <wp:extent cx="7125335" cy="518414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25335" cy="5184140"/>
                    </a:xfrm>
                    <a:prstGeom prst="rect">
                      <a:avLst/>
                    </a:prstGeom>
                    <a:noFill/>
                    <a:ln>
                      <a:noFill/>
                    </a:ln>
                  </pic:spPr>
                </pic:pic>
              </a:graphicData>
            </a:graphic>
          </wp:inline>
        </w:drawing>
      </w:r>
    </w:p>
    <w:p w14:paraId="71A0EA93" w14:textId="77777777" w:rsidR="00AB51E4" w:rsidRPr="00D1277A" w:rsidRDefault="00AB51E4" w:rsidP="00AB51E4">
      <w:pPr>
        <w:ind w:firstLine="480"/>
      </w:pPr>
      <w:r w:rsidRPr="00D1277A">
        <w:t>上述代码实现了对输入端口</w:t>
      </w:r>
      <w:r w:rsidRPr="00D1277A">
        <w:t>in0</w:t>
      </w:r>
      <w:r w:rsidRPr="00D1277A">
        <w:t>的四分之一周期的延迟，延迟之后的信号通过</w:t>
      </w:r>
      <w:r w:rsidRPr="00D1277A">
        <w:t>out</w:t>
      </w:r>
      <w:r w:rsidRPr="00D1277A">
        <w:t>端口输出</w:t>
      </w:r>
    </w:p>
    <w:p w14:paraId="4553FCB8" w14:textId="77777777" w:rsidR="00AB51E4" w:rsidRPr="00D1277A" w:rsidRDefault="00AB51E4" w:rsidP="00AB51E4">
      <w:pPr>
        <w:pStyle w:val="2"/>
      </w:pPr>
      <w:r w:rsidRPr="00D1277A">
        <w:rPr>
          <w:rFonts w:hint="eastAsia"/>
        </w:rPr>
        <w:t xml:space="preserve">pad_sim--inout_pin_io: </w:t>
      </w:r>
      <w:r w:rsidRPr="00D1277A">
        <w:rPr>
          <w:rFonts w:hint="eastAsia"/>
        </w:rPr>
        <w:t>双向端口</w:t>
      </w:r>
      <w:r w:rsidRPr="00D1277A">
        <w:rPr>
          <w:rFonts w:hint="eastAsia"/>
        </w:rPr>
        <w:t>pin io</w:t>
      </w:r>
    </w:p>
    <w:p w14:paraId="4212E74D" w14:textId="77777777" w:rsidR="00AB51E4" w:rsidRPr="00D1277A" w:rsidRDefault="00AB51E4" w:rsidP="00AB51E4">
      <w:pPr>
        <w:ind w:firstLine="480"/>
      </w:pPr>
      <w:r w:rsidRPr="00D1277A">
        <w:t>inout_pin_io bundle</w:t>
      </w:r>
      <w:r w:rsidRPr="00D1277A">
        <w:t>是专门给双向芯片端口准备的控制</w:t>
      </w:r>
      <w:r w:rsidRPr="00D1277A">
        <w:t>bundle</w:t>
      </w:r>
      <w:r w:rsidRPr="00D1277A">
        <w:t>，它的参数与宽口定义如下：</w:t>
      </w:r>
    </w:p>
    <w:p w14:paraId="6A40413F" w14:textId="77777777" w:rsidR="00AB51E4" w:rsidRPr="00D1277A" w:rsidRDefault="00AB51E4" w:rsidP="00AB51E4">
      <w:pPr>
        <w:ind w:firstLine="480"/>
        <w:rPr>
          <w:szCs w:val="24"/>
        </w:rPr>
      </w:pPr>
      <w:r w:rsidRPr="00D1277A">
        <w:rPr>
          <w:szCs w:val="24"/>
        </w:rPr>
        <w:lastRenderedPageBreak/>
        <w:drawing>
          <wp:inline distT="0" distB="0" distL="0" distR="0" wp14:anchorId="3D9AF1A8" wp14:editId="7C358063">
            <wp:extent cx="6717030" cy="336232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17030" cy="3362325"/>
                    </a:xfrm>
                    <a:prstGeom prst="rect">
                      <a:avLst/>
                    </a:prstGeom>
                    <a:noFill/>
                    <a:ln>
                      <a:noFill/>
                    </a:ln>
                  </pic:spPr>
                </pic:pic>
              </a:graphicData>
            </a:graphic>
          </wp:inline>
        </w:drawing>
      </w:r>
    </w:p>
    <w:p w14:paraId="3E140AA5" w14:textId="77777777" w:rsidR="00AB51E4" w:rsidRPr="00D1277A" w:rsidRDefault="00AB51E4" w:rsidP="00AB51E4">
      <w:pPr>
        <w:ind w:firstLine="480"/>
      </w:pPr>
      <w:r w:rsidRPr="00D1277A">
        <w:t>双向</w:t>
      </w:r>
      <w:r w:rsidRPr="00D1277A">
        <w:t>io pad</w:t>
      </w:r>
      <w:r w:rsidRPr="00D1277A">
        <w:t>的输入输出控制</w:t>
      </w:r>
      <w:r w:rsidRPr="00D1277A">
        <w:t>bundle</w:t>
      </w:r>
      <w:r w:rsidRPr="00D1277A">
        <w:t>，用来连接芯片</w:t>
      </w:r>
      <w:r w:rsidRPr="00D1277A">
        <w:t>core</w:t>
      </w:r>
      <w:r w:rsidRPr="00D1277A">
        <w:t>代码与顶层</w:t>
      </w:r>
      <w:r w:rsidRPr="00D1277A">
        <w:t>pad</w:t>
      </w:r>
      <w:r w:rsidRPr="00D1277A">
        <w:t>。</w:t>
      </w:r>
      <w:r w:rsidRPr="00D1277A">
        <w:t>oe</w:t>
      </w:r>
      <w:r w:rsidRPr="00D1277A">
        <w:t>是输出使能，</w:t>
      </w:r>
      <w:r w:rsidRPr="00D1277A">
        <w:t>input</w:t>
      </w:r>
      <w:r w:rsidRPr="00D1277A">
        <w:t>是双向</w:t>
      </w:r>
      <w:r w:rsidRPr="00D1277A">
        <w:t>pad</w:t>
      </w:r>
      <w:r w:rsidRPr="00D1277A">
        <w:t>输入的信号，</w:t>
      </w:r>
      <w:r w:rsidRPr="00D1277A">
        <w:t>output</w:t>
      </w:r>
      <w:r w:rsidRPr="00D1277A">
        <w:t>是芯片往外输出的信号。</w:t>
      </w:r>
    </w:p>
    <w:p w14:paraId="21E91FFA" w14:textId="77777777" w:rsidR="00AB51E4" w:rsidRPr="00D1277A" w:rsidRDefault="00AB51E4" w:rsidP="00AB51E4">
      <w:pPr>
        <w:ind w:firstLine="480"/>
      </w:pPr>
      <w:r w:rsidRPr="00D1277A">
        <w:t>demo</w:t>
      </w:r>
      <w:r w:rsidRPr="00D1277A">
        <w:t>例子：</w:t>
      </w:r>
    </w:p>
    <w:p w14:paraId="077C90F7" w14:textId="77777777" w:rsidR="00AB51E4" w:rsidRPr="00D1277A" w:rsidRDefault="00AB51E4" w:rsidP="00AB51E4">
      <w:pPr>
        <w:ind w:firstLine="480"/>
        <w:rPr>
          <w:szCs w:val="24"/>
        </w:rPr>
      </w:pPr>
      <w:r w:rsidRPr="00D1277A">
        <w:rPr>
          <w:szCs w:val="24"/>
        </w:rPr>
        <w:drawing>
          <wp:inline distT="0" distB="0" distL="0" distR="0" wp14:anchorId="2B8B454F" wp14:editId="18EEBE8B">
            <wp:extent cx="4093845" cy="21780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93845" cy="217805"/>
                    </a:xfrm>
                    <a:prstGeom prst="rect">
                      <a:avLst/>
                    </a:prstGeom>
                    <a:noFill/>
                    <a:ln>
                      <a:noFill/>
                    </a:ln>
                  </pic:spPr>
                </pic:pic>
              </a:graphicData>
            </a:graphic>
          </wp:inline>
        </w:drawing>
      </w:r>
    </w:p>
    <w:p w14:paraId="50D210B9" w14:textId="77777777" w:rsidR="00AB51E4" w:rsidRPr="00D1277A" w:rsidRDefault="00AB51E4" w:rsidP="00AB51E4">
      <w:pPr>
        <w:ind w:firstLine="480"/>
      </w:pPr>
    </w:p>
    <w:p w14:paraId="25D85D81" w14:textId="77777777" w:rsidR="00AB51E4" w:rsidRPr="00D1277A" w:rsidRDefault="00AB51E4" w:rsidP="00AB51E4">
      <w:pPr>
        <w:ind w:firstLine="480"/>
        <w:rPr>
          <w:szCs w:val="24"/>
        </w:rPr>
      </w:pPr>
      <w:r w:rsidRPr="00D1277A">
        <w:rPr>
          <w:szCs w:val="24"/>
        </w:rPr>
        <w:drawing>
          <wp:inline distT="0" distB="0" distL="0" distR="0" wp14:anchorId="1A10A1FB" wp14:editId="0B22D89A">
            <wp:extent cx="9003030" cy="314388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003030" cy="3143885"/>
                    </a:xfrm>
                    <a:prstGeom prst="rect">
                      <a:avLst/>
                    </a:prstGeom>
                    <a:noFill/>
                    <a:ln>
                      <a:noFill/>
                    </a:ln>
                  </pic:spPr>
                </pic:pic>
              </a:graphicData>
            </a:graphic>
          </wp:inline>
        </w:drawing>
      </w:r>
    </w:p>
    <w:p w14:paraId="7887DE99" w14:textId="77777777" w:rsidR="00AB51E4" w:rsidRPr="00D1277A" w:rsidRDefault="00AB51E4" w:rsidP="00AB51E4">
      <w:pPr>
        <w:ind w:firstLine="480"/>
      </w:pPr>
      <w:r w:rsidRPr="00D1277A">
        <w:t>上述代码实现了一个</w:t>
      </w:r>
      <w:r w:rsidRPr="00D1277A">
        <w:t>i2c</w:t>
      </w:r>
      <w:r w:rsidRPr="00D1277A">
        <w:t>接口的</w:t>
      </w:r>
      <w:r w:rsidRPr="00D1277A">
        <w:t>bundle</w:t>
      </w:r>
      <w:r w:rsidRPr="00D1277A">
        <w:t>，在</w:t>
      </w:r>
      <w:r w:rsidRPr="00D1277A">
        <w:t>top module</w:t>
      </w:r>
      <w:r w:rsidRPr="00D1277A">
        <w:t>里例化了该</w:t>
      </w:r>
      <w:r w:rsidRPr="00D1277A">
        <w:t>i2c</w:t>
      </w:r>
      <w:r w:rsidRPr="00D1277A">
        <w:t>双向端口</w:t>
      </w:r>
    </w:p>
    <w:p w14:paraId="0F739164" w14:textId="77777777" w:rsidR="00AB51E4" w:rsidRPr="00D1277A" w:rsidRDefault="00AB51E4" w:rsidP="00AB51E4">
      <w:pPr>
        <w:ind w:firstLine="480"/>
        <w:rPr>
          <w:szCs w:val="24"/>
        </w:rPr>
      </w:pPr>
      <w:r w:rsidRPr="00D1277A">
        <w:rPr>
          <w:szCs w:val="24"/>
        </w:rPr>
        <w:lastRenderedPageBreak/>
        <w:drawing>
          <wp:inline distT="0" distB="0" distL="0" distR="0" wp14:anchorId="52DC4B2F" wp14:editId="683D2F9A">
            <wp:extent cx="7343140" cy="41078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343140" cy="4107815"/>
                    </a:xfrm>
                    <a:prstGeom prst="rect">
                      <a:avLst/>
                    </a:prstGeom>
                    <a:noFill/>
                    <a:ln>
                      <a:noFill/>
                    </a:ln>
                  </pic:spPr>
                </pic:pic>
              </a:graphicData>
            </a:graphic>
          </wp:inline>
        </w:drawing>
      </w:r>
    </w:p>
    <w:p w14:paraId="5F9D5BE7" w14:textId="77777777" w:rsidR="00AB51E4" w:rsidRPr="00D1277A" w:rsidRDefault="00AB51E4" w:rsidP="00AB51E4">
      <w:pPr>
        <w:ind w:firstLine="480"/>
      </w:pPr>
      <w:r w:rsidRPr="00D1277A">
        <w:t>sdl/sda</w:t>
      </w:r>
      <w:r w:rsidRPr="00D1277A">
        <w:t>的</w:t>
      </w:r>
      <w:r w:rsidRPr="00D1277A">
        <w:t>oe</w:t>
      </w:r>
      <w:r w:rsidRPr="00D1277A">
        <w:t>控制该端口是输入状态还是输出状态，如果是输出状态，则把要输出的信号赋值给</w:t>
      </w:r>
      <w:r w:rsidRPr="00D1277A">
        <w:t>scl/sda</w:t>
      </w:r>
      <w:r w:rsidRPr="00D1277A">
        <w:t>的</w:t>
      </w:r>
      <w:r w:rsidRPr="00D1277A">
        <w:t>output</w:t>
      </w:r>
      <w:r w:rsidRPr="00D1277A">
        <w:t>端口。如果是输出状态，则把</w:t>
      </w:r>
      <w:r w:rsidRPr="00D1277A">
        <w:t>sda</w:t>
      </w:r>
      <w:r w:rsidRPr="00D1277A">
        <w:t>的</w:t>
      </w:r>
      <w:r w:rsidRPr="00D1277A">
        <w:t>input</w:t>
      </w:r>
      <w:r w:rsidRPr="00D1277A">
        <w:t>宽口信号赋值给内部寄存器保存。</w:t>
      </w:r>
    </w:p>
    <w:p w14:paraId="32DB9E10" w14:textId="77777777" w:rsidR="00AB51E4" w:rsidRPr="00D1277A" w:rsidRDefault="00AB51E4" w:rsidP="00AB51E4">
      <w:pPr>
        <w:pStyle w:val="2"/>
      </w:pPr>
      <w:r w:rsidRPr="00D1277A">
        <w:rPr>
          <w:rFonts w:hint="eastAsia"/>
        </w:rPr>
        <w:t>pad_sim--pad_sim_in, pad_sim_out, pad_sim_inout: in/out/inout</w:t>
      </w:r>
      <w:r w:rsidRPr="00D1277A">
        <w:rPr>
          <w:rFonts w:hint="eastAsia"/>
        </w:rPr>
        <w:t>芯片</w:t>
      </w:r>
      <w:r w:rsidRPr="00D1277A">
        <w:rPr>
          <w:rFonts w:hint="eastAsia"/>
        </w:rPr>
        <w:t>pad</w:t>
      </w:r>
    </w:p>
    <w:p w14:paraId="2E4B89EE" w14:textId="77777777" w:rsidR="00AB51E4" w:rsidRPr="00D1277A" w:rsidRDefault="00AB51E4" w:rsidP="00AB51E4">
      <w:pPr>
        <w:ind w:firstLine="480"/>
      </w:pPr>
      <w:r w:rsidRPr="00D1277A">
        <w:t>pad</w:t>
      </w:r>
      <w:r w:rsidRPr="00D1277A">
        <w:t>是芯片的最外层器件，一般的芯片设计是在最顶层实现</w:t>
      </w:r>
      <w:r w:rsidRPr="00D1277A">
        <w:t>pad</w:t>
      </w:r>
      <w:r w:rsidRPr="00D1277A">
        <w:t>的例化与用户</w:t>
      </w:r>
      <w:r w:rsidRPr="00D1277A">
        <w:t>core module</w:t>
      </w:r>
      <w:r w:rsidRPr="00D1277A">
        <w:t>的例化，并连接</w:t>
      </w:r>
      <w:r w:rsidRPr="00D1277A">
        <w:t>pad</w:t>
      </w:r>
      <w:r w:rsidRPr="00D1277A">
        <w:t>与</w:t>
      </w:r>
      <w:r w:rsidRPr="00D1277A">
        <w:t>core module</w:t>
      </w:r>
      <w:r w:rsidRPr="00D1277A">
        <w:t>的端口。</w:t>
      </w:r>
    </w:p>
    <w:p w14:paraId="22F73931" w14:textId="77777777" w:rsidR="00AB51E4" w:rsidRPr="00D1277A" w:rsidRDefault="00AB51E4" w:rsidP="00AB51E4">
      <w:pPr>
        <w:ind w:firstLine="480"/>
      </w:pPr>
      <w:r w:rsidRPr="00D1277A">
        <w:t>pad_sim_in:</w:t>
      </w:r>
    </w:p>
    <w:p w14:paraId="0159DC74" w14:textId="77777777" w:rsidR="00AB51E4" w:rsidRPr="00D1277A" w:rsidRDefault="00AB51E4" w:rsidP="00AB51E4">
      <w:pPr>
        <w:ind w:firstLine="480"/>
        <w:rPr>
          <w:szCs w:val="24"/>
        </w:rPr>
      </w:pPr>
      <w:r w:rsidRPr="00D1277A">
        <w:rPr>
          <w:szCs w:val="24"/>
        </w:rPr>
        <w:lastRenderedPageBreak/>
        <w:drawing>
          <wp:inline distT="0" distB="0" distL="0" distR="0" wp14:anchorId="0E580582" wp14:editId="61D8088B">
            <wp:extent cx="6499225" cy="401637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99225" cy="4016375"/>
                    </a:xfrm>
                    <a:prstGeom prst="rect">
                      <a:avLst/>
                    </a:prstGeom>
                    <a:noFill/>
                    <a:ln>
                      <a:noFill/>
                    </a:ln>
                  </pic:spPr>
                </pic:pic>
              </a:graphicData>
            </a:graphic>
          </wp:inline>
        </w:drawing>
      </w:r>
    </w:p>
    <w:p w14:paraId="6F6B04D6" w14:textId="77777777" w:rsidR="00AB51E4" w:rsidRPr="00D1277A" w:rsidRDefault="00AB51E4" w:rsidP="00AB51E4">
      <w:pPr>
        <w:ind w:firstLine="480"/>
      </w:pPr>
      <w:r w:rsidRPr="00D1277A">
        <w:t>pad_sim_out:</w:t>
      </w:r>
    </w:p>
    <w:p w14:paraId="77A57682" w14:textId="77777777" w:rsidR="00AB51E4" w:rsidRPr="00D1277A" w:rsidRDefault="00AB51E4" w:rsidP="00AB51E4">
      <w:pPr>
        <w:ind w:firstLine="480"/>
        <w:rPr>
          <w:szCs w:val="24"/>
        </w:rPr>
      </w:pPr>
      <w:r w:rsidRPr="00D1277A">
        <w:rPr>
          <w:szCs w:val="24"/>
        </w:rPr>
        <w:drawing>
          <wp:inline distT="0" distB="0" distL="0" distR="0" wp14:anchorId="37CC9ECE" wp14:editId="3FF5044D">
            <wp:extent cx="6675120" cy="39884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75120" cy="3988435"/>
                    </a:xfrm>
                    <a:prstGeom prst="rect">
                      <a:avLst/>
                    </a:prstGeom>
                    <a:noFill/>
                    <a:ln>
                      <a:noFill/>
                    </a:ln>
                  </pic:spPr>
                </pic:pic>
              </a:graphicData>
            </a:graphic>
          </wp:inline>
        </w:drawing>
      </w:r>
    </w:p>
    <w:p w14:paraId="21C04CD8" w14:textId="77777777" w:rsidR="00AB51E4" w:rsidRPr="00D1277A" w:rsidRDefault="00AB51E4" w:rsidP="00AB51E4">
      <w:pPr>
        <w:ind w:firstLine="480"/>
      </w:pPr>
      <w:r w:rsidRPr="00D1277A">
        <w:t>pad_sim_inout:</w:t>
      </w:r>
    </w:p>
    <w:p w14:paraId="6950B86F" w14:textId="77777777" w:rsidR="00AB51E4" w:rsidRPr="00D1277A" w:rsidRDefault="00AB51E4" w:rsidP="00AB51E4">
      <w:pPr>
        <w:ind w:firstLine="480"/>
        <w:rPr>
          <w:szCs w:val="24"/>
        </w:rPr>
      </w:pPr>
      <w:r w:rsidRPr="00D1277A">
        <w:rPr>
          <w:szCs w:val="24"/>
        </w:rPr>
        <w:lastRenderedPageBreak/>
        <w:drawing>
          <wp:inline distT="0" distB="0" distL="0" distR="0" wp14:anchorId="35B2D20B" wp14:editId="2830C232">
            <wp:extent cx="8018780" cy="584517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018780" cy="5845175"/>
                    </a:xfrm>
                    <a:prstGeom prst="rect">
                      <a:avLst/>
                    </a:prstGeom>
                    <a:noFill/>
                    <a:ln>
                      <a:noFill/>
                    </a:ln>
                  </pic:spPr>
                </pic:pic>
              </a:graphicData>
            </a:graphic>
          </wp:inline>
        </w:drawing>
      </w:r>
    </w:p>
    <w:p w14:paraId="58C05C7B" w14:textId="77777777" w:rsidR="00AB51E4" w:rsidRPr="00D1277A" w:rsidRDefault="00AB51E4" w:rsidP="00AB51E4">
      <w:pPr>
        <w:ind w:firstLine="480"/>
      </w:pPr>
      <w:r w:rsidRPr="00D1277A">
        <w:t>demo</w:t>
      </w:r>
      <w:r w:rsidRPr="00D1277A">
        <w:t>例子：</w:t>
      </w:r>
    </w:p>
    <w:p w14:paraId="66A8B293" w14:textId="77777777" w:rsidR="00AB51E4" w:rsidRPr="00D1277A" w:rsidRDefault="00AB51E4" w:rsidP="00AB51E4">
      <w:pPr>
        <w:ind w:firstLine="480"/>
        <w:rPr>
          <w:szCs w:val="24"/>
        </w:rPr>
      </w:pPr>
      <w:r w:rsidRPr="00D1277A">
        <w:rPr>
          <w:szCs w:val="24"/>
        </w:rPr>
        <w:drawing>
          <wp:inline distT="0" distB="0" distL="0" distR="0" wp14:anchorId="7196B59A" wp14:editId="3DC1D30D">
            <wp:extent cx="3959860" cy="1968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9860" cy="196850"/>
                    </a:xfrm>
                    <a:prstGeom prst="rect">
                      <a:avLst/>
                    </a:prstGeom>
                    <a:noFill/>
                    <a:ln>
                      <a:noFill/>
                    </a:ln>
                  </pic:spPr>
                </pic:pic>
              </a:graphicData>
            </a:graphic>
          </wp:inline>
        </w:drawing>
      </w:r>
    </w:p>
    <w:p w14:paraId="70D78DB6" w14:textId="77777777" w:rsidR="00AB51E4" w:rsidRPr="00D1277A" w:rsidRDefault="00AB51E4" w:rsidP="00AB51E4">
      <w:pPr>
        <w:ind w:firstLine="480"/>
      </w:pPr>
    </w:p>
    <w:p w14:paraId="186476EE" w14:textId="77777777" w:rsidR="00AB51E4" w:rsidRPr="00D1277A" w:rsidRDefault="00AB51E4" w:rsidP="00AB51E4">
      <w:pPr>
        <w:ind w:firstLine="480"/>
        <w:rPr>
          <w:szCs w:val="24"/>
        </w:rPr>
      </w:pPr>
      <w:r w:rsidRPr="00D1277A">
        <w:rPr>
          <w:szCs w:val="24"/>
        </w:rPr>
        <w:lastRenderedPageBreak/>
        <w:drawing>
          <wp:inline distT="0" distB="0" distL="0" distR="0" wp14:anchorId="4FCA682C" wp14:editId="230B40A5">
            <wp:extent cx="8841740" cy="6858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841740" cy="6858000"/>
                    </a:xfrm>
                    <a:prstGeom prst="rect">
                      <a:avLst/>
                    </a:prstGeom>
                    <a:noFill/>
                    <a:ln>
                      <a:noFill/>
                    </a:ln>
                  </pic:spPr>
                </pic:pic>
              </a:graphicData>
            </a:graphic>
          </wp:inline>
        </w:drawing>
      </w:r>
    </w:p>
    <w:p w14:paraId="61334D05" w14:textId="77777777" w:rsidR="00AB51E4" w:rsidRPr="00D1277A" w:rsidRDefault="00AB51E4" w:rsidP="00AB51E4">
      <w:pPr>
        <w:ind w:firstLine="480"/>
      </w:pPr>
      <w:r w:rsidRPr="00D1277A">
        <w:t>上述代码实现了一个有</w:t>
      </w:r>
      <w:r w:rsidRPr="00D1277A">
        <w:t>i2c pad</w:t>
      </w:r>
      <w:r w:rsidRPr="00D1277A">
        <w:t>与</w:t>
      </w:r>
      <w:r w:rsidRPr="00D1277A">
        <w:t>uart pad</w:t>
      </w:r>
      <w:r w:rsidRPr="00D1277A">
        <w:t>的</w:t>
      </w:r>
      <w:r w:rsidRPr="00D1277A">
        <w:t>core module</w:t>
      </w:r>
      <w:r w:rsidRPr="00D1277A">
        <w:t>与</w:t>
      </w:r>
      <w:r w:rsidRPr="00D1277A">
        <w:t>pad</w:t>
      </w:r>
      <w:r w:rsidRPr="00D1277A">
        <w:t>的连接。</w:t>
      </w:r>
      <w:r w:rsidRPr="00D1277A">
        <w:t>core module</w:t>
      </w:r>
      <w:r w:rsidRPr="00D1277A">
        <w:t>端口与</w:t>
      </w:r>
      <w:r w:rsidRPr="00D1277A">
        <w:t>pad</w:t>
      </w:r>
      <w:r w:rsidRPr="00D1277A">
        <w:t>的连接必须使用</w:t>
      </w:r>
      <w:r w:rsidRPr="00D1277A">
        <w:t>bind_pad()</w:t>
      </w:r>
      <w:r w:rsidRPr="00D1277A">
        <w:t>方法，</w:t>
      </w:r>
      <w:r w:rsidRPr="00D1277A">
        <w:t>bind_pad()</w:t>
      </w:r>
      <w:r w:rsidRPr="00D1277A">
        <w:t>方法里会自动例化</w:t>
      </w:r>
      <w:r w:rsidRPr="00D1277A">
        <w:t>pad_sim_in/pad_sim_out/pad_sim_inout</w:t>
      </w:r>
      <w:r w:rsidRPr="00D1277A">
        <w:t>仿真模型。</w:t>
      </w:r>
    </w:p>
    <w:p w14:paraId="081E9A60" w14:textId="77777777" w:rsidR="00AB51E4" w:rsidRPr="00D1277A" w:rsidRDefault="00AB51E4" w:rsidP="00AB51E4">
      <w:pPr>
        <w:ind w:firstLine="480"/>
      </w:pPr>
      <w:r w:rsidRPr="00D1277A">
        <w:t>bind_pad</w:t>
      </w:r>
      <w:r w:rsidRPr="00D1277A">
        <w:t>方法的入参：</w:t>
      </w:r>
    </w:p>
    <w:p w14:paraId="19151B63" w14:textId="77777777" w:rsidR="00AB51E4" w:rsidRPr="00D1277A" w:rsidRDefault="00AB51E4" w:rsidP="00AB51E4">
      <w:pPr>
        <w:ind w:firstLine="480"/>
        <w:rPr>
          <w:szCs w:val="24"/>
        </w:rPr>
      </w:pPr>
      <w:r w:rsidRPr="00D1277A">
        <w:rPr>
          <w:szCs w:val="24"/>
        </w:rPr>
        <w:drawing>
          <wp:inline distT="0" distB="0" distL="0" distR="0" wp14:anchorId="01BBB98F" wp14:editId="19CA5E98">
            <wp:extent cx="2967990" cy="40068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67990" cy="400685"/>
                    </a:xfrm>
                    <a:prstGeom prst="rect">
                      <a:avLst/>
                    </a:prstGeom>
                    <a:noFill/>
                    <a:ln>
                      <a:noFill/>
                    </a:ln>
                  </pic:spPr>
                </pic:pic>
              </a:graphicData>
            </a:graphic>
          </wp:inline>
        </w:drawing>
      </w:r>
    </w:p>
    <w:p w14:paraId="59C85584" w14:textId="77777777" w:rsidR="00AB51E4" w:rsidRPr="00D1277A" w:rsidRDefault="00AB51E4" w:rsidP="00AB51E4">
      <w:pPr>
        <w:ind w:firstLine="480"/>
      </w:pPr>
      <w:r w:rsidRPr="00D1277A">
        <w:t>pad</w:t>
      </w:r>
      <w:r w:rsidRPr="00D1277A">
        <w:t>是芯片</w:t>
      </w:r>
      <w:r w:rsidRPr="00D1277A">
        <w:t>top</w:t>
      </w:r>
      <w:r w:rsidRPr="00D1277A">
        <w:t>里的</w:t>
      </w:r>
      <w:r w:rsidRPr="00D1277A">
        <w:t>pad</w:t>
      </w:r>
      <w:r w:rsidRPr="00D1277A">
        <w:t>端口。</w:t>
      </w:r>
      <w:r w:rsidRPr="00D1277A">
        <w:t>d</w:t>
      </w:r>
      <w:r w:rsidRPr="00D1277A">
        <w:t>是</w:t>
      </w:r>
      <w:r w:rsidRPr="00D1277A">
        <w:t>core module</w:t>
      </w:r>
      <w:r w:rsidRPr="00D1277A">
        <w:t>的相应的</w:t>
      </w:r>
      <w:r w:rsidRPr="00D1277A">
        <w:t>port</w:t>
      </w:r>
      <w:r w:rsidRPr="00D1277A">
        <w:t>。返回值是方法里例化的</w:t>
      </w:r>
      <w:r w:rsidRPr="00D1277A">
        <w:t>pad_sim_in/out/inout</w:t>
      </w:r>
      <w:r w:rsidRPr="00D1277A">
        <w:t>例化实例，如果</w:t>
      </w:r>
      <w:r w:rsidRPr="00D1277A">
        <w:t>d</w:t>
      </w:r>
      <w:r w:rsidRPr="00D1277A">
        <w:t>是</w:t>
      </w:r>
      <w:r w:rsidRPr="00D1277A">
        <w:t>bundle</w:t>
      </w:r>
      <w:r w:rsidRPr="00D1277A">
        <w:t>类型的，则返回</w:t>
      </w:r>
      <w:r w:rsidRPr="00D1277A">
        <w:t>bundle</w:t>
      </w:r>
      <w:r w:rsidRPr="00D1277A">
        <w:t>内部所有</w:t>
      </w:r>
      <w:r w:rsidRPr="00D1277A">
        <w:lastRenderedPageBreak/>
        <w:t>成员变量对应的</w:t>
      </w:r>
      <w:r w:rsidRPr="00D1277A">
        <w:t>pad_sim_in/out/inout</w:t>
      </w:r>
      <w:r w:rsidRPr="00D1277A">
        <w:t>的例化实例的</w:t>
      </w:r>
      <w:r w:rsidRPr="00D1277A">
        <w:t>list</w:t>
      </w:r>
      <w:r w:rsidRPr="00D1277A">
        <w:t>。</w:t>
      </w:r>
    </w:p>
    <w:p w14:paraId="75859DC3" w14:textId="77777777" w:rsidR="00AB51E4" w:rsidRPr="00D1277A" w:rsidRDefault="00AB51E4" w:rsidP="00AB51E4">
      <w:pPr>
        <w:ind w:firstLine="480"/>
      </w:pPr>
      <w:r w:rsidRPr="00D1277A">
        <w:t>上述例子里的</w:t>
      </w:r>
      <w:r w:rsidRPr="00D1277A">
        <w:t>i2c uart</w:t>
      </w:r>
      <w:r w:rsidRPr="00D1277A">
        <w:t>总线的</w:t>
      </w:r>
      <w:r w:rsidRPr="00D1277A">
        <w:t>port bundle</w:t>
      </w:r>
      <w:r w:rsidRPr="00D1277A">
        <w:t>与</w:t>
      </w:r>
      <w:r w:rsidRPr="00D1277A">
        <w:t>pad bundle</w:t>
      </w:r>
      <w:r w:rsidRPr="00D1277A">
        <w:t>的代码如下：</w:t>
      </w:r>
    </w:p>
    <w:p w14:paraId="220248DD" w14:textId="77777777" w:rsidR="00AB51E4" w:rsidRPr="00D1277A" w:rsidRDefault="00AB51E4" w:rsidP="00AB51E4">
      <w:pPr>
        <w:ind w:firstLine="480"/>
        <w:rPr>
          <w:szCs w:val="24"/>
        </w:rPr>
      </w:pPr>
      <w:r w:rsidRPr="00D1277A">
        <w:rPr>
          <w:szCs w:val="24"/>
        </w:rPr>
        <w:drawing>
          <wp:inline distT="0" distB="0" distL="0" distR="0" wp14:anchorId="039BB72E" wp14:editId="07CF0E8B">
            <wp:extent cx="7603490" cy="713232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603490" cy="7132320"/>
                    </a:xfrm>
                    <a:prstGeom prst="rect">
                      <a:avLst/>
                    </a:prstGeom>
                    <a:noFill/>
                    <a:ln>
                      <a:noFill/>
                    </a:ln>
                  </pic:spPr>
                </pic:pic>
              </a:graphicData>
            </a:graphic>
          </wp:inline>
        </w:drawing>
      </w:r>
    </w:p>
    <w:p w14:paraId="4CB2060C" w14:textId="77777777" w:rsidR="00AB51E4" w:rsidRPr="00D1277A" w:rsidRDefault="00AB51E4" w:rsidP="00AB51E4">
      <w:pPr>
        <w:ind w:firstLine="480"/>
      </w:pPr>
      <w:r w:rsidRPr="00D1277A">
        <w:t>每有一个</w:t>
      </w:r>
      <w:r w:rsidRPr="00D1277A">
        <w:t>port bundle</w:t>
      </w:r>
      <w:r w:rsidRPr="00D1277A">
        <w:t>就必须定义一个与之相应的</w:t>
      </w:r>
      <w:r w:rsidRPr="00D1277A">
        <w:t>pad bundle</w:t>
      </w:r>
      <w:r w:rsidRPr="00D1277A">
        <w:t>，且</w:t>
      </w:r>
      <w:r w:rsidRPr="00D1277A">
        <w:t>pad</w:t>
      </w:r>
      <w:r w:rsidRPr="00D1277A">
        <w:t>的成员变量名必须跟</w:t>
      </w:r>
      <w:r w:rsidRPr="00D1277A">
        <w:t>port</w:t>
      </w:r>
      <w:r w:rsidRPr="00D1277A">
        <w:t>的保持一致。</w:t>
      </w:r>
    </w:p>
    <w:p w14:paraId="649EEA4D" w14:textId="77777777" w:rsidR="00AB51E4" w:rsidRPr="00D1277A" w:rsidRDefault="00AB51E4" w:rsidP="00AB51E4">
      <w:pPr>
        <w:ind w:firstLine="480"/>
      </w:pPr>
      <w:r w:rsidRPr="00D1277A">
        <w:t>上述示例代码中的</w:t>
      </w:r>
      <w:r w:rsidRPr="00D1277A">
        <w:t>i2c uart</w:t>
      </w:r>
      <w:r w:rsidRPr="00D1277A">
        <w:t>总线的</w:t>
      </w:r>
      <w:r w:rsidRPr="00D1277A">
        <w:t>pad</w:t>
      </w:r>
      <w:r w:rsidRPr="00D1277A">
        <w:t>与</w:t>
      </w:r>
      <w:r w:rsidRPr="00D1277A">
        <w:t>port bundle</w:t>
      </w:r>
      <w:r w:rsidRPr="00D1277A">
        <w:t>的内部信号是一一对应的，对于这类接口的</w:t>
      </w:r>
      <w:r w:rsidRPr="00D1277A">
        <w:t>pad</w:t>
      </w:r>
      <w:r w:rsidRPr="00D1277A">
        <w:t>绑定可以用</w:t>
      </w:r>
      <w:r w:rsidRPr="00D1277A">
        <w:t>bind_pad()</w:t>
      </w:r>
      <w:r w:rsidRPr="00D1277A">
        <w:t>方法来绑定。</w:t>
      </w:r>
    </w:p>
    <w:p w14:paraId="3F8F740C" w14:textId="77777777" w:rsidR="00AB51E4" w:rsidRPr="00D1277A" w:rsidRDefault="00AB51E4" w:rsidP="00AB51E4">
      <w:pPr>
        <w:ind w:firstLine="480"/>
      </w:pPr>
    </w:p>
    <w:p w14:paraId="7D63D5A9" w14:textId="77777777" w:rsidR="00AB51E4" w:rsidRPr="00D1277A" w:rsidRDefault="00AB51E4" w:rsidP="00AB51E4">
      <w:pPr>
        <w:ind w:firstLine="480"/>
      </w:pPr>
      <w:r w:rsidRPr="00D1277A">
        <w:t>bind_port()</w:t>
      </w:r>
      <w:r w:rsidRPr="00D1277A">
        <w:t>方法</w:t>
      </w:r>
      <w:r w:rsidRPr="00D1277A">
        <w:t>:</w:t>
      </w:r>
    </w:p>
    <w:p w14:paraId="7A08A469" w14:textId="77777777" w:rsidR="00AB51E4" w:rsidRPr="00D1277A" w:rsidRDefault="00AB51E4" w:rsidP="00AB51E4">
      <w:pPr>
        <w:ind w:firstLine="480"/>
        <w:rPr>
          <w:szCs w:val="24"/>
        </w:rPr>
      </w:pPr>
      <w:r w:rsidRPr="00D1277A">
        <w:rPr>
          <w:szCs w:val="24"/>
        </w:rPr>
        <w:drawing>
          <wp:inline distT="0" distB="0" distL="0" distR="0" wp14:anchorId="2D6DB221" wp14:editId="64576857">
            <wp:extent cx="2961005" cy="3448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61005" cy="344805"/>
                    </a:xfrm>
                    <a:prstGeom prst="rect">
                      <a:avLst/>
                    </a:prstGeom>
                    <a:noFill/>
                    <a:ln>
                      <a:noFill/>
                    </a:ln>
                  </pic:spPr>
                </pic:pic>
              </a:graphicData>
            </a:graphic>
          </wp:inline>
        </w:drawing>
      </w:r>
    </w:p>
    <w:p w14:paraId="38983F44" w14:textId="77777777" w:rsidR="00AB51E4" w:rsidRPr="00D1277A" w:rsidRDefault="00AB51E4" w:rsidP="00AB51E4">
      <w:pPr>
        <w:ind w:firstLine="480"/>
      </w:pPr>
      <w:r w:rsidRPr="00D1277A">
        <w:t>a, b</w:t>
      </w:r>
      <w:r w:rsidRPr="00D1277A">
        <w:t>是待连接的两个端口信号</w:t>
      </w:r>
    </w:p>
    <w:p w14:paraId="43BFD591" w14:textId="77777777" w:rsidR="00AB51E4" w:rsidRPr="00D1277A" w:rsidRDefault="00AB51E4" w:rsidP="00AB51E4">
      <w:pPr>
        <w:ind w:firstLine="480"/>
      </w:pPr>
      <w:r w:rsidRPr="00D1277A">
        <w:t>bind_port()</w:t>
      </w:r>
      <w:r w:rsidRPr="00D1277A">
        <w:t>方法是用非</w:t>
      </w:r>
      <w:r w:rsidRPr="00D1277A">
        <w:t>assign</w:t>
      </w:r>
      <w:r w:rsidRPr="00D1277A">
        <w:t>的方式连接两个</w:t>
      </w:r>
      <w:r w:rsidRPr="00D1277A">
        <w:t>module</w:t>
      </w:r>
      <w:r w:rsidRPr="00D1277A">
        <w:t>示例的端口，当待连接的</w:t>
      </w:r>
      <w:r w:rsidRPr="00D1277A">
        <w:t>module</w:t>
      </w:r>
      <w:r w:rsidRPr="00D1277A">
        <w:t>的端口信号有</w:t>
      </w:r>
      <w:r w:rsidRPr="00D1277A">
        <w:t>inout</w:t>
      </w:r>
      <w:r w:rsidRPr="00D1277A">
        <w:t>类型的双向</w:t>
      </w:r>
      <w:r w:rsidRPr="00D1277A">
        <w:t>port</w:t>
      </w:r>
      <w:r w:rsidRPr="00D1277A">
        <w:t>时，必须使用</w:t>
      </w:r>
      <w:r w:rsidRPr="00D1277A">
        <w:t>bind_port()</w:t>
      </w:r>
      <w:r w:rsidRPr="00D1277A">
        <w:t>方法来连接。一般的</w:t>
      </w:r>
      <w:r w:rsidRPr="00D1277A">
        <w:t>/=</w:t>
      </w:r>
      <w:r w:rsidRPr="00D1277A">
        <w:t>赋值连接适用于端口中没有</w:t>
      </w:r>
      <w:r w:rsidRPr="00D1277A">
        <w:t>inout</w:t>
      </w:r>
      <w:r w:rsidRPr="00D1277A">
        <w:t>类型的情况，生成的目标代码都是</w:t>
      </w:r>
      <w:r w:rsidRPr="00D1277A">
        <w:t>assign dest_sig = source_sig</w:t>
      </w:r>
      <w:r w:rsidRPr="00D1277A">
        <w:t>的形式，而</w:t>
      </w:r>
      <w:r w:rsidRPr="00D1277A">
        <w:t>bind_port()</w:t>
      </w:r>
      <w:r w:rsidRPr="00D1277A">
        <w:t>生成的目标代码是直连两个</w:t>
      </w:r>
      <w:r w:rsidRPr="00D1277A">
        <w:t>module</w:t>
      </w:r>
      <w:r w:rsidRPr="00D1277A">
        <w:t>的示例化宽口。</w:t>
      </w:r>
    </w:p>
    <w:p w14:paraId="3170E88E" w14:textId="77777777" w:rsidR="00AB51E4" w:rsidRPr="00D1277A" w:rsidRDefault="00AB51E4" w:rsidP="00AB51E4">
      <w:pPr>
        <w:pStyle w:val="2"/>
      </w:pPr>
      <w:r w:rsidRPr="00D1277A">
        <w:rPr>
          <w:rFonts w:hint="eastAsia"/>
        </w:rPr>
        <w:t xml:space="preserve">pll_sim: </w:t>
      </w:r>
      <w:r w:rsidRPr="00D1277A">
        <w:rPr>
          <w:rFonts w:hint="eastAsia"/>
        </w:rPr>
        <w:t>锁相环</w:t>
      </w:r>
    </w:p>
    <w:p w14:paraId="539650FF" w14:textId="77777777" w:rsidR="00AB51E4" w:rsidRPr="00D1277A" w:rsidRDefault="00AB51E4" w:rsidP="00AB51E4">
      <w:pPr>
        <w:ind w:firstLine="480"/>
      </w:pPr>
      <w:r w:rsidRPr="00D1277A">
        <w:t>pll</w:t>
      </w:r>
      <w:r w:rsidRPr="00D1277A">
        <w:t>常常用来产生有固定相位关系的时钟，</w:t>
      </w:r>
      <w:r w:rsidRPr="00D1277A">
        <w:t>pll_sim</w:t>
      </w:r>
      <w:r w:rsidRPr="00D1277A">
        <w:t>可以在仿真中模拟</w:t>
      </w:r>
      <w:r w:rsidRPr="00D1277A">
        <w:t>pll</w:t>
      </w:r>
      <w:r w:rsidRPr="00D1277A">
        <w:t>的功能，用来实现时钟的倍频与相位锁定。</w:t>
      </w:r>
    </w:p>
    <w:p w14:paraId="48AE366E" w14:textId="77777777" w:rsidR="00AB51E4" w:rsidRPr="00D1277A" w:rsidRDefault="00AB51E4" w:rsidP="00AB51E4">
      <w:pPr>
        <w:ind w:firstLine="480"/>
      </w:pPr>
      <w:r w:rsidRPr="00D1277A">
        <w:t>控制参数：</w:t>
      </w:r>
    </w:p>
    <w:p w14:paraId="5E6AF419" w14:textId="77777777" w:rsidR="00AB51E4" w:rsidRPr="00D1277A" w:rsidRDefault="00AB51E4" w:rsidP="00AB51E4">
      <w:pPr>
        <w:ind w:firstLine="480"/>
        <w:rPr>
          <w:szCs w:val="24"/>
        </w:rPr>
      </w:pPr>
      <w:r w:rsidRPr="00D1277A">
        <w:rPr>
          <w:szCs w:val="24"/>
        </w:rPr>
        <w:drawing>
          <wp:inline distT="0" distB="0" distL="0" distR="0" wp14:anchorId="084AAEF8" wp14:editId="34272002">
            <wp:extent cx="9868535" cy="247586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8535" cy="2475865"/>
                    </a:xfrm>
                    <a:prstGeom prst="rect">
                      <a:avLst/>
                    </a:prstGeom>
                    <a:noFill/>
                    <a:ln>
                      <a:noFill/>
                    </a:ln>
                  </pic:spPr>
                </pic:pic>
              </a:graphicData>
            </a:graphic>
          </wp:inline>
        </w:drawing>
      </w:r>
    </w:p>
    <w:p w14:paraId="482350A1" w14:textId="77777777" w:rsidR="00AB51E4" w:rsidRPr="00D1277A" w:rsidRDefault="00AB51E4" w:rsidP="00AB51E4">
      <w:pPr>
        <w:ind w:firstLine="480"/>
      </w:pPr>
      <w:r w:rsidRPr="00D1277A">
        <w:t>JITTER</w:t>
      </w:r>
      <w:r w:rsidRPr="00D1277A">
        <w:t>是输出时钟的抖动率，取值</w:t>
      </w:r>
      <w:r w:rsidRPr="00D1277A">
        <w:t>0.0-1.0</w:t>
      </w:r>
      <w:r w:rsidRPr="00D1277A">
        <w:t>之间。</w:t>
      </w:r>
      <w:r w:rsidRPr="00D1277A">
        <w:t>DUTY</w:t>
      </w:r>
      <w:r w:rsidRPr="00D1277A">
        <w:t>是输出时钟的占空比，取值</w:t>
      </w:r>
      <w:r w:rsidRPr="00D1277A">
        <w:t>0.0-1.0</w:t>
      </w:r>
      <w:r w:rsidRPr="00D1277A">
        <w:t>之间。</w:t>
      </w:r>
    </w:p>
    <w:p w14:paraId="0DD8F966" w14:textId="77777777" w:rsidR="00AB51E4" w:rsidRPr="00D1277A" w:rsidRDefault="00AB51E4" w:rsidP="00AB51E4">
      <w:pPr>
        <w:ind w:firstLine="480"/>
      </w:pPr>
      <w:r w:rsidRPr="00D1277A">
        <w:t>端口：</w:t>
      </w:r>
    </w:p>
    <w:p w14:paraId="57E4676A" w14:textId="77777777" w:rsidR="00AB51E4" w:rsidRPr="00D1277A" w:rsidRDefault="00AB51E4" w:rsidP="00AB51E4">
      <w:pPr>
        <w:ind w:firstLine="480"/>
        <w:rPr>
          <w:szCs w:val="24"/>
        </w:rPr>
      </w:pPr>
      <w:r w:rsidRPr="00D1277A">
        <w:rPr>
          <w:szCs w:val="24"/>
        </w:rPr>
        <w:lastRenderedPageBreak/>
        <w:drawing>
          <wp:inline distT="0" distB="0" distL="0" distR="0" wp14:anchorId="5C03C43E" wp14:editId="178C5E5C">
            <wp:extent cx="5781675" cy="24688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81675" cy="2468880"/>
                    </a:xfrm>
                    <a:prstGeom prst="rect">
                      <a:avLst/>
                    </a:prstGeom>
                    <a:noFill/>
                    <a:ln>
                      <a:noFill/>
                    </a:ln>
                  </pic:spPr>
                </pic:pic>
              </a:graphicData>
            </a:graphic>
          </wp:inline>
        </w:drawing>
      </w:r>
    </w:p>
    <w:p w14:paraId="70603189" w14:textId="77777777" w:rsidR="00AB51E4" w:rsidRPr="00D1277A" w:rsidRDefault="00AB51E4" w:rsidP="00AB51E4">
      <w:pPr>
        <w:ind w:firstLine="480"/>
      </w:pPr>
      <w:r w:rsidRPr="00D1277A">
        <w:t>clock_ref</w:t>
      </w:r>
      <w:r w:rsidRPr="00D1277A">
        <w:t>是参考时钟输入</w:t>
      </w:r>
    </w:p>
    <w:p w14:paraId="3559416B" w14:textId="77777777" w:rsidR="00AB51E4" w:rsidRPr="00D1277A" w:rsidRDefault="00AB51E4" w:rsidP="00AB51E4">
      <w:pPr>
        <w:ind w:firstLine="480"/>
      </w:pPr>
      <w:r w:rsidRPr="00D1277A">
        <w:t>bypass</w:t>
      </w:r>
      <w:r w:rsidRPr="00D1277A">
        <w:t>用来控制输出时钟是否是</w:t>
      </w:r>
      <w:r w:rsidRPr="00D1277A">
        <w:t>clock_ref</w:t>
      </w:r>
      <w:r w:rsidRPr="00D1277A">
        <w:t>的</w:t>
      </w:r>
      <w:r w:rsidRPr="00D1277A">
        <w:t>bypass</w:t>
      </w:r>
    </w:p>
    <w:p w14:paraId="3C2F6809" w14:textId="77777777" w:rsidR="00AB51E4" w:rsidRPr="00D1277A" w:rsidRDefault="00AB51E4" w:rsidP="00AB51E4">
      <w:pPr>
        <w:ind w:firstLine="480"/>
      </w:pPr>
      <w:r w:rsidRPr="00D1277A">
        <w:t>mul</w:t>
      </w:r>
      <w:r w:rsidRPr="00D1277A">
        <w:t>控制输出时钟的倍率</w:t>
      </w:r>
    </w:p>
    <w:p w14:paraId="01B6E3A9" w14:textId="77777777" w:rsidR="00AB51E4" w:rsidRPr="00D1277A" w:rsidRDefault="00AB51E4" w:rsidP="00AB51E4">
      <w:pPr>
        <w:ind w:firstLine="480"/>
      </w:pPr>
      <w:r w:rsidRPr="00D1277A">
        <w:t>clock_out</w:t>
      </w:r>
      <w:r w:rsidRPr="00D1277A">
        <w:t>是倍频之后的时钟</w:t>
      </w:r>
    </w:p>
    <w:p w14:paraId="60487B52" w14:textId="77777777" w:rsidR="00AB51E4" w:rsidRPr="00D1277A" w:rsidRDefault="00AB51E4" w:rsidP="00AB51E4">
      <w:pPr>
        <w:ind w:firstLine="480"/>
      </w:pPr>
      <w:r w:rsidRPr="00D1277A">
        <w:t>lock</w:t>
      </w:r>
      <w:r w:rsidRPr="00D1277A">
        <w:t>是时钟锁定信号</w:t>
      </w:r>
    </w:p>
    <w:p w14:paraId="57AFEA15" w14:textId="77777777" w:rsidR="00AB51E4" w:rsidRPr="00D1277A" w:rsidRDefault="00AB51E4" w:rsidP="00AB51E4">
      <w:pPr>
        <w:ind w:firstLine="480"/>
      </w:pPr>
      <w:r w:rsidRPr="00D1277A">
        <w:t>demo</w:t>
      </w:r>
      <w:r w:rsidRPr="00D1277A">
        <w:t>例子：</w:t>
      </w:r>
    </w:p>
    <w:p w14:paraId="12B40AB0" w14:textId="77777777" w:rsidR="00AB51E4" w:rsidRPr="00D1277A" w:rsidRDefault="00AB51E4" w:rsidP="00AB51E4">
      <w:pPr>
        <w:ind w:firstLine="480"/>
        <w:rPr>
          <w:szCs w:val="24"/>
        </w:rPr>
      </w:pPr>
      <w:r w:rsidRPr="00D1277A">
        <w:rPr>
          <w:szCs w:val="24"/>
        </w:rPr>
        <w:drawing>
          <wp:inline distT="0" distB="0" distL="0" distR="0" wp14:anchorId="7F0CAF1B" wp14:editId="24A6AE26">
            <wp:extent cx="2799715" cy="19685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99715" cy="196850"/>
                    </a:xfrm>
                    <a:prstGeom prst="rect">
                      <a:avLst/>
                    </a:prstGeom>
                    <a:noFill/>
                    <a:ln>
                      <a:noFill/>
                    </a:ln>
                  </pic:spPr>
                </pic:pic>
              </a:graphicData>
            </a:graphic>
          </wp:inline>
        </w:drawing>
      </w:r>
    </w:p>
    <w:p w14:paraId="200ABA5C" w14:textId="77777777" w:rsidR="00AB51E4" w:rsidRPr="00D1277A" w:rsidRDefault="00AB51E4" w:rsidP="00AB51E4">
      <w:pPr>
        <w:ind w:firstLine="480"/>
      </w:pPr>
    </w:p>
    <w:p w14:paraId="569C2CA5" w14:textId="77777777" w:rsidR="00AB51E4" w:rsidRPr="00D1277A" w:rsidRDefault="00AB51E4" w:rsidP="00AB51E4">
      <w:pPr>
        <w:ind w:firstLine="480"/>
        <w:rPr>
          <w:szCs w:val="24"/>
        </w:rPr>
      </w:pPr>
      <w:r w:rsidRPr="00D1277A">
        <w:rPr>
          <w:szCs w:val="24"/>
        </w:rPr>
        <w:lastRenderedPageBreak/>
        <w:drawing>
          <wp:inline distT="0" distB="0" distL="0" distR="0" wp14:anchorId="2973ADB7" wp14:editId="55DC0B03">
            <wp:extent cx="6351270" cy="461391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51270" cy="4613910"/>
                    </a:xfrm>
                    <a:prstGeom prst="rect">
                      <a:avLst/>
                    </a:prstGeom>
                    <a:noFill/>
                    <a:ln>
                      <a:noFill/>
                    </a:ln>
                  </pic:spPr>
                </pic:pic>
              </a:graphicData>
            </a:graphic>
          </wp:inline>
        </w:drawing>
      </w:r>
    </w:p>
    <w:p w14:paraId="40698BE2" w14:textId="77777777" w:rsidR="00AB51E4" w:rsidRPr="00D1277A" w:rsidRDefault="00AB51E4" w:rsidP="00AB51E4">
      <w:pPr>
        <w:ind w:firstLine="480"/>
      </w:pPr>
      <w:r w:rsidRPr="00D1277A">
        <w:t>上述代码里例化了两个</w:t>
      </w:r>
      <w:r w:rsidRPr="00D1277A">
        <w:t>module</w:t>
      </w:r>
      <w:r w:rsidRPr="00D1277A">
        <w:t>实例</w:t>
      </w:r>
      <w:r w:rsidRPr="00D1277A">
        <w:t>md0 md1</w:t>
      </w:r>
      <w:r w:rsidRPr="00D1277A">
        <w:t>，</w:t>
      </w:r>
      <w:r w:rsidRPr="00D1277A">
        <w:t>md0</w:t>
      </w:r>
      <w:r w:rsidRPr="00D1277A">
        <w:t>的时钟是本地时钟的</w:t>
      </w:r>
      <w:r w:rsidRPr="00D1277A">
        <w:t>2</w:t>
      </w:r>
      <w:r w:rsidRPr="00D1277A">
        <w:t>倍频，</w:t>
      </w:r>
      <w:r w:rsidRPr="00D1277A">
        <w:t>md1</w:t>
      </w:r>
      <w:r w:rsidRPr="00D1277A">
        <w:t>的时钟是本地时钟的</w:t>
      </w:r>
      <w:r w:rsidRPr="00D1277A">
        <w:t>4</w:t>
      </w:r>
      <w:r w:rsidRPr="00D1277A">
        <w:t>倍频。</w:t>
      </w:r>
    </w:p>
    <w:p w14:paraId="2C28440E" w14:textId="77777777" w:rsidR="00AB51E4" w:rsidRPr="00D1277A" w:rsidRDefault="00AB51E4" w:rsidP="00AB51E4">
      <w:pPr>
        <w:ind w:firstLine="480"/>
      </w:pPr>
    </w:p>
    <w:p w14:paraId="6D9045BA" w14:textId="1553F0D5" w:rsidR="009454A7" w:rsidRPr="00AB51E4" w:rsidRDefault="009454A7" w:rsidP="009B5EF7">
      <w:pPr>
        <w:ind w:firstLine="480"/>
      </w:pPr>
    </w:p>
    <w:sectPr w:rsidR="009454A7" w:rsidRPr="00AB51E4" w:rsidSect="00D06A27">
      <w:headerReference w:type="even" r:id="rId188"/>
      <w:headerReference w:type="default" r:id="rId189"/>
      <w:footerReference w:type="even" r:id="rId190"/>
      <w:footerReference w:type="default" r:id="rId191"/>
      <w:headerReference w:type="first" r:id="rId192"/>
      <w:footerReference w:type="first" r:id="rId193"/>
      <w:footnotePr>
        <w:numFmt w:val="decimalEnclosedCircleChinese"/>
        <w:numRestart w:val="eachSect"/>
      </w:footnotePr>
      <w:pgSz w:w="11907" w:h="16840" w:code="9"/>
      <w:pgMar w:top="1701" w:right="1474" w:bottom="1418" w:left="1474" w:header="1134" w:footer="992" w:gutter="0"/>
      <w:pgNumType w:start="1"/>
      <w:cols w:space="425"/>
      <w:docGrid w:linePitch="384"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A17B56" w14:textId="77777777" w:rsidR="00037331" w:rsidRDefault="00037331" w:rsidP="00F95083">
      <w:pPr>
        <w:ind w:firstLine="480"/>
      </w:pPr>
      <w:r>
        <w:separator/>
      </w:r>
    </w:p>
    <w:p w14:paraId="1905723A" w14:textId="77777777" w:rsidR="00037331" w:rsidRDefault="00037331" w:rsidP="00F95083">
      <w:pPr>
        <w:ind w:firstLine="480"/>
      </w:pPr>
    </w:p>
    <w:p w14:paraId="00FBE8B3" w14:textId="77777777" w:rsidR="00037331" w:rsidRDefault="00037331" w:rsidP="00F95083">
      <w:pPr>
        <w:ind w:firstLine="480"/>
      </w:pPr>
    </w:p>
    <w:p w14:paraId="5B1AD565" w14:textId="77777777" w:rsidR="00037331" w:rsidRDefault="00037331" w:rsidP="00F95083">
      <w:pPr>
        <w:ind w:firstLine="480"/>
      </w:pPr>
    </w:p>
    <w:p w14:paraId="2F7970A4" w14:textId="77777777" w:rsidR="00037331" w:rsidRDefault="00037331" w:rsidP="00F95083">
      <w:pPr>
        <w:ind w:firstLine="480"/>
      </w:pPr>
    </w:p>
    <w:p w14:paraId="60E30690" w14:textId="77777777" w:rsidR="00037331" w:rsidRDefault="00037331" w:rsidP="00F95083">
      <w:pPr>
        <w:ind w:firstLine="480"/>
      </w:pPr>
    </w:p>
    <w:p w14:paraId="007FAAFE" w14:textId="77777777" w:rsidR="00037331" w:rsidRDefault="00037331" w:rsidP="00F95083">
      <w:pPr>
        <w:ind w:firstLine="480"/>
      </w:pPr>
    </w:p>
    <w:p w14:paraId="3CCF7C3C" w14:textId="77777777" w:rsidR="00037331" w:rsidRDefault="00037331" w:rsidP="00F95083">
      <w:pPr>
        <w:ind w:firstLine="480"/>
      </w:pPr>
    </w:p>
  </w:endnote>
  <w:endnote w:type="continuationSeparator" w:id="0">
    <w:p w14:paraId="1FD4D3FA" w14:textId="77777777" w:rsidR="00037331" w:rsidRDefault="00037331" w:rsidP="00F95083">
      <w:pPr>
        <w:ind w:firstLine="480"/>
      </w:pPr>
      <w:r>
        <w:continuationSeparator/>
      </w:r>
    </w:p>
    <w:p w14:paraId="42D4DAE3" w14:textId="77777777" w:rsidR="00037331" w:rsidRDefault="00037331" w:rsidP="00F95083">
      <w:pPr>
        <w:ind w:firstLine="480"/>
      </w:pPr>
    </w:p>
    <w:p w14:paraId="7ADE11B9" w14:textId="77777777" w:rsidR="00037331" w:rsidRDefault="00037331" w:rsidP="00F95083">
      <w:pPr>
        <w:ind w:firstLine="480"/>
      </w:pPr>
    </w:p>
    <w:p w14:paraId="345AEF8D" w14:textId="77777777" w:rsidR="00037331" w:rsidRDefault="00037331" w:rsidP="00F95083">
      <w:pPr>
        <w:ind w:firstLine="480"/>
      </w:pPr>
    </w:p>
    <w:p w14:paraId="1FA4CC1E" w14:textId="77777777" w:rsidR="00037331" w:rsidRDefault="00037331" w:rsidP="00F95083">
      <w:pPr>
        <w:ind w:firstLine="480"/>
      </w:pPr>
    </w:p>
    <w:p w14:paraId="103750DA" w14:textId="77777777" w:rsidR="00037331" w:rsidRDefault="00037331" w:rsidP="00F95083">
      <w:pPr>
        <w:ind w:firstLine="480"/>
      </w:pPr>
    </w:p>
    <w:p w14:paraId="35256648" w14:textId="77777777" w:rsidR="00037331" w:rsidRDefault="00037331" w:rsidP="00F95083">
      <w:pPr>
        <w:ind w:firstLine="480"/>
      </w:pPr>
    </w:p>
    <w:p w14:paraId="76D19CA3" w14:textId="77777777" w:rsidR="00037331" w:rsidRDefault="00037331"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NimbusSanL-Bold">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4443D" w14:textId="77777777" w:rsidR="00434A19" w:rsidRDefault="00434A19">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859BD" w14:textId="77777777" w:rsidR="00434A19" w:rsidRDefault="00434A19">
    <w:pPr>
      <w:pStyle w:val="a5"/>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BBFAEF" w14:textId="77777777" w:rsidR="00434A19" w:rsidRDefault="00434A1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6923BF" w14:textId="77777777" w:rsidR="00037331" w:rsidRDefault="00037331" w:rsidP="00B649AF">
      <w:pPr>
        <w:ind w:firstLineChars="0" w:firstLine="0"/>
      </w:pPr>
      <w:r>
        <w:separator/>
      </w:r>
    </w:p>
  </w:footnote>
  <w:footnote w:type="continuationSeparator" w:id="0">
    <w:p w14:paraId="369643BE" w14:textId="77777777" w:rsidR="00037331" w:rsidRDefault="00037331" w:rsidP="00F95083">
      <w:pPr>
        <w:ind w:firstLine="480"/>
      </w:pPr>
      <w:r>
        <w:continuationSeparator/>
      </w:r>
    </w:p>
    <w:p w14:paraId="3DB1AC7C" w14:textId="77777777" w:rsidR="00037331" w:rsidRDefault="00037331" w:rsidP="00F95083">
      <w:pPr>
        <w:ind w:firstLine="480"/>
      </w:pPr>
    </w:p>
    <w:p w14:paraId="6432F06E" w14:textId="77777777" w:rsidR="00037331" w:rsidRDefault="00037331" w:rsidP="00F95083">
      <w:pPr>
        <w:ind w:firstLine="480"/>
      </w:pPr>
    </w:p>
    <w:p w14:paraId="113E8E92" w14:textId="77777777" w:rsidR="00037331" w:rsidRDefault="00037331" w:rsidP="00F95083">
      <w:pPr>
        <w:ind w:firstLine="480"/>
      </w:pPr>
    </w:p>
    <w:p w14:paraId="27F02C04" w14:textId="77777777" w:rsidR="00037331" w:rsidRDefault="00037331" w:rsidP="00F95083">
      <w:pPr>
        <w:ind w:firstLine="480"/>
      </w:pPr>
    </w:p>
    <w:p w14:paraId="43D5590A" w14:textId="77777777" w:rsidR="00037331" w:rsidRDefault="00037331" w:rsidP="00F95083">
      <w:pPr>
        <w:ind w:firstLine="480"/>
      </w:pPr>
    </w:p>
    <w:p w14:paraId="6AC5A853" w14:textId="77777777" w:rsidR="00037331" w:rsidRDefault="00037331" w:rsidP="00F95083">
      <w:pPr>
        <w:ind w:firstLine="480"/>
      </w:pPr>
    </w:p>
    <w:p w14:paraId="3BD7743C" w14:textId="77777777" w:rsidR="00037331" w:rsidRDefault="00037331" w:rsidP="00F9508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ABCD9" w14:textId="77777777" w:rsidR="00434A19" w:rsidRPr="007A0A50" w:rsidRDefault="00434A19" w:rsidP="007A0A5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2DBEB" w14:textId="77777777" w:rsidR="00434A19" w:rsidRPr="007A0A50" w:rsidRDefault="00434A19" w:rsidP="007A0A50">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3A0FF" w14:textId="77777777" w:rsidR="00434A19" w:rsidRDefault="00434A1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F402BE"/>
    <w:multiLevelType w:val="hybridMultilevel"/>
    <w:tmpl w:val="2A1249D0"/>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20267738"/>
    <w:multiLevelType w:val="multilevel"/>
    <w:tmpl w:val="913ACE1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226073A7"/>
    <w:multiLevelType w:val="multilevel"/>
    <w:tmpl w:val="B51A2894"/>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isLgl/>
      <w:suff w:val="nothing"/>
      <w:lvlText w:val="%4）"/>
      <w:lvlJc w:val="left"/>
      <w:pPr>
        <w:ind w:left="1182"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3" w15:restartNumberingAfterBreak="0">
    <w:nsid w:val="5D7C3623"/>
    <w:multiLevelType w:val="multilevel"/>
    <w:tmpl w:val="572C9CFA"/>
    <w:lvl w:ilvl="0">
      <w:start w:val="1"/>
      <w:numFmt w:val="chineseCountingThousand"/>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401" w:hanging="63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4" w15:restartNumberingAfterBreak="0">
    <w:nsid w:val="5E87352D"/>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5" w15:restartNumberingAfterBreak="0">
    <w:nsid w:val="666E62B8"/>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 w15:restartNumberingAfterBreak="0">
    <w:nsid w:val="6F5C66D5"/>
    <w:multiLevelType w:val="multilevel"/>
    <w:tmpl w:val="30664A0A"/>
    <w:lvl w:ilvl="0">
      <w:start w:val="1"/>
      <w:numFmt w:val="chineseCountingThousand"/>
      <w:pStyle w:val="60"/>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7" w15:restartNumberingAfterBreak="0">
    <w:nsid w:val="724D3365"/>
    <w:multiLevelType w:val="multilevel"/>
    <w:tmpl w:val="F894D67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lowerLetter"/>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8" w15:restartNumberingAfterBreak="0">
    <w:nsid w:val="7AFE322C"/>
    <w:multiLevelType w:val="hybridMultilevel"/>
    <w:tmpl w:val="E45C36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6"/>
  </w:num>
  <w:num w:numId="4">
    <w:abstractNumId w:val="2"/>
  </w:num>
  <w:num w:numId="5">
    <w:abstractNumId w:val="7"/>
  </w:num>
  <w:num w:numId="6">
    <w:abstractNumId w:val="5"/>
  </w:num>
  <w:num w:numId="7">
    <w:abstractNumId w:val="4"/>
  </w:num>
  <w:num w:numId="8">
    <w:abstractNumId w:val="0"/>
    <w:lvlOverride w:ilvl="0">
      <w:startOverride w:val="1"/>
    </w:lvlOverride>
  </w:num>
  <w:num w:numId="9">
    <w:abstractNumId w:val="1"/>
  </w:num>
  <w:num w:numId="1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mirrorMargins/>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Xjtu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4C58A4"/>
    <w:rsid w:val="000006A9"/>
    <w:rsid w:val="000027CB"/>
    <w:rsid w:val="00002F9D"/>
    <w:rsid w:val="000032CD"/>
    <w:rsid w:val="00003BAD"/>
    <w:rsid w:val="00004C2B"/>
    <w:rsid w:val="000058D0"/>
    <w:rsid w:val="00006065"/>
    <w:rsid w:val="000072DF"/>
    <w:rsid w:val="00010043"/>
    <w:rsid w:val="00010209"/>
    <w:rsid w:val="000106D3"/>
    <w:rsid w:val="00010B5D"/>
    <w:rsid w:val="00012122"/>
    <w:rsid w:val="00012AF6"/>
    <w:rsid w:val="00012B3D"/>
    <w:rsid w:val="0001354D"/>
    <w:rsid w:val="00013964"/>
    <w:rsid w:val="00013A6F"/>
    <w:rsid w:val="00014639"/>
    <w:rsid w:val="00014AF3"/>
    <w:rsid w:val="00014CAB"/>
    <w:rsid w:val="00014F7B"/>
    <w:rsid w:val="00015091"/>
    <w:rsid w:val="00015A19"/>
    <w:rsid w:val="00015B54"/>
    <w:rsid w:val="0001667A"/>
    <w:rsid w:val="00016D4D"/>
    <w:rsid w:val="0001795C"/>
    <w:rsid w:val="00017990"/>
    <w:rsid w:val="000201F3"/>
    <w:rsid w:val="0002020E"/>
    <w:rsid w:val="00020467"/>
    <w:rsid w:val="00021207"/>
    <w:rsid w:val="00021259"/>
    <w:rsid w:val="00021296"/>
    <w:rsid w:val="000216F0"/>
    <w:rsid w:val="00022221"/>
    <w:rsid w:val="00022E27"/>
    <w:rsid w:val="00023856"/>
    <w:rsid w:val="0002469F"/>
    <w:rsid w:val="00025D20"/>
    <w:rsid w:val="00026069"/>
    <w:rsid w:val="00026085"/>
    <w:rsid w:val="00026097"/>
    <w:rsid w:val="0002638E"/>
    <w:rsid w:val="000263DC"/>
    <w:rsid w:val="00026E7D"/>
    <w:rsid w:val="000270F9"/>
    <w:rsid w:val="00027119"/>
    <w:rsid w:val="00027340"/>
    <w:rsid w:val="000274AC"/>
    <w:rsid w:val="00027E61"/>
    <w:rsid w:val="00030E31"/>
    <w:rsid w:val="000311B1"/>
    <w:rsid w:val="00031F01"/>
    <w:rsid w:val="00032135"/>
    <w:rsid w:val="00032B13"/>
    <w:rsid w:val="00032E7F"/>
    <w:rsid w:val="000330EF"/>
    <w:rsid w:val="00033996"/>
    <w:rsid w:val="0003407B"/>
    <w:rsid w:val="0003432D"/>
    <w:rsid w:val="00034BDA"/>
    <w:rsid w:val="000350CB"/>
    <w:rsid w:val="00035DE2"/>
    <w:rsid w:val="000366A3"/>
    <w:rsid w:val="00036C7C"/>
    <w:rsid w:val="00037331"/>
    <w:rsid w:val="0003735B"/>
    <w:rsid w:val="00037D83"/>
    <w:rsid w:val="00037E10"/>
    <w:rsid w:val="00041A23"/>
    <w:rsid w:val="00041DCE"/>
    <w:rsid w:val="000422B6"/>
    <w:rsid w:val="00042FAB"/>
    <w:rsid w:val="0004372C"/>
    <w:rsid w:val="00043D08"/>
    <w:rsid w:val="00044204"/>
    <w:rsid w:val="00044DAC"/>
    <w:rsid w:val="00045316"/>
    <w:rsid w:val="00045F44"/>
    <w:rsid w:val="00046271"/>
    <w:rsid w:val="000473B8"/>
    <w:rsid w:val="00047800"/>
    <w:rsid w:val="000500D8"/>
    <w:rsid w:val="000512B5"/>
    <w:rsid w:val="00053068"/>
    <w:rsid w:val="000532BC"/>
    <w:rsid w:val="00053570"/>
    <w:rsid w:val="00053C16"/>
    <w:rsid w:val="00057367"/>
    <w:rsid w:val="00057CCF"/>
    <w:rsid w:val="00057FD6"/>
    <w:rsid w:val="00060B02"/>
    <w:rsid w:val="000611AF"/>
    <w:rsid w:val="00062030"/>
    <w:rsid w:val="0006246E"/>
    <w:rsid w:val="000626E9"/>
    <w:rsid w:val="0006371F"/>
    <w:rsid w:val="00064BC1"/>
    <w:rsid w:val="000652EE"/>
    <w:rsid w:val="00065715"/>
    <w:rsid w:val="00065762"/>
    <w:rsid w:val="00065E29"/>
    <w:rsid w:val="000664C5"/>
    <w:rsid w:val="00066597"/>
    <w:rsid w:val="00066728"/>
    <w:rsid w:val="00070406"/>
    <w:rsid w:val="000709E1"/>
    <w:rsid w:val="00070A08"/>
    <w:rsid w:val="000710EB"/>
    <w:rsid w:val="00071C66"/>
    <w:rsid w:val="00072718"/>
    <w:rsid w:val="00072A8E"/>
    <w:rsid w:val="000735E9"/>
    <w:rsid w:val="000739E8"/>
    <w:rsid w:val="00073FA1"/>
    <w:rsid w:val="00074BBB"/>
    <w:rsid w:val="00075242"/>
    <w:rsid w:val="00076A09"/>
    <w:rsid w:val="00076AFE"/>
    <w:rsid w:val="00076D2E"/>
    <w:rsid w:val="00081A49"/>
    <w:rsid w:val="000834A0"/>
    <w:rsid w:val="00084A33"/>
    <w:rsid w:val="00084A86"/>
    <w:rsid w:val="00084B22"/>
    <w:rsid w:val="00085CAA"/>
    <w:rsid w:val="0008718B"/>
    <w:rsid w:val="00087546"/>
    <w:rsid w:val="0009177D"/>
    <w:rsid w:val="00091C2B"/>
    <w:rsid w:val="000924A2"/>
    <w:rsid w:val="000933E9"/>
    <w:rsid w:val="00093721"/>
    <w:rsid w:val="0009398B"/>
    <w:rsid w:val="00095277"/>
    <w:rsid w:val="00095953"/>
    <w:rsid w:val="000961E6"/>
    <w:rsid w:val="0009646F"/>
    <w:rsid w:val="000965CF"/>
    <w:rsid w:val="000967E0"/>
    <w:rsid w:val="00096878"/>
    <w:rsid w:val="00096964"/>
    <w:rsid w:val="00096E30"/>
    <w:rsid w:val="00097E84"/>
    <w:rsid w:val="000A039E"/>
    <w:rsid w:val="000A0932"/>
    <w:rsid w:val="000A1A73"/>
    <w:rsid w:val="000A2921"/>
    <w:rsid w:val="000A2B3E"/>
    <w:rsid w:val="000A2E7D"/>
    <w:rsid w:val="000A435A"/>
    <w:rsid w:val="000A4367"/>
    <w:rsid w:val="000A482B"/>
    <w:rsid w:val="000A4D4A"/>
    <w:rsid w:val="000A54DA"/>
    <w:rsid w:val="000A57AA"/>
    <w:rsid w:val="000A5A6E"/>
    <w:rsid w:val="000A655B"/>
    <w:rsid w:val="000B0C3D"/>
    <w:rsid w:val="000B0E6A"/>
    <w:rsid w:val="000B138C"/>
    <w:rsid w:val="000B30CE"/>
    <w:rsid w:val="000B3293"/>
    <w:rsid w:val="000B4406"/>
    <w:rsid w:val="000B446D"/>
    <w:rsid w:val="000B4661"/>
    <w:rsid w:val="000B4C22"/>
    <w:rsid w:val="000B5F73"/>
    <w:rsid w:val="000B6820"/>
    <w:rsid w:val="000B709C"/>
    <w:rsid w:val="000C0105"/>
    <w:rsid w:val="000C016F"/>
    <w:rsid w:val="000C0AA7"/>
    <w:rsid w:val="000C0B65"/>
    <w:rsid w:val="000C0CE8"/>
    <w:rsid w:val="000C1883"/>
    <w:rsid w:val="000C1BEB"/>
    <w:rsid w:val="000C1C58"/>
    <w:rsid w:val="000C1E61"/>
    <w:rsid w:val="000C257D"/>
    <w:rsid w:val="000C2F3B"/>
    <w:rsid w:val="000C4D9A"/>
    <w:rsid w:val="000C55ED"/>
    <w:rsid w:val="000C5EE7"/>
    <w:rsid w:val="000C68A1"/>
    <w:rsid w:val="000C74D6"/>
    <w:rsid w:val="000C7CFE"/>
    <w:rsid w:val="000D10FD"/>
    <w:rsid w:val="000D116C"/>
    <w:rsid w:val="000D1184"/>
    <w:rsid w:val="000D1B43"/>
    <w:rsid w:val="000D1C81"/>
    <w:rsid w:val="000D1DF1"/>
    <w:rsid w:val="000D2134"/>
    <w:rsid w:val="000D2443"/>
    <w:rsid w:val="000D2624"/>
    <w:rsid w:val="000D37AC"/>
    <w:rsid w:val="000D3B31"/>
    <w:rsid w:val="000D3D7E"/>
    <w:rsid w:val="000D42A6"/>
    <w:rsid w:val="000D4468"/>
    <w:rsid w:val="000D4B46"/>
    <w:rsid w:val="000D4F71"/>
    <w:rsid w:val="000D51C2"/>
    <w:rsid w:val="000D54CD"/>
    <w:rsid w:val="000D6387"/>
    <w:rsid w:val="000D6527"/>
    <w:rsid w:val="000D7564"/>
    <w:rsid w:val="000E0CC6"/>
    <w:rsid w:val="000E1B87"/>
    <w:rsid w:val="000E1FE3"/>
    <w:rsid w:val="000E21ED"/>
    <w:rsid w:val="000E29BE"/>
    <w:rsid w:val="000E47E7"/>
    <w:rsid w:val="000E4826"/>
    <w:rsid w:val="000E5327"/>
    <w:rsid w:val="000E5339"/>
    <w:rsid w:val="000E60A6"/>
    <w:rsid w:val="000E63E3"/>
    <w:rsid w:val="000E6A57"/>
    <w:rsid w:val="000F0441"/>
    <w:rsid w:val="000F072F"/>
    <w:rsid w:val="000F08DD"/>
    <w:rsid w:val="000F10CD"/>
    <w:rsid w:val="000F1232"/>
    <w:rsid w:val="000F1AF1"/>
    <w:rsid w:val="000F1D52"/>
    <w:rsid w:val="000F1E84"/>
    <w:rsid w:val="000F2577"/>
    <w:rsid w:val="000F25D3"/>
    <w:rsid w:val="000F371F"/>
    <w:rsid w:val="000F391E"/>
    <w:rsid w:val="000F3B6C"/>
    <w:rsid w:val="000F445F"/>
    <w:rsid w:val="000F4797"/>
    <w:rsid w:val="000F5763"/>
    <w:rsid w:val="000F5922"/>
    <w:rsid w:val="000F5BCC"/>
    <w:rsid w:val="000F7001"/>
    <w:rsid w:val="000F7191"/>
    <w:rsid w:val="000F71F5"/>
    <w:rsid w:val="000F7814"/>
    <w:rsid w:val="0010021C"/>
    <w:rsid w:val="001018BD"/>
    <w:rsid w:val="00101D74"/>
    <w:rsid w:val="0010245B"/>
    <w:rsid w:val="0010342B"/>
    <w:rsid w:val="00103AA1"/>
    <w:rsid w:val="00103FF2"/>
    <w:rsid w:val="00104202"/>
    <w:rsid w:val="001048A4"/>
    <w:rsid w:val="00104BAC"/>
    <w:rsid w:val="00104ECA"/>
    <w:rsid w:val="00104F57"/>
    <w:rsid w:val="0010569F"/>
    <w:rsid w:val="0010597F"/>
    <w:rsid w:val="00105E05"/>
    <w:rsid w:val="00106FAE"/>
    <w:rsid w:val="001074B7"/>
    <w:rsid w:val="00107DFD"/>
    <w:rsid w:val="0011081E"/>
    <w:rsid w:val="00111C3A"/>
    <w:rsid w:val="00112099"/>
    <w:rsid w:val="00112C15"/>
    <w:rsid w:val="0011329A"/>
    <w:rsid w:val="00113EE2"/>
    <w:rsid w:val="00114003"/>
    <w:rsid w:val="001141DD"/>
    <w:rsid w:val="00114422"/>
    <w:rsid w:val="00114EE6"/>
    <w:rsid w:val="0011531C"/>
    <w:rsid w:val="00115893"/>
    <w:rsid w:val="00116183"/>
    <w:rsid w:val="00116657"/>
    <w:rsid w:val="001176E9"/>
    <w:rsid w:val="00117CDA"/>
    <w:rsid w:val="00120DA7"/>
    <w:rsid w:val="00121A76"/>
    <w:rsid w:val="001220F5"/>
    <w:rsid w:val="00122254"/>
    <w:rsid w:val="00122374"/>
    <w:rsid w:val="00123CEC"/>
    <w:rsid w:val="00124A7F"/>
    <w:rsid w:val="001257DF"/>
    <w:rsid w:val="00125AE8"/>
    <w:rsid w:val="001264B9"/>
    <w:rsid w:val="00126906"/>
    <w:rsid w:val="00127091"/>
    <w:rsid w:val="00127A38"/>
    <w:rsid w:val="0013023C"/>
    <w:rsid w:val="00130504"/>
    <w:rsid w:val="0013111B"/>
    <w:rsid w:val="0013111C"/>
    <w:rsid w:val="00131444"/>
    <w:rsid w:val="001316A9"/>
    <w:rsid w:val="00133479"/>
    <w:rsid w:val="00133D3D"/>
    <w:rsid w:val="00135875"/>
    <w:rsid w:val="00136BB0"/>
    <w:rsid w:val="00136F23"/>
    <w:rsid w:val="00137575"/>
    <w:rsid w:val="001408E3"/>
    <w:rsid w:val="00141409"/>
    <w:rsid w:val="00141F17"/>
    <w:rsid w:val="00142C67"/>
    <w:rsid w:val="00143698"/>
    <w:rsid w:val="00144116"/>
    <w:rsid w:val="0014507A"/>
    <w:rsid w:val="0014560D"/>
    <w:rsid w:val="00145724"/>
    <w:rsid w:val="00146FC2"/>
    <w:rsid w:val="00147941"/>
    <w:rsid w:val="00150A1A"/>
    <w:rsid w:val="00152291"/>
    <w:rsid w:val="00153780"/>
    <w:rsid w:val="00153F3F"/>
    <w:rsid w:val="00153FA5"/>
    <w:rsid w:val="00154EB6"/>
    <w:rsid w:val="0015520F"/>
    <w:rsid w:val="00155E97"/>
    <w:rsid w:val="00156765"/>
    <w:rsid w:val="00156B35"/>
    <w:rsid w:val="00157936"/>
    <w:rsid w:val="00157B06"/>
    <w:rsid w:val="00161A76"/>
    <w:rsid w:val="0016320C"/>
    <w:rsid w:val="001634AF"/>
    <w:rsid w:val="0016377E"/>
    <w:rsid w:val="001640FC"/>
    <w:rsid w:val="001643D9"/>
    <w:rsid w:val="00164755"/>
    <w:rsid w:val="00164E19"/>
    <w:rsid w:val="00165100"/>
    <w:rsid w:val="0016515A"/>
    <w:rsid w:val="00165931"/>
    <w:rsid w:val="00166E55"/>
    <w:rsid w:val="001670E3"/>
    <w:rsid w:val="00170013"/>
    <w:rsid w:val="0017043C"/>
    <w:rsid w:val="00170B0D"/>
    <w:rsid w:val="0017149A"/>
    <w:rsid w:val="00171A7F"/>
    <w:rsid w:val="00172543"/>
    <w:rsid w:val="00172910"/>
    <w:rsid w:val="00173FDB"/>
    <w:rsid w:val="001749BE"/>
    <w:rsid w:val="00175168"/>
    <w:rsid w:val="0017526C"/>
    <w:rsid w:val="00177272"/>
    <w:rsid w:val="00177AF9"/>
    <w:rsid w:val="00177C22"/>
    <w:rsid w:val="0018072A"/>
    <w:rsid w:val="00180A87"/>
    <w:rsid w:val="0018167E"/>
    <w:rsid w:val="00182A5A"/>
    <w:rsid w:val="001833A3"/>
    <w:rsid w:val="00183C38"/>
    <w:rsid w:val="001842AB"/>
    <w:rsid w:val="00185D8C"/>
    <w:rsid w:val="00185DDE"/>
    <w:rsid w:val="00186083"/>
    <w:rsid w:val="0018785D"/>
    <w:rsid w:val="00187A9E"/>
    <w:rsid w:val="00187DCA"/>
    <w:rsid w:val="00190E18"/>
    <w:rsid w:val="00190F00"/>
    <w:rsid w:val="0019233A"/>
    <w:rsid w:val="00192913"/>
    <w:rsid w:val="00192ADC"/>
    <w:rsid w:val="0019511E"/>
    <w:rsid w:val="0019567C"/>
    <w:rsid w:val="00195DDF"/>
    <w:rsid w:val="00195FC6"/>
    <w:rsid w:val="00196C7C"/>
    <w:rsid w:val="00196CCE"/>
    <w:rsid w:val="00197284"/>
    <w:rsid w:val="00197469"/>
    <w:rsid w:val="0019776B"/>
    <w:rsid w:val="001979E5"/>
    <w:rsid w:val="001A03F0"/>
    <w:rsid w:val="001A0D0E"/>
    <w:rsid w:val="001A1A92"/>
    <w:rsid w:val="001A1FA6"/>
    <w:rsid w:val="001A2008"/>
    <w:rsid w:val="001A3044"/>
    <w:rsid w:val="001A388C"/>
    <w:rsid w:val="001A45FA"/>
    <w:rsid w:val="001A4746"/>
    <w:rsid w:val="001A4F70"/>
    <w:rsid w:val="001A5E5B"/>
    <w:rsid w:val="001A692F"/>
    <w:rsid w:val="001A7084"/>
    <w:rsid w:val="001A78EE"/>
    <w:rsid w:val="001A7D20"/>
    <w:rsid w:val="001B0598"/>
    <w:rsid w:val="001B3183"/>
    <w:rsid w:val="001B335D"/>
    <w:rsid w:val="001B4EE3"/>
    <w:rsid w:val="001B5433"/>
    <w:rsid w:val="001B5FA6"/>
    <w:rsid w:val="001B60C9"/>
    <w:rsid w:val="001B6851"/>
    <w:rsid w:val="001C00E5"/>
    <w:rsid w:val="001C0A6A"/>
    <w:rsid w:val="001C1069"/>
    <w:rsid w:val="001C15F3"/>
    <w:rsid w:val="001C1858"/>
    <w:rsid w:val="001C28FB"/>
    <w:rsid w:val="001C3FF6"/>
    <w:rsid w:val="001C5221"/>
    <w:rsid w:val="001C54B2"/>
    <w:rsid w:val="001C5606"/>
    <w:rsid w:val="001C5E76"/>
    <w:rsid w:val="001C6F63"/>
    <w:rsid w:val="001D0180"/>
    <w:rsid w:val="001D0201"/>
    <w:rsid w:val="001D04A3"/>
    <w:rsid w:val="001D0683"/>
    <w:rsid w:val="001D0BB4"/>
    <w:rsid w:val="001D0C5D"/>
    <w:rsid w:val="001D1255"/>
    <w:rsid w:val="001D1678"/>
    <w:rsid w:val="001D23E8"/>
    <w:rsid w:val="001D26C1"/>
    <w:rsid w:val="001D2A47"/>
    <w:rsid w:val="001D2B80"/>
    <w:rsid w:val="001D30D7"/>
    <w:rsid w:val="001D36D1"/>
    <w:rsid w:val="001D3F25"/>
    <w:rsid w:val="001D463B"/>
    <w:rsid w:val="001D5A7E"/>
    <w:rsid w:val="001D5AAA"/>
    <w:rsid w:val="001D5B24"/>
    <w:rsid w:val="001D6133"/>
    <w:rsid w:val="001D71FF"/>
    <w:rsid w:val="001D7298"/>
    <w:rsid w:val="001D7479"/>
    <w:rsid w:val="001D7A9B"/>
    <w:rsid w:val="001D7F53"/>
    <w:rsid w:val="001E0E37"/>
    <w:rsid w:val="001E1079"/>
    <w:rsid w:val="001E14BE"/>
    <w:rsid w:val="001E22D1"/>
    <w:rsid w:val="001E2ED1"/>
    <w:rsid w:val="001E333D"/>
    <w:rsid w:val="001E50AD"/>
    <w:rsid w:val="001E5C9F"/>
    <w:rsid w:val="001E7AA2"/>
    <w:rsid w:val="001F0F0D"/>
    <w:rsid w:val="001F111C"/>
    <w:rsid w:val="001F1669"/>
    <w:rsid w:val="001F273F"/>
    <w:rsid w:val="001F2CFC"/>
    <w:rsid w:val="001F419D"/>
    <w:rsid w:val="001F446D"/>
    <w:rsid w:val="001F4C26"/>
    <w:rsid w:val="001F5D53"/>
    <w:rsid w:val="001F6089"/>
    <w:rsid w:val="001F630B"/>
    <w:rsid w:val="001F74F8"/>
    <w:rsid w:val="001F7909"/>
    <w:rsid w:val="00200994"/>
    <w:rsid w:val="00200E45"/>
    <w:rsid w:val="00202036"/>
    <w:rsid w:val="0020300C"/>
    <w:rsid w:val="0020318B"/>
    <w:rsid w:val="0020365F"/>
    <w:rsid w:val="00205B24"/>
    <w:rsid w:val="00205FB1"/>
    <w:rsid w:val="002063F8"/>
    <w:rsid w:val="00206935"/>
    <w:rsid w:val="00206E08"/>
    <w:rsid w:val="002076BF"/>
    <w:rsid w:val="00210501"/>
    <w:rsid w:val="002105B0"/>
    <w:rsid w:val="002105C7"/>
    <w:rsid w:val="00210983"/>
    <w:rsid w:val="00210B74"/>
    <w:rsid w:val="002113E2"/>
    <w:rsid w:val="002126DD"/>
    <w:rsid w:val="00212877"/>
    <w:rsid w:val="002128DE"/>
    <w:rsid w:val="00212D42"/>
    <w:rsid w:val="0021460F"/>
    <w:rsid w:val="00215131"/>
    <w:rsid w:val="002152C6"/>
    <w:rsid w:val="00217BBC"/>
    <w:rsid w:val="0022170E"/>
    <w:rsid w:val="002217A2"/>
    <w:rsid w:val="002219C6"/>
    <w:rsid w:val="0022215E"/>
    <w:rsid w:val="002226BD"/>
    <w:rsid w:val="00222D65"/>
    <w:rsid w:val="00222F72"/>
    <w:rsid w:val="00223585"/>
    <w:rsid w:val="002245D8"/>
    <w:rsid w:val="00226B31"/>
    <w:rsid w:val="00226E19"/>
    <w:rsid w:val="002272F3"/>
    <w:rsid w:val="002277F3"/>
    <w:rsid w:val="00230153"/>
    <w:rsid w:val="0023060B"/>
    <w:rsid w:val="0023087F"/>
    <w:rsid w:val="00232FC8"/>
    <w:rsid w:val="0023423F"/>
    <w:rsid w:val="002358A0"/>
    <w:rsid w:val="00235C7A"/>
    <w:rsid w:val="002364A1"/>
    <w:rsid w:val="00236B06"/>
    <w:rsid w:val="00237863"/>
    <w:rsid w:val="00237F05"/>
    <w:rsid w:val="002402CA"/>
    <w:rsid w:val="00240AF5"/>
    <w:rsid w:val="00241067"/>
    <w:rsid w:val="002410FC"/>
    <w:rsid w:val="002414D1"/>
    <w:rsid w:val="00241EAF"/>
    <w:rsid w:val="002429F7"/>
    <w:rsid w:val="00242D3E"/>
    <w:rsid w:val="002437EA"/>
    <w:rsid w:val="00243D26"/>
    <w:rsid w:val="002443DF"/>
    <w:rsid w:val="002451C1"/>
    <w:rsid w:val="00245B94"/>
    <w:rsid w:val="00246279"/>
    <w:rsid w:val="002476CB"/>
    <w:rsid w:val="002502BB"/>
    <w:rsid w:val="0025038D"/>
    <w:rsid w:val="002505B1"/>
    <w:rsid w:val="00250A79"/>
    <w:rsid w:val="00250CE1"/>
    <w:rsid w:val="002516D4"/>
    <w:rsid w:val="002524AF"/>
    <w:rsid w:val="00252E59"/>
    <w:rsid w:val="00254974"/>
    <w:rsid w:val="00254D3A"/>
    <w:rsid w:val="00254D8B"/>
    <w:rsid w:val="002557A8"/>
    <w:rsid w:val="00256511"/>
    <w:rsid w:val="00256661"/>
    <w:rsid w:val="00257A41"/>
    <w:rsid w:val="002602A8"/>
    <w:rsid w:val="00260C66"/>
    <w:rsid w:val="0026145A"/>
    <w:rsid w:val="0026177F"/>
    <w:rsid w:val="00262097"/>
    <w:rsid w:val="0026287E"/>
    <w:rsid w:val="00263107"/>
    <w:rsid w:val="00263108"/>
    <w:rsid w:val="00263479"/>
    <w:rsid w:val="002634E5"/>
    <w:rsid w:val="00263B27"/>
    <w:rsid w:val="00264A39"/>
    <w:rsid w:val="00264BEB"/>
    <w:rsid w:val="00264EE0"/>
    <w:rsid w:val="00264FA4"/>
    <w:rsid w:val="002662D5"/>
    <w:rsid w:val="0026697B"/>
    <w:rsid w:val="00266BC9"/>
    <w:rsid w:val="00267B36"/>
    <w:rsid w:val="00271131"/>
    <w:rsid w:val="00271540"/>
    <w:rsid w:val="00271762"/>
    <w:rsid w:val="002724C5"/>
    <w:rsid w:val="00272811"/>
    <w:rsid w:val="00272931"/>
    <w:rsid w:val="002729E9"/>
    <w:rsid w:val="00273423"/>
    <w:rsid w:val="00273E85"/>
    <w:rsid w:val="00274AE0"/>
    <w:rsid w:val="00275002"/>
    <w:rsid w:val="00276D8A"/>
    <w:rsid w:val="00277094"/>
    <w:rsid w:val="002800F2"/>
    <w:rsid w:val="002801BD"/>
    <w:rsid w:val="0028043E"/>
    <w:rsid w:val="00281144"/>
    <w:rsid w:val="0028193A"/>
    <w:rsid w:val="00281B11"/>
    <w:rsid w:val="002822CB"/>
    <w:rsid w:val="00282728"/>
    <w:rsid w:val="00282863"/>
    <w:rsid w:val="002828AB"/>
    <w:rsid w:val="00282A14"/>
    <w:rsid w:val="00282EF5"/>
    <w:rsid w:val="002843C2"/>
    <w:rsid w:val="00284656"/>
    <w:rsid w:val="00284676"/>
    <w:rsid w:val="00285C5F"/>
    <w:rsid w:val="0028663D"/>
    <w:rsid w:val="00286BE7"/>
    <w:rsid w:val="002873D6"/>
    <w:rsid w:val="00287C71"/>
    <w:rsid w:val="00287FA9"/>
    <w:rsid w:val="002905F8"/>
    <w:rsid w:val="0029110B"/>
    <w:rsid w:val="0029134C"/>
    <w:rsid w:val="00291766"/>
    <w:rsid w:val="00291774"/>
    <w:rsid w:val="00292076"/>
    <w:rsid w:val="002931D3"/>
    <w:rsid w:val="002933F2"/>
    <w:rsid w:val="0029360D"/>
    <w:rsid w:val="00294E90"/>
    <w:rsid w:val="00295B16"/>
    <w:rsid w:val="0029739D"/>
    <w:rsid w:val="00297591"/>
    <w:rsid w:val="00297AAD"/>
    <w:rsid w:val="00297D69"/>
    <w:rsid w:val="00297FBD"/>
    <w:rsid w:val="002A0C9C"/>
    <w:rsid w:val="002A13BE"/>
    <w:rsid w:val="002A1E1F"/>
    <w:rsid w:val="002A21C9"/>
    <w:rsid w:val="002A24FB"/>
    <w:rsid w:val="002A2975"/>
    <w:rsid w:val="002A2E5F"/>
    <w:rsid w:val="002A4776"/>
    <w:rsid w:val="002A47FF"/>
    <w:rsid w:val="002A56DB"/>
    <w:rsid w:val="002A5A0D"/>
    <w:rsid w:val="002A62FD"/>
    <w:rsid w:val="002B12EE"/>
    <w:rsid w:val="002B2063"/>
    <w:rsid w:val="002B2489"/>
    <w:rsid w:val="002B2956"/>
    <w:rsid w:val="002B34D8"/>
    <w:rsid w:val="002B3522"/>
    <w:rsid w:val="002B441B"/>
    <w:rsid w:val="002B7167"/>
    <w:rsid w:val="002B7CAA"/>
    <w:rsid w:val="002B7D67"/>
    <w:rsid w:val="002C04C1"/>
    <w:rsid w:val="002C1258"/>
    <w:rsid w:val="002C3FFF"/>
    <w:rsid w:val="002C4C51"/>
    <w:rsid w:val="002C4DF5"/>
    <w:rsid w:val="002C526E"/>
    <w:rsid w:val="002C57FA"/>
    <w:rsid w:val="002C5D0A"/>
    <w:rsid w:val="002C638F"/>
    <w:rsid w:val="002C67B9"/>
    <w:rsid w:val="002D02DE"/>
    <w:rsid w:val="002D0B5A"/>
    <w:rsid w:val="002D1104"/>
    <w:rsid w:val="002D11EE"/>
    <w:rsid w:val="002D158B"/>
    <w:rsid w:val="002D1893"/>
    <w:rsid w:val="002D1B52"/>
    <w:rsid w:val="002D1FF2"/>
    <w:rsid w:val="002D294C"/>
    <w:rsid w:val="002D2B94"/>
    <w:rsid w:val="002D41DB"/>
    <w:rsid w:val="002D5F49"/>
    <w:rsid w:val="002D6A52"/>
    <w:rsid w:val="002D6D7A"/>
    <w:rsid w:val="002D7344"/>
    <w:rsid w:val="002E0C16"/>
    <w:rsid w:val="002E0EE1"/>
    <w:rsid w:val="002E22B2"/>
    <w:rsid w:val="002E2932"/>
    <w:rsid w:val="002E2C84"/>
    <w:rsid w:val="002E2CC6"/>
    <w:rsid w:val="002E3B9E"/>
    <w:rsid w:val="002E3CAC"/>
    <w:rsid w:val="002E4EA2"/>
    <w:rsid w:val="002E6374"/>
    <w:rsid w:val="002E6663"/>
    <w:rsid w:val="002E7DDC"/>
    <w:rsid w:val="002F0487"/>
    <w:rsid w:val="002F152E"/>
    <w:rsid w:val="002F1C39"/>
    <w:rsid w:val="002F5A9C"/>
    <w:rsid w:val="002F6A90"/>
    <w:rsid w:val="002F75C4"/>
    <w:rsid w:val="002F7CF9"/>
    <w:rsid w:val="0030168A"/>
    <w:rsid w:val="00301AEE"/>
    <w:rsid w:val="00301DA3"/>
    <w:rsid w:val="00302093"/>
    <w:rsid w:val="0030226F"/>
    <w:rsid w:val="00302E92"/>
    <w:rsid w:val="00303E0B"/>
    <w:rsid w:val="00304A0D"/>
    <w:rsid w:val="003051BF"/>
    <w:rsid w:val="003051FB"/>
    <w:rsid w:val="003065D7"/>
    <w:rsid w:val="00306A3F"/>
    <w:rsid w:val="00306FCB"/>
    <w:rsid w:val="00307249"/>
    <w:rsid w:val="00307D5D"/>
    <w:rsid w:val="00310C12"/>
    <w:rsid w:val="00310DE5"/>
    <w:rsid w:val="0031117D"/>
    <w:rsid w:val="003116CA"/>
    <w:rsid w:val="00312397"/>
    <w:rsid w:val="00313843"/>
    <w:rsid w:val="00315C55"/>
    <w:rsid w:val="003160DC"/>
    <w:rsid w:val="00316607"/>
    <w:rsid w:val="0031699E"/>
    <w:rsid w:val="00316FCC"/>
    <w:rsid w:val="00316FD0"/>
    <w:rsid w:val="00317661"/>
    <w:rsid w:val="00317CEA"/>
    <w:rsid w:val="00317F2B"/>
    <w:rsid w:val="003225F8"/>
    <w:rsid w:val="00323070"/>
    <w:rsid w:val="003236F8"/>
    <w:rsid w:val="00323B55"/>
    <w:rsid w:val="00324699"/>
    <w:rsid w:val="00325C3A"/>
    <w:rsid w:val="003266B2"/>
    <w:rsid w:val="00326760"/>
    <w:rsid w:val="00326E9E"/>
    <w:rsid w:val="00327378"/>
    <w:rsid w:val="00327A96"/>
    <w:rsid w:val="00330741"/>
    <w:rsid w:val="00330951"/>
    <w:rsid w:val="00331854"/>
    <w:rsid w:val="00331995"/>
    <w:rsid w:val="00332742"/>
    <w:rsid w:val="0033381B"/>
    <w:rsid w:val="00333C37"/>
    <w:rsid w:val="00334E43"/>
    <w:rsid w:val="00335089"/>
    <w:rsid w:val="00335150"/>
    <w:rsid w:val="00335589"/>
    <w:rsid w:val="00335D03"/>
    <w:rsid w:val="00336C10"/>
    <w:rsid w:val="0033738C"/>
    <w:rsid w:val="00337C7C"/>
    <w:rsid w:val="00337E72"/>
    <w:rsid w:val="00337F6D"/>
    <w:rsid w:val="00341CFB"/>
    <w:rsid w:val="00343B94"/>
    <w:rsid w:val="00344838"/>
    <w:rsid w:val="003449E0"/>
    <w:rsid w:val="00344A50"/>
    <w:rsid w:val="00344D57"/>
    <w:rsid w:val="00345436"/>
    <w:rsid w:val="00345558"/>
    <w:rsid w:val="0034693D"/>
    <w:rsid w:val="003470C4"/>
    <w:rsid w:val="00347907"/>
    <w:rsid w:val="00350BEE"/>
    <w:rsid w:val="00352169"/>
    <w:rsid w:val="00352EB1"/>
    <w:rsid w:val="0035374F"/>
    <w:rsid w:val="00355A32"/>
    <w:rsid w:val="0035648F"/>
    <w:rsid w:val="003578AA"/>
    <w:rsid w:val="00362B84"/>
    <w:rsid w:val="00362F60"/>
    <w:rsid w:val="003635DF"/>
    <w:rsid w:val="00363B2A"/>
    <w:rsid w:val="00363C41"/>
    <w:rsid w:val="003659D6"/>
    <w:rsid w:val="00366C7E"/>
    <w:rsid w:val="00367238"/>
    <w:rsid w:val="003674BB"/>
    <w:rsid w:val="00370270"/>
    <w:rsid w:val="003716B8"/>
    <w:rsid w:val="0037185E"/>
    <w:rsid w:val="00373B67"/>
    <w:rsid w:val="00373C96"/>
    <w:rsid w:val="00373CDD"/>
    <w:rsid w:val="003740AB"/>
    <w:rsid w:val="00375403"/>
    <w:rsid w:val="00375ED9"/>
    <w:rsid w:val="0037645C"/>
    <w:rsid w:val="00377156"/>
    <w:rsid w:val="00381BE2"/>
    <w:rsid w:val="00382083"/>
    <w:rsid w:val="003827B9"/>
    <w:rsid w:val="0038293D"/>
    <w:rsid w:val="00383CD7"/>
    <w:rsid w:val="0038436A"/>
    <w:rsid w:val="00384C67"/>
    <w:rsid w:val="00385704"/>
    <w:rsid w:val="00385D46"/>
    <w:rsid w:val="003863A2"/>
    <w:rsid w:val="00386415"/>
    <w:rsid w:val="00387BB3"/>
    <w:rsid w:val="00392AC0"/>
    <w:rsid w:val="00393264"/>
    <w:rsid w:val="00393425"/>
    <w:rsid w:val="003937DF"/>
    <w:rsid w:val="00393B61"/>
    <w:rsid w:val="00393D19"/>
    <w:rsid w:val="00394027"/>
    <w:rsid w:val="00394107"/>
    <w:rsid w:val="003949F4"/>
    <w:rsid w:val="00395CD2"/>
    <w:rsid w:val="00396B1A"/>
    <w:rsid w:val="00396D5C"/>
    <w:rsid w:val="003971B2"/>
    <w:rsid w:val="00397286"/>
    <w:rsid w:val="0039741D"/>
    <w:rsid w:val="0039779A"/>
    <w:rsid w:val="00397F3F"/>
    <w:rsid w:val="003A062D"/>
    <w:rsid w:val="003A07BD"/>
    <w:rsid w:val="003A08CF"/>
    <w:rsid w:val="003A1597"/>
    <w:rsid w:val="003A2137"/>
    <w:rsid w:val="003A311E"/>
    <w:rsid w:val="003A33E8"/>
    <w:rsid w:val="003A5E75"/>
    <w:rsid w:val="003A7595"/>
    <w:rsid w:val="003B007B"/>
    <w:rsid w:val="003B0198"/>
    <w:rsid w:val="003B0BAD"/>
    <w:rsid w:val="003B0C25"/>
    <w:rsid w:val="003B2C65"/>
    <w:rsid w:val="003B3B76"/>
    <w:rsid w:val="003B3B84"/>
    <w:rsid w:val="003B414F"/>
    <w:rsid w:val="003B4E70"/>
    <w:rsid w:val="003B504A"/>
    <w:rsid w:val="003B54AF"/>
    <w:rsid w:val="003B5C18"/>
    <w:rsid w:val="003B6283"/>
    <w:rsid w:val="003B62BC"/>
    <w:rsid w:val="003B6C65"/>
    <w:rsid w:val="003C1DF8"/>
    <w:rsid w:val="003C1E7B"/>
    <w:rsid w:val="003C20AC"/>
    <w:rsid w:val="003C28DD"/>
    <w:rsid w:val="003C297B"/>
    <w:rsid w:val="003C3579"/>
    <w:rsid w:val="003C4615"/>
    <w:rsid w:val="003C4B62"/>
    <w:rsid w:val="003D0A8C"/>
    <w:rsid w:val="003D1486"/>
    <w:rsid w:val="003D2CB5"/>
    <w:rsid w:val="003D3926"/>
    <w:rsid w:val="003D4BCF"/>
    <w:rsid w:val="003D56D2"/>
    <w:rsid w:val="003D5742"/>
    <w:rsid w:val="003D750E"/>
    <w:rsid w:val="003E038E"/>
    <w:rsid w:val="003E07F1"/>
    <w:rsid w:val="003E0BAF"/>
    <w:rsid w:val="003E0F5C"/>
    <w:rsid w:val="003E1883"/>
    <w:rsid w:val="003E1EDA"/>
    <w:rsid w:val="003E20E0"/>
    <w:rsid w:val="003E2156"/>
    <w:rsid w:val="003E227E"/>
    <w:rsid w:val="003E3B51"/>
    <w:rsid w:val="003E4146"/>
    <w:rsid w:val="003E4B58"/>
    <w:rsid w:val="003E4D97"/>
    <w:rsid w:val="003E54D4"/>
    <w:rsid w:val="003E5619"/>
    <w:rsid w:val="003E60B0"/>
    <w:rsid w:val="003E7A99"/>
    <w:rsid w:val="003E7F7E"/>
    <w:rsid w:val="003F09A0"/>
    <w:rsid w:val="003F09C7"/>
    <w:rsid w:val="003F167A"/>
    <w:rsid w:val="003F1CCE"/>
    <w:rsid w:val="003F224F"/>
    <w:rsid w:val="003F249F"/>
    <w:rsid w:val="003F2D00"/>
    <w:rsid w:val="003F30ED"/>
    <w:rsid w:val="003F4D6C"/>
    <w:rsid w:val="003F512B"/>
    <w:rsid w:val="004005DB"/>
    <w:rsid w:val="0040082B"/>
    <w:rsid w:val="00401FF0"/>
    <w:rsid w:val="00402F96"/>
    <w:rsid w:val="0040348E"/>
    <w:rsid w:val="00403823"/>
    <w:rsid w:val="0040410A"/>
    <w:rsid w:val="00404514"/>
    <w:rsid w:val="004100E7"/>
    <w:rsid w:val="004107D8"/>
    <w:rsid w:val="00410C59"/>
    <w:rsid w:val="004112CE"/>
    <w:rsid w:val="004112E1"/>
    <w:rsid w:val="00411E96"/>
    <w:rsid w:val="0041220F"/>
    <w:rsid w:val="004130C7"/>
    <w:rsid w:val="00413C82"/>
    <w:rsid w:val="004155C3"/>
    <w:rsid w:val="0041647B"/>
    <w:rsid w:val="00416650"/>
    <w:rsid w:val="00417552"/>
    <w:rsid w:val="004205A8"/>
    <w:rsid w:val="00420E83"/>
    <w:rsid w:val="004224F0"/>
    <w:rsid w:val="0042294F"/>
    <w:rsid w:val="00422F64"/>
    <w:rsid w:val="004241B4"/>
    <w:rsid w:val="00424DD7"/>
    <w:rsid w:val="0042562C"/>
    <w:rsid w:val="0042604C"/>
    <w:rsid w:val="00426EEF"/>
    <w:rsid w:val="0043064A"/>
    <w:rsid w:val="00430773"/>
    <w:rsid w:val="00430CA1"/>
    <w:rsid w:val="00431F3D"/>
    <w:rsid w:val="004321CD"/>
    <w:rsid w:val="004326C4"/>
    <w:rsid w:val="00432997"/>
    <w:rsid w:val="004332AA"/>
    <w:rsid w:val="00433C09"/>
    <w:rsid w:val="004344EB"/>
    <w:rsid w:val="00434A19"/>
    <w:rsid w:val="00434E6E"/>
    <w:rsid w:val="004351FF"/>
    <w:rsid w:val="004354AD"/>
    <w:rsid w:val="004359C3"/>
    <w:rsid w:val="00436086"/>
    <w:rsid w:val="004362DC"/>
    <w:rsid w:val="00440E02"/>
    <w:rsid w:val="004415D5"/>
    <w:rsid w:val="004422A7"/>
    <w:rsid w:val="0044314E"/>
    <w:rsid w:val="00443BDE"/>
    <w:rsid w:val="0044455F"/>
    <w:rsid w:val="0044657E"/>
    <w:rsid w:val="00446FA0"/>
    <w:rsid w:val="00447420"/>
    <w:rsid w:val="00447BAE"/>
    <w:rsid w:val="004501BF"/>
    <w:rsid w:val="004503B4"/>
    <w:rsid w:val="00450D76"/>
    <w:rsid w:val="00451688"/>
    <w:rsid w:val="004517E8"/>
    <w:rsid w:val="00451A23"/>
    <w:rsid w:val="00452663"/>
    <w:rsid w:val="00452C16"/>
    <w:rsid w:val="00454204"/>
    <w:rsid w:val="00454E26"/>
    <w:rsid w:val="00456144"/>
    <w:rsid w:val="0045739E"/>
    <w:rsid w:val="004577F6"/>
    <w:rsid w:val="00460C25"/>
    <w:rsid w:val="00460F39"/>
    <w:rsid w:val="0046107A"/>
    <w:rsid w:val="00462026"/>
    <w:rsid w:val="004622ED"/>
    <w:rsid w:val="004633B0"/>
    <w:rsid w:val="004636EC"/>
    <w:rsid w:val="00463D70"/>
    <w:rsid w:val="00464DD4"/>
    <w:rsid w:val="00465609"/>
    <w:rsid w:val="00466E43"/>
    <w:rsid w:val="0046744A"/>
    <w:rsid w:val="004675AD"/>
    <w:rsid w:val="00467965"/>
    <w:rsid w:val="00467B94"/>
    <w:rsid w:val="00467EA9"/>
    <w:rsid w:val="0047038F"/>
    <w:rsid w:val="00470678"/>
    <w:rsid w:val="004719F4"/>
    <w:rsid w:val="00472A9B"/>
    <w:rsid w:val="004738C4"/>
    <w:rsid w:val="004739D4"/>
    <w:rsid w:val="00474437"/>
    <w:rsid w:val="00474981"/>
    <w:rsid w:val="00474989"/>
    <w:rsid w:val="00474B45"/>
    <w:rsid w:val="00474ED1"/>
    <w:rsid w:val="004751B2"/>
    <w:rsid w:val="0047588E"/>
    <w:rsid w:val="00476B89"/>
    <w:rsid w:val="004800F5"/>
    <w:rsid w:val="00480910"/>
    <w:rsid w:val="00480D38"/>
    <w:rsid w:val="00480D96"/>
    <w:rsid w:val="00481268"/>
    <w:rsid w:val="004813A2"/>
    <w:rsid w:val="00482A98"/>
    <w:rsid w:val="00482C15"/>
    <w:rsid w:val="00483151"/>
    <w:rsid w:val="0048487D"/>
    <w:rsid w:val="00487223"/>
    <w:rsid w:val="004874FC"/>
    <w:rsid w:val="00487586"/>
    <w:rsid w:val="00487756"/>
    <w:rsid w:val="00487C94"/>
    <w:rsid w:val="00490C15"/>
    <w:rsid w:val="00491076"/>
    <w:rsid w:val="004910AB"/>
    <w:rsid w:val="004912C8"/>
    <w:rsid w:val="00491768"/>
    <w:rsid w:val="00491FA4"/>
    <w:rsid w:val="00492779"/>
    <w:rsid w:val="004932EC"/>
    <w:rsid w:val="00495E68"/>
    <w:rsid w:val="004966E6"/>
    <w:rsid w:val="00497B23"/>
    <w:rsid w:val="004A04D2"/>
    <w:rsid w:val="004A06B9"/>
    <w:rsid w:val="004A0F06"/>
    <w:rsid w:val="004A1BCB"/>
    <w:rsid w:val="004A1D97"/>
    <w:rsid w:val="004A1ED5"/>
    <w:rsid w:val="004A25BE"/>
    <w:rsid w:val="004A2C10"/>
    <w:rsid w:val="004A3309"/>
    <w:rsid w:val="004A447E"/>
    <w:rsid w:val="004A4F89"/>
    <w:rsid w:val="004A5816"/>
    <w:rsid w:val="004A59CC"/>
    <w:rsid w:val="004A5BA2"/>
    <w:rsid w:val="004A65FC"/>
    <w:rsid w:val="004A6B41"/>
    <w:rsid w:val="004A6FC4"/>
    <w:rsid w:val="004A7916"/>
    <w:rsid w:val="004A7ACA"/>
    <w:rsid w:val="004B054D"/>
    <w:rsid w:val="004B1745"/>
    <w:rsid w:val="004B1FCC"/>
    <w:rsid w:val="004B27BE"/>
    <w:rsid w:val="004B32A4"/>
    <w:rsid w:val="004B39AA"/>
    <w:rsid w:val="004B4451"/>
    <w:rsid w:val="004B4756"/>
    <w:rsid w:val="004B4C34"/>
    <w:rsid w:val="004B509C"/>
    <w:rsid w:val="004B6EC9"/>
    <w:rsid w:val="004B734F"/>
    <w:rsid w:val="004B75C4"/>
    <w:rsid w:val="004C0459"/>
    <w:rsid w:val="004C1A8F"/>
    <w:rsid w:val="004C1B86"/>
    <w:rsid w:val="004C2307"/>
    <w:rsid w:val="004C3391"/>
    <w:rsid w:val="004C3747"/>
    <w:rsid w:val="004C439A"/>
    <w:rsid w:val="004C4709"/>
    <w:rsid w:val="004C58A4"/>
    <w:rsid w:val="004C60F9"/>
    <w:rsid w:val="004C63D6"/>
    <w:rsid w:val="004C699F"/>
    <w:rsid w:val="004C6C8A"/>
    <w:rsid w:val="004C6ED5"/>
    <w:rsid w:val="004C6FE4"/>
    <w:rsid w:val="004C7016"/>
    <w:rsid w:val="004C7302"/>
    <w:rsid w:val="004D055B"/>
    <w:rsid w:val="004D0A2D"/>
    <w:rsid w:val="004D286A"/>
    <w:rsid w:val="004D3157"/>
    <w:rsid w:val="004D379B"/>
    <w:rsid w:val="004D394E"/>
    <w:rsid w:val="004D45EF"/>
    <w:rsid w:val="004D4B72"/>
    <w:rsid w:val="004D607A"/>
    <w:rsid w:val="004D6F3C"/>
    <w:rsid w:val="004D7317"/>
    <w:rsid w:val="004E0499"/>
    <w:rsid w:val="004E12CD"/>
    <w:rsid w:val="004E195D"/>
    <w:rsid w:val="004E3790"/>
    <w:rsid w:val="004E3FA1"/>
    <w:rsid w:val="004E57A9"/>
    <w:rsid w:val="004E6404"/>
    <w:rsid w:val="004E77D1"/>
    <w:rsid w:val="004E79A2"/>
    <w:rsid w:val="004F1D91"/>
    <w:rsid w:val="004F23DC"/>
    <w:rsid w:val="004F2EE1"/>
    <w:rsid w:val="004F323D"/>
    <w:rsid w:val="004F3866"/>
    <w:rsid w:val="004F51F1"/>
    <w:rsid w:val="004F61D7"/>
    <w:rsid w:val="004F6400"/>
    <w:rsid w:val="004F6EE7"/>
    <w:rsid w:val="004F776D"/>
    <w:rsid w:val="004F7978"/>
    <w:rsid w:val="004F7BB8"/>
    <w:rsid w:val="0050010B"/>
    <w:rsid w:val="0050024C"/>
    <w:rsid w:val="005002FE"/>
    <w:rsid w:val="0050059B"/>
    <w:rsid w:val="00502489"/>
    <w:rsid w:val="005028B5"/>
    <w:rsid w:val="005030DA"/>
    <w:rsid w:val="005045C5"/>
    <w:rsid w:val="00504C4A"/>
    <w:rsid w:val="00504DDB"/>
    <w:rsid w:val="005051A9"/>
    <w:rsid w:val="0050546F"/>
    <w:rsid w:val="00505479"/>
    <w:rsid w:val="00505C64"/>
    <w:rsid w:val="00507290"/>
    <w:rsid w:val="005103EF"/>
    <w:rsid w:val="00510555"/>
    <w:rsid w:val="005106BA"/>
    <w:rsid w:val="00512424"/>
    <w:rsid w:val="00512C9D"/>
    <w:rsid w:val="0051349B"/>
    <w:rsid w:val="0051397C"/>
    <w:rsid w:val="00513CBA"/>
    <w:rsid w:val="005140B2"/>
    <w:rsid w:val="00514833"/>
    <w:rsid w:val="00515DF0"/>
    <w:rsid w:val="00515E02"/>
    <w:rsid w:val="005161C7"/>
    <w:rsid w:val="005167E1"/>
    <w:rsid w:val="005169EB"/>
    <w:rsid w:val="0051799F"/>
    <w:rsid w:val="00517D09"/>
    <w:rsid w:val="00517FF0"/>
    <w:rsid w:val="005208D9"/>
    <w:rsid w:val="005215D1"/>
    <w:rsid w:val="00521AC1"/>
    <w:rsid w:val="0052213A"/>
    <w:rsid w:val="0052266B"/>
    <w:rsid w:val="00522A2E"/>
    <w:rsid w:val="00522AFF"/>
    <w:rsid w:val="0052304F"/>
    <w:rsid w:val="00523CD6"/>
    <w:rsid w:val="00523F60"/>
    <w:rsid w:val="005251BB"/>
    <w:rsid w:val="00525F0E"/>
    <w:rsid w:val="00527017"/>
    <w:rsid w:val="0052710F"/>
    <w:rsid w:val="00527B45"/>
    <w:rsid w:val="00527BDB"/>
    <w:rsid w:val="00530619"/>
    <w:rsid w:val="00531190"/>
    <w:rsid w:val="005314E4"/>
    <w:rsid w:val="00533484"/>
    <w:rsid w:val="005338A6"/>
    <w:rsid w:val="00533CE9"/>
    <w:rsid w:val="00533F4B"/>
    <w:rsid w:val="005341C9"/>
    <w:rsid w:val="005357A1"/>
    <w:rsid w:val="0053594F"/>
    <w:rsid w:val="00535F1E"/>
    <w:rsid w:val="00536576"/>
    <w:rsid w:val="00536939"/>
    <w:rsid w:val="00537E90"/>
    <w:rsid w:val="00540381"/>
    <w:rsid w:val="00540953"/>
    <w:rsid w:val="005423FA"/>
    <w:rsid w:val="005429F3"/>
    <w:rsid w:val="00543131"/>
    <w:rsid w:val="00543BA0"/>
    <w:rsid w:val="00543EDA"/>
    <w:rsid w:val="0054466D"/>
    <w:rsid w:val="005447C4"/>
    <w:rsid w:val="0054487A"/>
    <w:rsid w:val="0054496B"/>
    <w:rsid w:val="00544A99"/>
    <w:rsid w:val="005464F8"/>
    <w:rsid w:val="00546D26"/>
    <w:rsid w:val="00547101"/>
    <w:rsid w:val="0055080E"/>
    <w:rsid w:val="00551D60"/>
    <w:rsid w:val="00552978"/>
    <w:rsid w:val="00552D18"/>
    <w:rsid w:val="00553529"/>
    <w:rsid w:val="00554C63"/>
    <w:rsid w:val="005555D1"/>
    <w:rsid w:val="00555D22"/>
    <w:rsid w:val="00557A45"/>
    <w:rsid w:val="00557FA5"/>
    <w:rsid w:val="0056014D"/>
    <w:rsid w:val="00561303"/>
    <w:rsid w:val="00562B53"/>
    <w:rsid w:val="005636BE"/>
    <w:rsid w:val="00563936"/>
    <w:rsid w:val="00563F81"/>
    <w:rsid w:val="0056465F"/>
    <w:rsid w:val="005652D0"/>
    <w:rsid w:val="00565EFB"/>
    <w:rsid w:val="0056626D"/>
    <w:rsid w:val="005676E6"/>
    <w:rsid w:val="00567A3A"/>
    <w:rsid w:val="005703BE"/>
    <w:rsid w:val="005704DD"/>
    <w:rsid w:val="00571010"/>
    <w:rsid w:val="0057122E"/>
    <w:rsid w:val="00571968"/>
    <w:rsid w:val="005726DF"/>
    <w:rsid w:val="005727DE"/>
    <w:rsid w:val="00572C28"/>
    <w:rsid w:val="00573562"/>
    <w:rsid w:val="00573C5C"/>
    <w:rsid w:val="00574D9E"/>
    <w:rsid w:val="00575572"/>
    <w:rsid w:val="0057562F"/>
    <w:rsid w:val="00575C1F"/>
    <w:rsid w:val="005762C6"/>
    <w:rsid w:val="005771AE"/>
    <w:rsid w:val="00577D27"/>
    <w:rsid w:val="0058201D"/>
    <w:rsid w:val="005826F9"/>
    <w:rsid w:val="00584539"/>
    <w:rsid w:val="00584713"/>
    <w:rsid w:val="00584A10"/>
    <w:rsid w:val="00584E7F"/>
    <w:rsid w:val="005854AD"/>
    <w:rsid w:val="005859F0"/>
    <w:rsid w:val="005867AF"/>
    <w:rsid w:val="005867D4"/>
    <w:rsid w:val="0058693D"/>
    <w:rsid w:val="00586FD9"/>
    <w:rsid w:val="005902AC"/>
    <w:rsid w:val="005907B2"/>
    <w:rsid w:val="005918D3"/>
    <w:rsid w:val="0059197D"/>
    <w:rsid w:val="00591BF3"/>
    <w:rsid w:val="0059245A"/>
    <w:rsid w:val="00593F2B"/>
    <w:rsid w:val="00594209"/>
    <w:rsid w:val="005942E4"/>
    <w:rsid w:val="00595C29"/>
    <w:rsid w:val="00595D0C"/>
    <w:rsid w:val="00595F07"/>
    <w:rsid w:val="005967EF"/>
    <w:rsid w:val="00596A52"/>
    <w:rsid w:val="005973BA"/>
    <w:rsid w:val="00597832"/>
    <w:rsid w:val="00597BD0"/>
    <w:rsid w:val="00597CF6"/>
    <w:rsid w:val="005A00A5"/>
    <w:rsid w:val="005A0C94"/>
    <w:rsid w:val="005A19BB"/>
    <w:rsid w:val="005A1D1A"/>
    <w:rsid w:val="005A362C"/>
    <w:rsid w:val="005A43FD"/>
    <w:rsid w:val="005A54DB"/>
    <w:rsid w:val="005A54F0"/>
    <w:rsid w:val="005A5A6F"/>
    <w:rsid w:val="005A5C49"/>
    <w:rsid w:val="005A6D1C"/>
    <w:rsid w:val="005A771E"/>
    <w:rsid w:val="005A77EA"/>
    <w:rsid w:val="005B00A9"/>
    <w:rsid w:val="005B05FB"/>
    <w:rsid w:val="005B1093"/>
    <w:rsid w:val="005B1C13"/>
    <w:rsid w:val="005B1D56"/>
    <w:rsid w:val="005B1DB9"/>
    <w:rsid w:val="005B2219"/>
    <w:rsid w:val="005B23EF"/>
    <w:rsid w:val="005B2FB5"/>
    <w:rsid w:val="005B3244"/>
    <w:rsid w:val="005B3BCB"/>
    <w:rsid w:val="005B4B1D"/>
    <w:rsid w:val="005B4FA0"/>
    <w:rsid w:val="005B5AEB"/>
    <w:rsid w:val="005B649A"/>
    <w:rsid w:val="005B6998"/>
    <w:rsid w:val="005C0296"/>
    <w:rsid w:val="005C065F"/>
    <w:rsid w:val="005C077C"/>
    <w:rsid w:val="005C09EB"/>
    <w:rsid w:val="005C0AF6"/>
    <w:rsid w:val="005C1CC8"/>
    <w:rsid w:val="005C262E"/>
    <w:rsid w:val="005C26B5"/>
    <w:rsid w:val="005C2DF7"/>
    <w:rsid w:val="005C3828"/>
    <w:rsid w:val="005C45B9"/>
    <w:rsid w:val="005C52BE"/>
    <w:rsid w:val="005C610A"/>
    <w:rsid w:val="005C6590"/>
    <w:rsid w:val="005C6989"/>
    <w:rsid w:val="005C737D"/>
    <w:rsid w:val="005C7866"/>
    <w:rsid w:val="005C7A50"/>
    <w:rsid w:val="005D14B4"/>
    <w:rsid w:val="005D1589"/>
    <w:rsid w:val="005D1A9C"/>
    <w:rsid w:val="005D2023"/>
    <w:rsid w:val="005D214E"/>
    <w:rsid w:val="005D2266"/>
    <w:rsid w:val="005D3170"/>
    <w:rsid w:val="005D411E"/>
    <w:rsid w:val="005D41C0"/>
    <w:rsid w:val="005D549C"/>
    <w:rsid w:val="005D5556"/>
    <w:rsid w:val="005D586B"/>
    <w:rsid w:val="005D691B"/>
    <w:rsid w:val="005D6AC5"/>
    <w:rsid w:val="005D7706"/>
    <w:rsid w:val="005D7C90"/>
    <w:rsid w:val="005E195C"/>
    <w:rsid w:val="005E1C20"/>
    <w:rsid w:val="005E2C4F"/>
    <w:rsid w:val="005E2D6D"/>
    <w:rsid w:val="005E2EC0"/>
    <w:rsid w:val="005E5189"/>
    <w:rsid w:val="005E5260"/>
    <w:rsid w:val="005E615F"/>
    <w:rsid w:val="005E656C"/>
    <w:rsid w:val="005E74A4"/>
    <w:rsid w:val="005F098A"/>
    <w:rsid w:val="005F0ACA"/>
    <w:rsid w:val="005F14E7"/>
    <w:rsid w:val="005F206D"/>
    <w:rsid w:val="005F3CE1"/>
    <w:rsid w:val="005F3EE2"/>
    <w:rsid w:val="005F40BC"/>
    <w:rsid w:val="005F4A83"/>
    <w:rsid w:val="005F4F5B"/>
    <w:rsid w:val="005F50EE"/>
    <w:rsid w:val="005F58F9"/>
    <w:rsid w:val="005F5C84"/>
    <w:rsid w:val="005F5D05"/>
    <w:rsid w:val="005F6032"/>
    <w:rsid w:val="005F66C8"/>
    <w:rsid w:val="005F68CB"/>
    <w:rsid w:val="005F6B53"/>
    <w:rsid w:val="005F71AF"/>
    <w:rsid w:val="00600251"/>
    <w:rsid w:val="00600BA7"/>
    <w:rsid w:val="00600D95"/>
    <w:rsid w:val="00601825"/>
    <w:rsid w:val="00602762"/>
    <w:rsid w:val="00604055"/>
    <w:rsid w:val="00605034"/>
    <w:rsid w:val="00605C9D"/>
    <w:rsid w:val="00606837"/>
    <w:rsid w:val="00606D03"/>
    <w:rsid w:val="00607600"/>
    <w:rsid w:val="006078B2"/>
    <w:rsid w:val="00610145"/>
    <w:rsid w:val="00611F99"/>
    <w:rsid w:val="00612EFE"/>
    <w:rsid w:val="00613DB2"/>
    <w:rsid w:val="006159A8"/>
    <w:rsid w:val="00615E23"/>
    <w:rsid w:val="0061636A"/>
    <w:rsid w:val="00616CDF"/>
    <w:rsid w:val="0061726E"/>
    <w:rsid w:val="006172F9"/>
    <w:rsid w:val="006207AD"/>
    <w:rsid w:val="00620B0D"/>
    <w:rsid w:val="006220BA"/>
    <w:rsid w:val="006221DE"/>
    <w:rsid w:val="006223ED"/>
    <w:rsid w:val="00623EC5"/>
    <w:rsid w:val="0062591E"/>
    <w:rsid w:val="00625DC6"/>
    <w:rsid w:val="00627532"/>
    <w:rsid w:val="00627603"/>
    <w:rsid w:val="00630AD1"/>
    <w:rsid w:val="00630E99"/>
    <w:rsid w:val="00631755"/>
    <w:rsid w:val="00632010"/>
    <w:rsid w:val="006339A2"/>
    <w:rsid w:val="00640BD9"/>
    <w:rsid w:val="00640E45"/>
    <w:rsid w:val="006416E5"/>
    <w:rsid w:val="00641E13"/>
    <w:rsid w:val="00642072"/>
    <w:rsid w:val="0064278A"/>
    <w:rsid w:val="00642EBB"/>
    <w:rsid w:val="00643447"/>
    <w:rsid w:val="006442C5"/>
    <w:rsid w:val="0064472B"/>
    <w:rsid w:val="0064522C"/>
    <w:rsid w:val="006453FA"/>
    <w:rsid w:val="006456D3"/>
    <w:rsid w:val="00646662"/>
    <w:rsid w:val="00646FD1"/>
    <w:rsid w:val="00647209"/>
    <w:rsid w:val="006474AF"/>
    <w:rsid w:val="0065079C"/>
    <w:rsid w:val="00650FAF"/>
    <w:rsid w:val="0065154A"/>
    <w:rsid w:val="006525F3"/>
    <w:rsid w:val="006528BB"/>
    <w:rsid w:val="00652AB8"/>
    <w:rsid w:val="00652B68"/>
    <w:rsid w:val="00652DA3"/>
    <w:rsid w:val="00652F4B"/>
    <w:rsid w:val="00653318"/>
    <w:rsid w:val="00653DB5"/>
    <w:rsid w:val="00655ACA"/>
    <w:rsid w:val="00655B2C"/>
    <w:rsid w:val="00655DAC"/>
    <w:rsid w:val="00655FF0"/>
    <w:rsid w:val="00656DDB"/>
    <w:rsid w:val="00657E27"/>
    <w:rsid w:val="00660A24"/>
    <w:rsid w:val="00660E12"/>
    <w:rsid w:val="00660E9D"/>
    <w:rsid w:val="00661935"/>
    <w:rsid w:val="00661B9E"/>
    <w:rsid w:val="00661EF2"/>
    <w:rsid w:val="0066297D"/>
    <w:rsid w:val="00663DCC"/>
    <w:rsid w:val="006643D0"/>
    <w:rsid w:val="0066460E"/>
    <w:rsid w:val="006651D5"/>
    <w:rsid w:val="0066538E"/>
    <w:rsid w:val="0066764C"/>
    <w:rsid w:val="00667EC6"/>
    <w:rsid w:val="00671141"/>
    <w:rsid w:val="00671821"/>
    <w:rsid w:val="00671BC4"/>
    <w:rsid w:val="00671C53"/>
    <w:rsid w:val="006721AF"/>
    <w:rsid w:val="00672658"/>
    <w:rsid w:val="00673612"/>
    <w:rsid w:val="00673C9A"/>
    <w:rsid w:val="00673FD3"/>
    <w:rsid w:val="00675193"/>
    <w:rsid w:val="00675ED9"/>
    <w:rsid w:val="00675EE5"/>
    <w:rsid w:val="006777B2"/>
    <w:rsid w:val="00680972"/>
    <w:rsid w:val="00680C5C"/>
    <w:rsid w:val="00680FAE"/>
    <w:rsid w:val="00681585"/>
    <w:rsid w:val="00682055"/>
    <w:rsid w:val="00682635"/>
    <w:rsid w:val="00682843"/>
    <w:rsid w:val="00682A12"/>
    <w:rsid w:val="00682F3A"/>
    <w:rsid w:val="00683578"/>
    <w:rsid w:val="006847C2"/>
    <w:rsid w:val="00684BEE"/>
    <w:rsid w:val="00684DB6"/>
    <w:rsid w:val="00684FD5"/>
    <w:rsid w:val="0068554C"/>
    <w:rsid w:val="006865B7"/>
    <w:rsid w:val="00686C21"/>
    <w:rsid w:val="00687372"/>
    <w:rsid w:val="006902D9"/>
    <w:rsid w:val="00690BA9"/>
    <w:rsid w:val="0069108B"/>
    <w:rsid w:val="00692060"/>
    <w:rsid w:val="0069236C"/>
    <w:rsid w:val="00692985"/>
    <w:rsid w:val="006929F4"/>
    <w:rsid w:val="00692A2C"/>
    <w:rsid w:val="00692C8B"/>
    <w:rsid w:val="006937F7"/>
    <w:rsid w:val="006939BC"/>
    <w:rsid w:val="00694042"/>
    <w:rsid w:val="0069496F"/>
    <w:rsid w:val="00695AE1"/>
    <w:rsid w:val="00695F64"/>
    <w:rsid w:val="0069673E"/>
    <w:rsid w:val="00696C43"/>
    <w:rsid w:val="006A023A"/>
    <w:rsid w:val="006A027F"/>
    <w:rsid w:val="006A06F8"/>
    <w:rsid w:val="006A23B0"/>
    <w:rsid w:val="006A2FF9"/>
    <w:rsid w:val="006A35B7"/>
    <w:rsid w:val="006A3961"/>
    <w:rsid w:val="006A4070"/>
    <w:rsid w:val="006A41C2"/>
    <w:rsid w:val="006A41CB"/>
    <w:rsid w:val="006A4996"/>
    <w:rsid w:val="006A6B5E"/>
    <w:rsid w:val="006A6DA7"/>
    <w:rsid w:val="006A790A"/>
    <w:rsid w:val="006B1695"/>
    <w:rsid w:val="006B16DE"/>
    <w:rsid w:val="006B17BA"/>
    <w:rsid w:val="006B1978"/>
    <w:rsid w:val="006B2A94"/>
    <w:rsid w:val="006B2CB6"/>
    <w:rsid w:val="006B3480"/>
    <w:rsid w:val="006B4415"/>
    <w:rsid w:val="006B4820"/>
    <w:rsid w:val="006B4EB6"/>
    <w:rsid w:val="006B5E0B"/>
    <w:rsid w:val="006B6C86"/>
    <w:rsid w:val="006B7464"/>
    <w:rsid w:val="006B7B4C"/>
    <w:rsid w:val="006C03C7"/>
    <w:rsid w:val="006C0704"/>
    <w:rsid w:val="006C0F43"/>
    <w:rsid w:val="006C2003"/>
    <w:rsid w:val="006C35DC"/>
    <w:rsid w:val="006C3BCC"/>
    <w:rsid w:val="006C4035"/>
    <w:rsid w:val="006C4984"/>
    <w:rsid w:val="006C49D9"/>
    <w:rsid w:val="006C4D77"/>
    <w:rsid w:val="006C5808"/>
    <w:rsid w:val="006C5F3D"/>
    <w:rsid w:val="006C609F"/>
    <w:rsid w:val="006C69C5"/>
    <w:rsid w:val="006C6E64"/>
    <w:rsid w:val="006D0425"/>
    <w:rsid w:val="006D0841"/>
    <w:rsid w:val="006D08A1"/>
    <w:rsid w:val="006D0B8B"/>
    <w:rsid w:val="006D0BD0"/>
    <w:rsid w:val="006D1787"/>
    <w:rsid w:val="006D31D8"/>
    <w:rsid w:val="006D4963"/>
    <w:rsid w:val="006D49BD"/>
    <w:rsid w:val="006D50B6"/>
    <w:rsid w:val="006D5E2C"/>
    <w:rsid w:val="006D5F34"/>
    <w:rsid w:val="006D678D"/>
    <w:rsid w:val="006D754C"/>
    <w:rsid w:val="006D783D"/>
    <w:rsid w:val="006D7C97"/>
    <w:rsid w:val="006E0205"/>
    <w:rsid w:val="006E0CBC"/>
    <w:rsid w:val="006E0E6B"/>
    <w:rsid w:val="006E1BAB"/>
    <w:rsid w:val="006E2365"/>
    <w:rsid w:val="006E2C73"/>
    <w:rsid w:val="006E32E8"/>
    <w:rsid w:val="006E39DB"/>
    <w:rsid w:val="006E3BEB"/>
    <w:rsid w:val="006E432D"/>
    <w:rsid w:val="006E4614"/>
    <w:rsid w:val="006E461D"/>
    <w:rsid w:val="006E487C"/>
    <w:rsid w:val="006E497C"/>
    <w:rsid w:val="006E51E3"/>
    <w:rsid w:val="006E59DF"/>
    <w:rsid w:val="006E646E"/>
    <w:rsid w:val="006E666A"/>
    <w:rsid w:val="006E68E5"/>
    <w:rsid w:val="006E6EFA"/>
    <w:rsid w:val="006E7D0F"/>
    <w:rsid w:val="006F0947"/>
    <w:rsid w:val="006F0EC1"/>
    <w:rsid w:val="006F1C39"/>
    <w:rsid w:val="006F4040"/>
    <w:rsid w:val="006F4FA5"/>
    <w:rsid w:val="006F55B0"/>
    <w:rsid w:val="006F594E"/>
    <w:rsid w:val="006F5E06"/>
    <w:rsid w:val="0070014B"/>
    <w:rsid w:val="00700989"/>
    <w:rsid w:val="00700A40"/>
    <w:rsid w:val="0070174D"/>
    <w:rsid w:val="00702D34"/>
    <w:rsid w:val="00702ECB"/>
    <w:rsid w:val="00704192"/>
    <w:rsid w:val="00705652"/>
    <w:rsid w:val="00705994"/>
    <w:rsid w:val="00705CC0"/>
    <w:rsid w:val="00705EAF"/>
    <w:rsid w:val="00706802"/>
    <w:rsid w:val="00706B96"/>
    <w:rsid w:val="00706CA9"/>
    <w:rsid w:val="00707174"/>
    <w:rsid w:val="0071144C"/>
    <w:rsid w:val="00713606"/>
    <w:rsid w:val="00713D38"/>
    <w:rsid w:val="007141BA"/>
    <w:rsid w:val="0071476C"/>
    <w:rsid w:val="00714A49"/>
    <w:rsid w:val="00714B46"/>
    <w:rsid w:val="00715345"/>
    <w:rsid w:val="00716B19"/>
    <w:rsid w:val="00717B02"/>
    <w:rsid w:val="0072079D"/>
    <w:rsid w:val="00720BFD"/>
    <w:rsid w:val="0072110B"/>
    <w:rsid w:val="007211EC"/>
    <w:rsid w:val="00722E3C"/>
    <w:rsid w:val="007231CD"/>
    <w:rsid w:val="0072329C"/>
    <w:rsid w:val="007236A1"/>
    <w:rsid w:val="00723736"/>
    <w:rsid w:val="0072420E"/>
    <w:rsid w:val="007259CE"/>
    <w:rsid w:val="00725D53"/>
    <w:rsid w:val="007261AA"/>
    <w:rsid w:val="00727112"/>
    <w:rsid w:val="00731E25"/>
    <w:rsid w:val="00732AFD"/>
    <w:rsid w:val="00733790"/>
    <w:rsid w:val="00733AEA"/>
    <w:rsid w:val="007342C6"/>
    <w:rsid w:val="00734F92"/>
    <w:rsid w:val="00735503"/>
    <w:rsid w:val="0073597D"/>
    <w:rsid w:val="00735CD1"/>
    <w:rsid w:val="007360E2"/>
    <w:rsid w:val="00736843"/>
    <w:rsid w:val="00736FB7"/>
    <w:rsid w:val="007373AF"/>
    <w:rsid w:val="0073749F"/>
    <w:rsid w:val="007379EC"/>
    <w:rsid w:val="00737C8C"/>
    <w:rsid w:val="007400A7"/>
    <w:rsid w:val="00740259"/>
    <w:rsid w:val="0074089A"/>
    <w:rsid w:val="00740BB5"/>
    <w:rsid w:val="00741B4A"/>
    <w:rsid w:val="0074215D"/>
    <w:rsid w:val="0074383C"/>
    <w:rsid w:val="0074432A"/>
    <w:rsid w:val="0074469B"/>
    <w:rsid w:val="00745AA3"/>
    <w:rsid w:val="00745B12"/>
    <w:rsid w:val="00745EAC"/>
    <w:rsid w:val="00746109"/>
    <w:rsid w:val="00746120"/>
    <w:rsid w:val="00747DF7"/>
    <w:rsid w:val="00750441"/>
    <w:rsid w:val="0075114A"/>
    <w:rsid w:val="00751695"/>
    <w:rsid w:val="00751E9A"/>
    <w:rsid w:val="007537AE"/>
    <w:rsid w:val="007539BF"/>
    <w:rsid w:val="00754288"/>
    <w:rsid w:val="007547A4"/>
    <w:rsid w:val="007547B7"/>
    <w:rsid w:val="00756343"/>
    <w:rsid w:val="00756E03"/>
    <w:rsid w:val="00756EB2"/>
    <w:rsid w:val="00756FFD"/>
    <w:rsid w:val="00757F35"/>
    <w:rsid w:val="007604FA"/>
    <w:rsid w:val="00760801"/>
    <w:rsid w:val="00761735"/>
    <w:rsid w:val="00761B70"/>
    <w:rsid w:val="0076214B"/>
    <w:rsid w:val="00762A2F"/>
    <w:rsid w:val="00764634"/>
    <w:rsid w:val="00764D46"/>
    <w:rsid w:val="00765195"/>
    <w:rsid w:val="00765338"/>
    <w:rsid w:val="00765F60"/>
    <w:rsid w:val="00766863"/>
    <w:rsid w:val="00766DD5"/>
    <w:rsid w:val="0076721D"/>
    <w:rsid w:val="00767A24"/>
    <w:rsid w:val="00770A1C"/>
    <w:rsid w:val="00770CBD"/>
    <w:rsid w:val="007718F8"/>
    <w:rsid w:val="00772382"/>
    <w:rsid w:val="00772701"/>
    <w:rsid w:val="0077274A"/>
    <w:rsid w:val="00772E4A"/>
    <w:rsid w:val="00773BAE"/>
    <w:rsid w:val="00773C79"/>
    <w:rsid w:val="00773D09"/>
    <w:rsid w:val="0077454D"/>
    <w:rsid w:val="00774764"/>
    <w:rsid w:val="00775F8A"/>
    <w:rsid w:val="00776132"/>
    <w:rsid w:val="00776A60"/>
    <w:rsid w:val="00776C9A"/>
    <w:rsid w:val="00777761"/>
    <w:rsid w:val="0077780E"/>
    <w:rsid w:val="007805B8"/>
    <w:rsid w:val="00780966"/>
    <w:rsid w:val="007815BF"/>
    <w:rsid w:val="00781AF7"/>
    <w:rsid w:val="0078368E"/>
    <w:rsid w:val="00783CB0"/>
    <w:rsid w:val="0078486C"/>
    <w:rsid w:val="00786599"/>
    <w:rsid w:val="00786657"/>
    <w:rsid w:val="00786EEB"/>
    <w:rsid w:val="00786EEE"/>
    <w:rsid w:val="007871D6"/>
    <w:rsid w:val="0079125D"/>
    <w:rsid w:val="00791623"/>
    <w:rsid w:val="00792836"/>
    <w:rsid w:val="00792C8A"/>
    <w:rsid w:val="00792CC2"/>
    <w:rsid w:val="00792D4C"/>
    <w:rsid w:val="0079357F"/>
    <w:rsid w:val="007938B4"/>
    <w:rsid w:val="007943F0"/>
    <w:rsid w:val="00795367"/>
    <w:rsid w:val="00795545"/>
    <w:rsid w:val="00795FF8"/>
    <w:rsid w:val="007969DE"/>
    <w:rsid w:val="00797EEA"/>
    <w:rsid w:val="007A0A50"/>
    <w:rsid w:val="007A37F1"/>
    <w:rsid w:val="007A42C0"/>
    <w:rsid w:val="007A43B3"/>
    <w:rsid w:val="007A51DD"/>
    <w:rsid w:val="007A5938"/>
    <w:rsid w:val="007A5DAA"/>
    <w:rsid w:val="007B003A"/>
    <w:rsid w:val="007B0323"/>
    <w:rsid w:val="007B048B"/>
    <w:rsid w:val="007B1412"/>
    <w:rsid w:val="007B198C"/>
    <w:rsid w:val="007B2DF7"/>
    <w:rsid w:val="007B3A9C"/>
    <w:rsid w:val="007B3F02"/>
    <w:rsid w:val="007B44DF"/>
    <w:rsid w:val="007B4D36"/>
    <w:rsid w:val="007B4EC2"/>
    <w:rsid w:val="007B5055"/>
    <w:rsid w:val="007B5858"/>
    <w:rsid w:val="007B5C99"/>
    <w:rsid w:val="007B5E73"/>
    <w:rsid w:val="007B6689"/>
    <w:rsid w:val="007B6AA5"/>
    <w:rsid w:val="007B6B8B"/>
    <w:rsid w:val="007C02C1"/>
    <w:rsid w:val="007C1162"/>
    <w:rsid w:val="007C168A"/>
    <w:rsid w:val="007C2364"/>
    <w:rsid w:val="007C27FE"/>
    <w:rsid w:val="007C299B"/>
    <w:rsid w:val="007C302F"/>
    <w:rsid w:val="007C3B52"/>
    <w:rsid w:val="007C3E54"/>
    <w:rsid w:val="007C4A52"/>
    <w:rsid w:val="007C5E65"/>
    <w:rsid w:val="007C5E86"/>
    <w:rsid w:val="007C692E"/>
    <w:rsid w:val="007C6B48"/>
    <w:rsid w:val="007C71AB"/>
    <w:rsid w:val="007D1416"/>
    <w:rsid w:val="007D291B"/>
    <w:rsid w:val="007D2C31"/>
    <w:rsid w:val="007D345A"/>
    <w:rsid w:val="007D35DB"/>
    <w:rsid w:val="007D3EF3"/>
    <w:rsid w:val="007D4399"/>
    <w:rsid w:val="007D5474"/>
    <w:rsid w:val="007D592D"/>
    <w:rsid w:val="007D642E"/>
    <w:rsid w:val="007D6514"/>
    <w:rsid w:val="007D7729"/>
    <w:rsid w:val="007D7EE4"/>
    <w:rsid w:val="007E0157"/>
    <w:rsid w:val="007E067E"/>
    <w:rsid w:val="007E1A03"/>
    <w:rsid w:val="007E1F78"/>
    <w:rsid w:val="007E2F6A"/>
    <w:rsid w:val="007E428C"/>
    <w:rsid w:val="007E449E"/>
    <w:rsid w:val="007E4FA2"/>
    <w:rsid w:val="007E533C"/>
    <w:rsid w:val="007E66EE"/>
    <w:rsid w:val="007E6E44"/>
    <w:rsid w:val="007E77DE"/>
    <w:rsid w:val="007E7C3F"/>
    <w:rsid w:val="007F1363"/>
    <w:rsid w:val="007F1C83"/>
    <w:rsid w:val="007F2201"/>
    <w:rsid w:val="007F2CDB"/>
    <w:rsid w:val="007F2E10"/>
    <w:rsid w:val="007F3275"/>
    <w:rsid w:val="007F370E"/>
    <w:rsid w:val="007F4019"/>
    <w:rsid w:val="007F4B75"/>
    <w:rsid w:val="007F62F1"/>
    <w:rsid w:val="007F6420"/>
    <w:rsid w:val="007F69D6"/>
    <w:rsid w:val="007F6F13"/>
    <w:rsid w:val="007F7079"/>
    <w:rsid w:val="008013FB"/>
    <w:rsid w:val="00801823"/>
    <w:rsid w:val="00801C8C"/>
    <w:rsid w:val="0080205A"/>
    <w:rsid w:val="0080230F"/>
    <w:rsid w:val="00802A76"/>
    <w:rsid w:val="00802F00"/>
    <w:rsid w:val="00804BB8"/>
    <w:rsid w:val="00806E67"/>
    <w:rsid w:val="008070F3"/>
    <w:rsid w:val="0080725A"/>
    <w:rsid w:val="0081018E"/>
    <w:rsid w:val="00811D24"/>
    <w:rsid w:val="00812CAB"/>
    <w:rsid w:val="008144FB"/>
    <w:rsid w:val="008149F1"/>
    <w:rsid w:val="00814BA4"/>
    <w:rsid w:val="00815BF1"/>
    <w:rsid w:val="008175EC"/>
    <w:rsid w:val="00820A15"/>
    <w:rsid w:val="008215AF"/>
    <w:rsid w:val="008218CD"/>
    <w:rsid w:val="00821A53"/>
    <w:rsid w:val="00822617"/>
    <w:rsid w:val="00822BF8"/>
    <w:rsid w:val="008254B1"/>
    <w:rsid w:val="008259F8"/>
    <w:rsid w:val="00825A86"/>
    <w:rsid w:val="00825E7C"/>
    <w:rsid w:val="0082723B"/>
    <w:rsid w:val="008302D4"/>
    <w:rsid w:val="00830B15"/>
    <w:rsid w:val="00831320"/>
    <w:rsid w:val="00831420"/>
    <w:rsid w:val="0083238F"/>
    <w:rsid w:val="00833181"/>
    <w:rsid w:val="0083375B"/>
    <w:rsid w:val="00835B68"/>
    <w:rsid w:val="008367F0"/>
    <w:rsid w:val="00840504"/>
    <w:rsid w:val="00840A7E"/>
    <w:rsid w:val="00840F14"/>
    <w:rsid w:val="00840F49"/>
    <w:rsid w:val="008411E9"/>
    <w:rsid w:val="00841FC6"/>
    <w:rsid w:val="00843805"/>
    <w:rsid w:val="008440F6"/>
    <w:rsid w:val="00845622"/>
    <w:rsid w:val="00845643"/>
    <w:rsid w:val="00845C15"/>
    <w:rsid w:val="008474D9"/>
    <w:rsid w:val="008475A0"/>
    <w:rsid w:val="00847727"/>
    <w:rsid w:val="00847BC8"/>
    <w:rsid w:val="0085106B"/>
    <w:rsid w:val="00851084"/>
    <w:rsid w:val="0085212C"/>
    <w:rsid w:val="0085372B"/>
    <w:rsid w:val="008537F4"/>
    <w:rsid w:val="00853B13"/>
    <w:rsid w:val="00853D08"/>
    <w:rsid w:val="0085437E"/>
    <w:rsid w:val="00855CB2"/>
    <w:rsid w:val="00856351"/>
    <w:rsid w:val="00856A6F"/>
    <w:rsid w:val="00857369"/>
    <w:rsid w:val="0085798E"/>
    <w:rsid w:val="00860A93"/>
    <w:rsid w:val="00860A9B"/>
    <w:rsid w:val="00863B9A"/>
    <w:rsid w:val="00863BBE"/>
    <w:rsid w:val="008661DB"/>
    <w:rsid w:val="008664FD"/>
    <w:rsid w:val="008669EF"/>
    <w:rsid w:val="00866C17"/>
    <w:rsid w:val="00866D9C"/>
    <w:rsid w:val="0086726B"/>
    <w:rsid w:val="00867546"/>
    <w:rsid w:val="008703F2"/>
    <w:rsid w:val="0087115F"/>
    <w:rsid w:val="00871648"/>
    <w:rsid w:val="008716F9"/>
    <w:rsid w:val="0087199F"/>
    <w:rsid w:val="008740D1"/>
    <w:rsid w:val="00874929"/>
    <w:rsid w:val="00874B00"/>
    <w:rsid w:val="0087681E"/>
    <w:rsid w:val="00876C4F"/>
    <w:rsid w:val="00877A99"/>
    <w:rsid w:val="00877FA9"/>
    <w:rsid w:val="00877FAE"/>
    <w:rsid w:val="0088042C"/>
    <w:rsid w:val="00880565"/>
    <w:rsid w:val="00881322"/>
    <w:rsid w:val="008843C0"/>
    <w:rsid w:val="00885604"/>
    <w:rsid w:val="0088588C"/>
    <w:rsid w:val="00885A26"/>
    <w:rsid w:val="0088790C"/>
    <w:rsid w:val="0089006E"/>
    <w:rsid w:val="00890411"/>
    <w:rsid w:val="008906E9"/>
    <w:rsid w:val="008908AB"/>
    <w:rsid w:val="00890D31"/>
    <w:rsid w:val="00891EF8"/>
    <w:rsid w:val="00891F9E"/>
    <w:rsid w:val="008955C9"/>
    <w:rsid w:val="008955D5"/>
    <w:rsid w:val="008962F9"/>
    <w:rsid w:val="008965F3"/>
    <w:rsid w:val="00896730"/>
    <w:rsid w:val="00896EB3"/>
    <w:rsid w:val="00897728"/>
    <w:rsid w:val="00897B2F"/>
    <w:rsid w:val="008A6E5B"/>
    <w:rsid w:val="008A773E"/>
    <w:rsid w:val="008A78D1"/>
    <w:rsid w:val="008B0467"/>
    <w:rsid w:val="008B081C"/>
    <w:rsid w:val="008B1515"/>
    <w:rsid w:val="008B1BC0"/>
    <w:rsid w:val="008B1DB3"/>
    <w:rsid w:val="008B254D"/>
    <w:rsid w:val="008B2655"/>
    <w:rsid w:val="008B306D"/>
    <w:rsid w:val="008B30B2"/>
    <w:rsid w:val="008B359E"/>
    <w:rsid w:val="008B3952"/>
    <w:rsid w:val="008B4061"/>
    <w:rsid w:val="008B465C"/>
    <w:rsid w:val="008B50A0"/>
    <w:rsid w:val="008B5C0E"/>
    <w:rsid w:val="008B6CE3"/>
    <w:rsid w:val="008B6DB3"/>
    <w:rsid w:val="008B766C"/>
    <w:rsid w:val="008B7AEC"/>
    <w:rsid w:val="008C1A7D"/>
    <w:rsid w:val="008C3B03"/>
    <w:rsid w:val="008C4CCF"/>
    <w:rsid w:val="008C4E21"/>
    <w:rsid w:val="008C5308"/>
    <w:rsid w:val="008C6727"/>
    <w:rsid w:val="008C7DE5"/>
    <w:rsid w:val="008D0871"/>
    <w:rsid w:val="008D0E95"/>
    <w:rsid w:val="008D1290"/>
    <w:rsid w:val="008D1E87"/>
    <w:rsid w:val="008D2048"/>
    <w:rsid w:val="008D2420"/>
    <w:rsid w:val="008D258D"/>
    <w:rsid w:val="008D3FC5"/>
    <w:rsid w:val="008D5ECD"/>
    <w:rsid w:val="008D6199"/>
    <w:rsid w:val="008D696C"/>
    <w:rsid w:val="008E0182"/>
    <w:rsid w:val="008E06A2"/>
    <w:rsid w:val="008E0B26"/>
    <w:rsid w:val="008E108F"/>
    <w:rsid w:val="008E1401"/>
    <w:rsid w:val="008E164A"/>
    <w:rsid w:val="008E19D7"/>
    <w:rsid w:val="008E2211"/>
    <w:rsid w:val="008E2C8F"/>
    <w:rsid w:val="008E3559"/>
    <w:rsid w:val="008E3842"/>
    <w:rsid w:val="008E3C70"/>
    <w:rsid w:val="008E3CCF"/>
    <w:rsid w:val="008E5C98"/>
    <w:rsid w:val="008E5F16"/>
    <w:rsid w:val="008E673D"/>
    <w:rsid w:val="008E6B41"/>
    <w:rsid w:val="008E6C57"/>
    <w:rsid w:val="008E6F54"/>
    <w:rsid w:val="008E712A"/>
    <w:rsid w:val="008E740E"/>
    <w:rsid w:val="008E7A51"/>
    <w:rsid w:val="008F03B9"/>
    <w:rsid w:val="008F0DF2"/>
    <w:rsid w:val="008F14C2"/>
    <w:rsid w:val="008F2929"/>
    <w:rsid w:val="008F39AC"/>
    <w:rsid w:val="008F4D4F"/>
    <w:rsid w:val="008F6490"/>
    <w:rsid w:val="008F7916"/>
    <w:rsid w:val="008F7DD5"/>
    <w:rsid w:val="00900A37"/>
    <w:rsid w:val="00901BCE"/>
    <w:rsid w:val="00901D35"/>
    <w:rsid w:val="0090201C"/>
    <w:rsid w:val="00902EF2"/>
    <w:rsid w:val="0090331A"/>
    <w:rsid w:val="00904499"/>
    <w:rsid w:val="00904CB5"/>
    <w:rsid w:val="00904E6F"/>
    <w:rsid w:val="009050AB"/>
    <w:rsid w:val="009053FB"/>
    <w:rsid w:val="00905801"/>
    <w:rsid w:val="0090606C"/>
    <w:rsid w:val="00906160"/>
    <w:rsid w:val="009061CB"/>
    <w:rsid w:val="00907FD8"/>
    <w:rsid w:val="009116B0"/>
    <w:rsid w:val="00911A7F"/>
    <w:rsid w:val="00911B3D"/>
    <w:rsid w:val="00911B6A"/>
    <w:rsid w:val="009123BB"/>
    <w:rsid w:val="00912B78"/>
    <w:rsid w:val="00912D4D"/>
    <w:rsid w:val="00912FBF"/>
    <w:rsid w:val="009149F4"/>
    <w:rsid w:val="00915351"/>
    <w:rsid w:val="00915B74"/>
    <w:rsid w:val="0091649E"/>
    <w:rsid w:val="00916A12"/>
    <w:rsid w:val="0091776F"/>
    <w:rsid w:val="009200F3"/>
    <w:rsid w:val="00920DF5"/>
    <w:rsid w:val="00921174"/>
    <w:rsid w:val="009213C1"/>
    <w:rsid w:val="00923690"/>
    <w:rsid w:val="009236A3"/>
    <w:rsid w:val="00923C8F"/>
    <w:rsid w:val="009246CF"/>
    <w:rsid w:val="0092470F"/>
    <w:rsid w:val="00924817"/>
    <w:rsid w:val="00925DAB"/>
    <w:rsid w:val="009267D6"/>
    <w:rsid w:val="00926A35"/>
    <w:rsid w:val="009302A8"/>
    <w:rsid w:val="0093030F"/>
    <w:rsid w:val="00932187"/>
    <w:rsid w:val="00932890"/>
    <w:rsid w:val="00932D67"/>
    <w:rsid w:val="00933623"/>
    <w:rsid w:val="0093542A"/>
    <w:rsid w:val="00935A2E"/>
    <w:rsid w:val="00935CCA"/>
    <w:rsid w:val="00935E1E"/>
    <w:rsid w:val="00936616"/>
    <w:rsid w:val="0093678B"/>
    <w:rsid w:val="00936CD9"/>
    <w:rsid w:val="00936F8C"/>
    <w:rsid w:val="0093784F"/>
    <w:rsid w:val="00937DEB"/>
    <w:rsid w:val="00941379"/>
    <w:rsid w:val="00942453"/>
    <w:rsid w:val="00942A1A"/>
    <w:rsid w:val="00943941"/>
    <w:rsid w:val="00943C0C"/>
    <w:rsid w:val="00944E93"/>
    <w:rsid w:val="00944EFB"/>
    <w:rsid w:val="00945270"/>
    <w:rsid w:val="009454A7"/>
    <w:rsid w:val="009457CC"/>
    <w:rsid w:val="00945DA6"/>
    <w:rsid w:val="00946497"/>
    <w:rsid w:val="00946536"/>
    <w:rsid w:val="0094665B"/>
    <w:rsid w:val="00946DE8"/>
    <w:rsid w:val="00947324"/>
    <w:rsid w:val="0095045F"/>
    <w:rsid w:val="009505FB"/>
    <w:rsid w:val="00950771"/>
    <w:rsid w:val="00950A19"/>
    <w:rsid w:val="00952342"/>
    <w:rsid w:val="00952F3C"/>
    <w:rsid w:val="0095370F"/>
    <w:rsid w:val="00953894"/>
    <w:rsid w:val="009574CF"/>
    <w:rsid w:val="0095778B"/>
    <w:rsid w:val="00960A8A"/>
    <w:rsid w:val="00960C6C"/>
    <w:rsid w:val="00961210"/>
    <w:rsid w:val="00961541"/>
    <w:rsid w:val="0096158C"/>
    <w:rsid w:val="009625B8"/>
    <w:rsid w:val="00962B02"/>
    <w:rsid w:val="0096346C"/>
    <w:rsid w:val="00963E6C"/>
    <w:rsid w:val="00963E9A"/>
    <w:rsid w:val="009659D8"/>
    <w:rsid w:val="00966294"/>
    <w:rsid w:val="009669F9"/>
    <w:rsid w:val="00966CF3"/>
    <w:rsid w:val="0096713C"/>
    <w:rsid w:val="00967CB5"/>
    <w:rsid w:val="00967D59"/>
    <w:rsid w:val="00970934"/>
    <w:rsid w:val="00970EFC"/>
    <w:rsid w:val="00971C70"/>
    <w:rsid w:val="00971FE7"/>
    <w:rsid w:val="00972346"/>
    <w:rsid w:val="0097344F"/>
    <w:rsid w:val="00974897"/>
    <w:rsid w:val="00974A0A"/>
    <w:rsid w:val="00974E27"/>
    <w:rsid w:val="009751FD"/>
    <w:rsid w:val="009753F5"/>
    <w:rsid w:val="009756E0"/>
    <w:rsid w:val="00976AA9"/>
    <w:rsid w:val="00977A6A"/>
    <w:rsid w:val="0098003E"/>
    <w:rsid w:val="009802AC"/>
    <w:rsid w:val="009857AA"/>
    <w:rsid w:val="009863C1"/>
    <w:rsid w:val="00986BA7"/>
    <w:rsid w:val="00986E98"/>
    <w:rsid w:val="00986F30"/>
    <w:rsid w:val="00990CBD"/>
    <w:rsid w:val="00990CD6"/>
    <w:rsid w:val="00991534"/>
    <w:rsid w:val="00991EB5"/>
    <w:rsid w:val="00992094"/>
    <w:rsid w:val="00993EA1"/>
    <w:rsid w:val="009951DE"/>
    <w:rsid w:val="009951FD"/>
    <w:rsid w:val="009953F7"/>
    <w:rsid w:val="0099546E"/>
    <w:rsid w:val="00995628"/>
    <w:rsid w:val="00995EAE"/>
    <w:rsid w:val="009960E1"/>
    <w:rsid w:val="009964DB"/>
    <w:rsid w:val="00996D45"/>
    <w:rsid w:val="00997730"/>
    <w:rsid w:val="00997C86"/>
    <w:rsid w:val="009A071F"/>
    <w:rsid w:val="009A0D56"/>
    <w:rsid w:val="009A10C7"/>
    <w:rsid w:val="009A1CB5"/>
    <w:rsid w:val="009A378B"/>
    <w:rsid w:val="009A3957"/>
    <w:rsid w:val="009A400E"/>
    <w:rsid w:val="009A5AE9"/>
    <w:rsid w:val="009A5DB3"/>
    <w:rsid w:val="009A6906"/>
    <w:rsid w:val="009A70C6"/>
    <w:rsid w:val="009A7BB8"/>
    <w:rsid w:val="009A7E87"/>
    <w:rsid w:val="009B035B"/>
    <w:rsid w:val="009B0647"/>
    <w:rsid w:val="009B09A9"/>
    <w:rsid w:val="009B0D6B"/>
    <w:rsid w:val="009B1B10"/>
    <w:rsid w:val="009B1C43"/>
    <w:rsid w:val="009B240A"/>
    <w:rsid w:val="009B2AB6"/>
    <w:rsid w:val="009B36F3"/>
    <w:rsid w:val="009B37AD"/>
    <w:rsid w:val="009B3C85"/>
    <w:rsid w:val="009B3FDA"/>
    <w:rsid w:val="009B4ABA"/>
    <w:rsid w:val="009B58B9"/>
    <w:rsid w:val="009B5BD6"/>
    <w:rsid w:val="009B5EF7"/>
    <w:rsid w:val="009C0001"/>
    <w:rsid w:val="009C1194"/>
    <w:rsid w:val="009C2D33"/>
    <w:rsid w:val="009C2F68"/>
    <w:rsid w:val="009C31E6"/>
    <w:rsid w:val="009C3213"/>
    <w:rsid w:val="009C3687"/>
    <w:rsid w:val="009C3DB9"/>
    <w:rsid w:val="009C4002"/>
    <w:rsid w:val="009C4EF2"/>
    <w:rsid w:val="009C54C2"/>
    <w:rsid w:val="009C72EB"/>
    <w:rsid w:val="009C7786"/>
    <w:rsid w:val="009D0203"/>
    <w:rsid w:val="009D17D4"/>
    <w:rsid w:val="009D199F"/>
    <w:rsid w:val="009D2839"/>
    <w:rsid w:val="009D283D"/>
    <w:rsid w:val="009D29C7"/>
    <w:rsid w:val="009D4299"/>
    <w:rsid w:val="009D75F7"/>
    <w:rsid w:val="009D7E02"/>
    <w:rsid w:val="009E00A4"/>
    <w:rsid w:val="009E2631"/>
    <w:rsid w:val="009E29BD"/>
    <w:rsid w:val="009E2EBE"/>
    <w:rsid w:val="009E38CF"/>
    <w:rsid w:val="009E3B02"/>
    <w:rsid w:val="009E3B36"/>
    <w:rsid w:val="009E4306"/>
    <w:rsid w:val="009E467F"/>
    <w:rsid w:val="009E4BFC"/>
    <w:rsid w:val="009E4E93"/>
    <w:rsid w:val="009E5090"/>
    <w:rsid w:val="009E52E7"/>
    <w:rsid w:val="009E5391"/>
    <w:rsid w:val="009E5434"/>
    <w:rsid w:val="009E5730"/>
    <w:rsid w:val="009E6A95"/>
    <w:rsid w:val="009E6A96"/>
    <w:rsid w:val="009F0886"/>
    <w:rsid w:val="009F0B97"/>
    <w:rsid w:val="009F20DF"/>
    <w:rsid w:val="009F2857"/>
    <w:rsid w:val="009F2B6B"/>
    <w:rsid w:val="009F46B5"/>
    <w:rsid w:val="009F49B4"/>
    <w:rsid w:val="009F4C3A"/>
    <w:rsid w:val="009F526F"/>
    <w:rsid w:val="009F5919"/>
    <w:rsid w:val="009F6121"/>
    <w:rsid w:val="009F61A1"/>
    <w:rsid w:val="009F6312"/>
    <w:rsid w:val="00A00695"/>
    <w:rsid w:val="00A00B44"/>
    <w:rsid w:val="00A00E11"/>
    <w:rsid w:val="00A011F7"/>
    <w:rsid w:val="00A025E6"/>
    <w:rsid w:val="00A0338A"/>
    <w:rsid w:val="00A0388A"/>
    <w:rsid w:val="00A03EB0"/>
    <w:rsid w:val="00A04609"/>
    <w:rsid w:val="00A04790"/>
    <w:rsid w:val="00A05B95"/>
    <w:rsid w:val="00A06F38"/>
    <w:rsid w:val="00A06F71"/>
    <w:rsid w:val="00A0701B"/>
    <w:rsid w:val="00A1070E"/>
    <w:rsid w:val="00A10929"/>
    <w:rsid w:val="00A10DFE"/>
    <w:rsid w:val="00A1146C"/>
    <w:rsid w:val="00A11542"/>
    <w:rsid w:val="00A1200F"/>
    <w:rsid w:val="00A12349"/>
    <w:rsid w:val="00A12F7D"/>
    <w:rsid w:val="00A144BA"/>
    <w:rsid w:val="00A1477E"/>
    <w:rsid w:val="00A15622"/>
    <w:rsid w:val="00A15B87"/>
    <w:rsid w:val="00A16625"/>
    <w:rsid w:val="00A16959"/>
    <w:rsid w:val="00A16DC4"/>
    <w:rsid w:val="00A16E22"/>
    <w:rsid w:val="00A172E2"/>
    <w:rsid w:val="00A17636"/>
    <w:rsid w:val="00A1787B"/>
    <w:rsid w:val="00A17B78"/>
    <w:rsid w:val="00A17FB0"/>
    <w:rsid w:val="00A20932"/>
    <w:rsid w:val="00A216D8"/>
    <w:rsid w:val="00A220EE"/>
    <w:rsid w:val="00A2241B"/>
    <w:rsid w:val="00A23B92"/>
    <w:rsid w:val="00A25081"/>
    <w:rsid w:val="00A2550F"/>
    <w:rsid w:val="00A2685A"/>
    <w:rsid w:val="00A27136"/>
    <w:rsid w:val="00A27175"/>
    <w:rsid w:val="00A278A1"/>
    <w:rsid w:val="00A27DF2"/>
    <w:rsid w:val="00A27F0C"/>
    <w:rsid w:val="00A30BB1"/>
    <w:rsid w:val="00A30C06"/>
    <w:rsid w:val="00A30C73"/>
    <w:rsid w:val="00A30D39"/>
    <w:rsid w:val="00A31024"/>
    <w:rsid w:val="00A3287F"/>
    <w:rsid w:val="00A332F4"/>
    <w:rsid w:val="00A3455D"/>
    <w:rsid w:val="00A35A00"/>
    <w:rsid w:val="00A36098"/>
    <w:rsid w:val="00A36640"/>
    <w:rsid w:val="00A36B96"/>
    <w:rsid w:val="00A3732E"/>
    <w:rsid w:val="00A37416"/>
    <w:rsid w:val="00A37419"/>
    <w:rsid w:val="00A4048F"/>
    <w:rsid w:val="00A40557"/>
    <w:rsid w:val="00A40C4D"/>
    <w:rsid w:val="00A41831"/>
    <w:rsid w:val="00A419D7"/>
    <w:rsid w:val="00A419EB"/>
    <w:rsid w:val="00A4319A"/>
    <w:rsid w:val="00A444E0"/>
    <w:rsid w:val="00A452B0"/>
    <w:rsid w:val="00A4530B"/>
    <w:rsid w:val="00A4560D"/>
    <w:rsid w:val="00A459CF"/>
    <w:rsid w:val="00A45D65"/>
    <w:rsid w:val="00A46BD6"/>
    <w:rsid w:val="00A47B7A"/>
    <w:rsid w:val="00A505A5"/>
    <w:rsid w:val="00A50E1B"/>
    <w:rsid w:val="00A517AF"/>
    <w:rsid w:val="00A51D2D"/>
    <w:rsid w:val="00A52DAA"/>
    <w:rsid w:val="00A52FEB"/>
    <w:rsid w:val="00A53B9A"/>
    <w:rsid w:val="00A5407D"/>
    <w:rsid w:val="00A547DE"/>
    <w:rsid w:val="00A55EB5"/>
    <w:rsid w:val="00A5753D"/>
    <w:rsid w:val="00A575CC"/>
    <w:rsid w:val="00A5760F"/>
    <w:rsid w:val="00A5786F"/>
    <w:rsid w:val="00A604D2"/>
    <w:rsid w:val="00A60914"/>
    <w:rsid w:val="00A61F4B"/>
    <w:rsid w:val="00A65092"/>
    <w:rsid w:val="00A65487"/>
    <w:rsid w:val="00A6597F"/>
    <w:rsid w:val="00A66ACF"/>
    <w:rsid w:val="00A66B29"/>
    <w:rsid w:val="00A67205"/>
    <w:rsid w:val="00A67B07"/>
    <w:rsid w:val="00A67F3B"/>
    <w:rsid w:val="00A70BC2"/>
    <w:rsid w:val="00A70E82"/>
    <w:rsid w:val="00A716C9"/>
    <w:rsid w:val="00A71A8D"/>
    <w:rsid w:val="00A71BAA"/>
    <w:rsid w:val="00A7238E"/>
    <w:rsid w:val="00A724BE"/>
    <w:rsid w:val="00A72931"/>
    <w:rsid w:val="00A743D3"/>
    <w:rsid w:val="00A75DA1"/>
    <w:rsid w:val="00A761F4"/>
    <w:rsid w:val="00A76469"/>
    <w:rsid w:val="00A7646D"/>
    <w:rsid w:val="00A766E6"/>
    <w:rsid w:val="00A76C6C"/>
    <w:rsid w:val="00A80170"/>
    <w:rsid w:val="00A801D1"/>
    <w:rsid w:val="00A8072D"/>
    <w:rsid w:val="00A80736"/>
    <w:rsid w:val="00A8192B"/>
    <w:rsid w:val="00A82B30"/>
    <w:rsid w:val="00A8330A"/>
    <w:rsid w:val="00A8356B"/>
    <w:rsid w:val="00A835C4"/>
    <w:rsid w:val="00A836B1"/>
    <w:rsid w:val="00A84E24"/>
    <w:rsid w:val="00A8584C"/>
    <w:rsid w:val="00A85B5B"/>
    <w:rsid w:val="00A865DE"/>
    <w:rsid w:val="00A878FA"/>
    <w:rsid w:val="00A903B5"/>
    <w:rsid w:val="00A90F40"/>
    <w:rsid w:val="00A9188A"/>
    <w:rsid w:val="00A919F8"/>
    <w:rsid w:val="00A91F9D"/>
    <w:rsid w:val="00A9214B"/>
    <w:rsid w:val="00A93965"/>
    <w:rsid w:val="00A962C9"/>
    <w:rsid w:val="00A97CA1"/>
    <w:rsid w:val="00AA0D20"/>
    <w:rsid w:val="00AA0D6C"/>
    <w:rsid w:val="00AA0DB9"/>
    <w:rsid w:val="00AA115D"/>
    <w:rsid w:val="00AA1214"/>
    <w:rsid w:val="00AA2D55"/>
    <w:rsid w:val="00AA347E"/>
    <w:rsid w:val="00AA377D"/>
    <w:rsid w:val="00AA3868"/>
    <w:rsid w:val="00AA3BFB"/>
    <w:rsid w:val="00AA3CCB"/>
    <w:rsid w:val="00AA4145"/>
    <w:rsid w:val="00AA4DFC"/>
    <w:rsid w:val="00AA53B9"/>
    <w:rsid w:val="00AA55FD"/>
    <w:rsid w:val="00AA5B51"/>
    <w:rsid w:val="00AA5F54"/>
    <w:rsid w:val="00AA60B6"/>
    <w:rsid w:val="00AA7563"/>
    <w:rsid w:val="00AB1B94"/>
    <w:rsid w:val="00AB1C00"/>
    <w:rsid w:val="00AB3E93"/>
    <w:rsid w:val="00AB4349"/>
    <w:rsid w:val="00AB44A6"/>
    <w:rsid w:val="00AB4DF0"/>
    <w:rsid w:val="00AB51E4"/>
    <w:rsid w:val="00AB60C6"/>
    <w:rsid w:val="00AB682A"/>
    <w:rsid w:val="00AB76A0"/>
    <w:rsid w:val="00AC04D2"/>
    <w:rsid w:val="00AC16BB"/>
    <w:rsid w:val="00AC198C"/>
    <w:rsid w:val="00AC1AD5"/>
    <w:rsid w:val="00AC1DBA"/>
    <w:rsid w:val="00AC275F"/>
    <w:rsid w:val="00AC2A50"/>
    <w:rsid w:val="00AC3974"/>
    <w:rsid w:val="00AC3A14"/>
    <w:rsid w:val="00AC3F43"/>
    <w:rsid w:val="00AC43DB"/>
    <w:rsid w:val="00AC4BBC"/>
    <w:rsid w:val="00AC4CB7"/>
    <w:rsid w:val="00AC62D8"/>
    <w:rsid w:val="00AC6E3A"/>
    <w:rsid w:val="00AC74AE"/>
    <w:rsid w:val="00AC7624"/>
    <w:rsid w:val="00AC77AE"/>
    <w:rsid w:val="00AC7EFD"/>
    <w:rsid w:val="00AD02B1"/>
    <w:rsid w:val="00AD07DC"/>
    <w:rsid w:val="00AD0A64"/>
    <w:rsid w:val="00AD0BC7"/>
    <w:rsid w:val="00AD11FD"/>
    <w:rsid w:val="00AD19A2"/>
    <w:rsid w:val="00AD1D63"/>
    <w:rsid w:val="00AD2DCC"/>
    <w:rsid w:val="00AD3222"/>
    <w:rsid w:val="00AD4A6C"/>
    <w:rsid w:val="00AD561B"/>
    <w:rsid w:val="00AD6D6F"/>
    <w:rsid w:val="00AD6EC5"/>
    <w:rsid w:val="00AD75E2"/>
    <w:rsid w:val="00AD7685"/>
    <w:rsid w:val="00AD786A"/>
    <w:rsid w:val="00AD7DCC"/>
    <w:rsid w:val="00AE0C8C"/>
    <w:rsid w:val="00AE1640"/>
    <w:rsid w:val="00AE240C"/>
    <w:rsid w:val="00AE27D3"/>
    <w:rsid w:val="00AE2B76"/>
    <w:rsid w:val="00AE31B7"/>
    <w:rsid w:val="00AE3665"/>
    <w:rsid w:val="00AE3687"/>
    <w:rsid w:val="00AE3D39"/>
    <w:rsid w:val="00AE3ECA"/>
    <w:rsid w:val="00AE5E62"/>
    <w:rsid w:val="00AE5F51"/>
    <w:rsid w:val="00AE7726"/>
    <w:rsid w:val="00AE7B3B"/>
    <w:rsid w:val="00AF0C10"/>
    <w:rsid w:val="00AF126B"/>
    <w:rsid w:val="00AF130B"/>
    <w:rsid w:val="00AF1711"/>
    <w:rsid w:val="00AF1E07"/>
    <w:rsid w:val="00AF2948"/>
    <w:rsid w:val="00AF3399"/>
    <w:rsid w:val="00AF33E6"/>
    <w:rsid w:val="00AF5570"/>
    <w:rsid w:val="00AF5812"/>
    <w:rsid w:val="00AF5E4A"/>
    <w:rsid w:val="00AF641E"/>
    <w:rsid w:val="00AF7635"/>
    <w:rsid w:val="00AF7D83"/>
    <w:rsid w:val="00B00B86"/>
    <w:rsid w:val="00B00C41"/>
    <w:rsid w:val="00B01745"/>
    <w:rsid w:val="00B01B84"/>
    <w:rsid w:val="00B028D1"/>
    <w:rsid w:val="00B05BA2"/>
    <w:rsid w:val="00B05E70"/>
    <w:rsid w:val="00B06E38"/>
    <w:rsid w:val="00B077A1"/>
    <w:rsid w:val="00B104B6"/>
    <w:rsid w:val="00B1058E"/>
    <w:rsid w:val="00B10AD1"/>
    <w:rsid w:val="00B10CF5"/>
    <w:rsid w:val="00B11DAA"/>
    <w:rsid w:val="00B12A15"/>
    <w:rsid w:val="00B132FE"/>
    <w:rsid w:val="00B151E8"/>
    <w:rsid w:val="00B152E3"/>
    <w:rsid w:val="00B1536E"/>
    <w:rsid w:val="00B15FEC"/>
    <w:rsid w:val="00B1642D"/>
    <w:rsid w:val="00B1682C"/>
    <w:rsid w:val="00B20387"/>
    <w:rsid w:val="00B207F2"/>
    <w:rsid w:val="00B20B6A"/>
    <w:rsid w:val="00B21052"/>
    <w:rsid w:val="00B21142"/>
    <w:rsid w:val="00B2120C"/>
    <w:rsid w:val="00B215F8"/>
    <w:rsid w:val="00B21BD6"/>
    <w:rsid w:val="00B23589"/>
    <w:rsid w:val="00B2378F"/>
    <w:rsid w:val="00B23E08"/>
    <w:rsid w:val="00B242CB"/>
    <w:rsid w:val="00B2432E"/>
    <w:rsid w:val="00B24AB6"/>
    <w:rsid w:val="00B24DA8"/>
    <w:rsid w:val="00B24EB9"/>
    <w:rsid w:val="00B2675F"/>
    <w:rsid w:val="00B26C98"/>
    <w:rsid w:val="00B27A02"/>
    <w:rsid w:val="00B30D7A"/>
    <w:rsid w:val="00B30F68"/>
    <w:rsid w:val="00B31184"/>
    <w:rsid w:val="00B31EAC"/>
    <w:rsid w:val="00B325B5"/>
    <w:rsid w:val="00B33100"/>
    <w:rsid w:val="00B34B30"/>
    <w:rsid w:val="00B3508E"/>
    <w:rsid w:val="00B358D1"/>
    <w:rsid w:val="00B35E35"/>
    <w:rsid w:val="00B366E4"/>
    <w:rsid w:val="00B37ED5"/>
    <w:rsid w:val="00B4124B"/>
    <w:rsid w:val="00B415AE"/>
    <w:rsid w:val="00B41BE5"/>
    <w:rsid w:val="00B41CC7"/>
    <w:rsid w:val="00B41DF3"/>
    <w:rsid w:val="00B41E17"/>
    <w:rsid w:val="00B43B7B"/>
    <w:rsid w:val="00B43EA8"/>
    <w:rsid w:val="00B46039"/>
    <w:rsid w:val="00B5179F"/>
    <w:rsid w:val="00B5205E"/>
    <w:rsid w:val="00B52372"/>
    <w:rsid w:val="00B528E2"/>
    <w:rsid w:val="00B532DE"/>
    <w:rsid w:val="00B535E5"/>
    <w:rsid w:val="00B53C64"/>
    <w:rsid w:val="00B56330"/>
    <w:rsid w:val="00B57532"/>
    <w:rsid w:val="00B61336"/>
    <w:rsid w:val="00B625BF"/>
    <w:rsid w:val="00B6276A"/>
    <w:rsid w:val="00B62BA9"/>
    <w:rsid w:val="00B62EA0"/>
    <w:rsid w:val="00B633C4"/>
    <w:rsid w:val="00B636C6"/>
    <w:rsid w:val="00B648E8"/>
    <w:rsid w:val="00B649AF"/>
    <w:rsid w:val="00B64A71"/>
    <w:rsid w:val="00B65C0A"/>
    <w:rsid w:val="00B66A1D"/>
    <w:rsid w:val="00B6713E"/>
    <w:rsid w:val="00B677F0"/>
    <w:rsid w:val="00B67C3D"/>
    <w:rsid w:val="00B70387"/>
    <w:rsid w:val="00B70528"/>
    <w:rsid w:val="00B70FAE"/>
    <w:rsid w:val="00B715EA"/>
    <w:rsid w:val="00B72BAE"/>
    <w:rsid w:val="00B73527"/>
    <w:rsid w:val="00B73557"/>
    <w:rsid w:val="00B746AD"/>
    <w:rsid w:val="00B74DC5"/>
    <w:rsid w:val="00B7594F"/>
    <w:rsid w:val="00B77824"/>
    <w:rsid w:val="00B77AE8"/>
    <w:rsid w:val="00B77BD6"/>
    <w:rsid w:val="00B81E7B"/>
    <w:rsid w:val="00B821D0"/>
    <w:rsid w:val="00B82CBB"/>
    <w:rsid w:val="00B82DAF"/>
    <w:rsid w:val="00B83703"/>
    <w:rsid w:val="00B837E0"/>
    <w:rsid w:val="00B841A1"/>
    <w:rsid w:val="00B853DC"/>
    <w:rsid w:val="00B85E18"/>
    <w:rsid w:val="00B860D2"/>
    <w:rsid w:val="00B8671D"/>
    <w:rsid w:val="00B87200"/>
    <w:rsid w:val="00B87E73"/>
    <w:rsid w:val="00B90709"/>
    <w:rsid w:val="00B913A1"/>
    <w:rsid w:val="00B919EC"/>
    <w:rsid w:val="00B92937"/>
    <w:rsid w:val="00B932F9"/>
    <w:rsid w:val="00B93B58"/>
    <w:rsid w:val="00B9499C"/>
    <w:rsid w:val="00B94CAC"/>
    <w:rsid w:val="00B956B3"/>
    <w:rsid w:val="00B97671"/>
    <w:rsid w:val="00B9774F"/>
    <w:rsid w:val="00B97778"/>
    <w:rsid w:val="00B978B6"/>
    <w:rsid w:val="00BA0030"/>
    <w:rsid w:val="00BA0163"/>
    <w:rsid w:val="00BA1859"/>
    <w:rsid w:val="00BA1DC8"/>
    <w:rsid w:val="00BA1FA7"/>
    <w:rsid w:val="00BA2A52"/>
    <w:rsid w:val="00BA3191"/>
    <w:rsid w:val="00BA34AA"/>
    <w:rsid w:val="00BA4199"/>
    <w:rsid w:val="00BA52FB"/>
    <w:rsid w:val="00BA5C85"/>
    <w:rsid w:val="00BA5DAB"/>
    <w:rsid w:val="00BA68FF"/>
    <w:rsid w:val="00BA6D17"/>
    <w:rsid w:val="00BA6D18"/>
    <w:rsid w:val="00BA7EE8"/>
    <w:rsid w:val="00BB0242"/>
    <w:rsid w:val="00BB0713"/>
    <w:rsid w:val="00BB0AD9"/>
    <w:rsid w:val="00BB2822"/>
    <w:rsid w:val="00BB287D"/>
    <w:rsid w:val="00BB3B08"/>
    <w:rsid w:val="00BB3B50"/>
    <w:rsid w:val="00BB415B"/>
    <w:rsid w:val="00BB456B"/>
    <w:rsid w:val="00BB4BF5"/>
    <w:rsid w:val="00BB4DBB"/>
    <w:rsid w:val="00BB5622"/>
    <w:rsid w:val="00BB5991"/>
    <w:rsid w:val="00BB61BA"/>
    <w:rsid w:val="00BB6F96"/>
    <w:rsid w:val="00BC033D"/>
    <w:rsid w:val="00BC09A7"/>
    <w:rsid w:val="00BC0FD3"/>
    <w:rsid w:val="00BC1778"/>
    <w:rsid w:val="00BC29B2"/>
    <w:rsid w:val="00BC2DD2"/>
    <w:rsid w:val="00BC320B"/>
    <w:rsid w:val="00BC3481"/>
    <w:rsid w:val="00BC5192"/>
    <w:rsid w:val="00BC5354"/>
    <w:rsid w:val="00BC54AD"/>
    <w:rsid w:val="00BC5D4E"/>
    <w:rsid w:val="00BC714A"/>
    <w:rsid w:val="00BC748E"/>
    <w:rsid w:val="00BD040B"/>
    <w:rsid w:val="00BD205E"/>
    <w:rsid w:val="00BD239E"/>
    <w:rsid w:val="00BD29B5"/>
    <w:rsid w:val="00BD37D4"/>
    <w:rsid w:val="00BD3FBD"/>
    <w:rsid w:val="00BD4158"/>
    <w:rsid w:val="00BD477B"/>
    <w:rsid w:val="00BD647C"/>
    <w:rsid w:val="00BD7432"/>
    <w:rsid w:val="00BD77DB"/>
    <w:rsid w:val="00BE0670"/>
    <w:rsid w:val="00BE0AB9"/>
    <w:rsid w:val="00BE152F"/>
    <w:rsid w:val="00BE2CAC"/>
    <w:rsid w:val="00BE2DFD"/>
    <w:rsid w:val="00BE3350"/>
    <w:rsid w:val="00BE3793"/>
    <w:rsid w:val="00BE3850"/>
    <w:rsid w:val="00BE387A"/>
    <w:rsid w:val="00BE503F"/>
    <w:rsid w:val="00BE717A"/>
    <w:rsid w:val="00BF0623"/>
    <w:rsid w:val="00BF0EEF"/>
    <w:rsid w:val="00BF1513"/>
    <w:rsid w:val="00BF1B9F"/>
    <w:rsid w:val="00BF21A9"/>
    <w:rsid w:val="00BF240C"/>
    <w:rsid w:val="00BF2531"/>
    <w:rsid w:val="00BF28E2"/>
    <w:rsid w:val="00BF30FB"/>
    <w:rsid w:val="00BF3B1B"/>
    <w:rsid w:val="00BF3FC8"/>
    <w:rsid w:val="00BF4032"/>
    <w:rsid w:val="00BF50B4"/>
    <w:rsid w:val="00BF557D"/>
    <w:rsid w:val="00BF57D8"/>
    <w:rsid w:val="00BF5802"/>
    <w:rsid w:val="00BF5BB4"/>
    <w:rsid w:val="00BF6042"/>
    <w:rsid w:val="00BF7B8E"/>
    <w:rsid w:val="00C007EE"/>
    <w:rsid w:val="00C01861"/>
    <w:rsid w:val="00C02ACA"/>
    <w:rsid w:val="00C03D05"/>
    <w:rsid w:val="00C04982"/>
    <w:rsid w:val="00C05287"/>
    <w:rsid w:val="00C055F4"/>
    <w:rsid w:val="00C05801"/>
    <w:rsid w:val="00C0595B"/>
    <w:rsid w:val="00C05E79"/>
    <w:rsid w:val="00C066C1"/>
    <w:rsid w:val="00C07E56"/>
    <w:rsid w:val="00C1025B"/>
    <w:rsid w:val="00C10390"/>
    <w:rsid w:val="00C10846"/>
    <w:rsid w:val="00C124B5"/>
    <w:rsid w:val="00C13120"/>
    <w:rsid w:val="00C13B3F"/>
    <w:rsid w:val="00C14F92"/>
    <w:rsid w:val="00C15EF7"/>
    <w:rsid w:val="00C1606F"/>
    <w:rsid w:val="00C164EA"/>
    <w:rsid w:val="00C17EA9"/>
    <w:rsid w:val="00C2017A"/>
    <w:rsid w:val="00C20BE4"/>
    <w:rsid w:val="00C20E1C"/>
    <w:rsid w:val="00C23FAF"/>
    <w:rsid w:val="00C24500"/>
    <w:rsid w:val="00C25268"/>
    <w:rsid w:val="00C255DA"/>
    <w:rsid w:val="00C2593B"/>
    <w:rsid w:val="00C25A98"/>
    <w:rsid w:val="00C25C96"/>
    <w:rsid w:val="00C25D9D"/>
    <w:rsid w:val="00C2756C"/>
    <w:rsid w:val="00C275C9"/>
    <w:rsid w:val="00C27A64"/>
    <w:rsid w:val="00C3072A"/>
    <w:rsid w:val="00C307DB"/>
    <w:rsid w:val="00C32F94"/>
    <w:rsid w:val="00C330A7"/>
    <w:rsid w:val="00C353C2"/>
    <w:rsid w:val="00C35644"/>
    <w:rsid w:val="00C35FF4"/>
    <w:rsid w:val="00C360F1"/>
    <w:rsid w:val="00C371D6"/>
    <w:rsid w:val="00C4058E"/>
    <w:rsid w:val="00C40FBB"/>
    <w:rsid w:val="00C41114"/>
    <w:rsid w:val="00C4208B"/>
    <w:rsid w:val="00C42B65"/>
    <w:rsid w:val="00C43A92"/>
    <w:rsid w:val="00C4522C"/>
    <w:rsid w:val="00C46DD6"/>
    <w:rsid w:val="00C47097"/>
    <w:rsid w:val="00C47873"/>
    <w:rsid w:val="00C47963"/>
    <w:rsid w:val="00C501C6"/>
    <w:rsid w:val="00C502F6"/>
    <w:rsid w:val="00C5061B"/>
    <w:rsid w:val="00C50D48"/>
    <w:rsid w:val="00C50EB5"/>
    <w:rsid w:val="00C51FAB"/>
    <w:rsid w:val="00C53185"/>
    <w:rsid w:val="00C5334A"/>
    <w:rsid w:val="00C54EA2"/>
    <w:rsid w:val="00C552C9"/>
    <w:rsid w:val="00C55AD6"/>
    <w:rsid w:val="00C55DDB"/>
    <w:rsid w:val="00C56A27"/>
    <w:rsid w:val="00C56AEA"/>
    <w:rsid w:val="00C56FEE"/>
    <w:rsid w:val="00C60468"/>
    <w:rsid w:val="00C60A6A"/>
    <w:rsid w:val="00C60B0C"/>
    <w:rsid w:val="00C613E7"/>
    <w:rsid w:val="00C615A5"/>
    <w:rsid w:val="00C61926"/>
    <w:rsid w:val="00C62DA5"/>
    <w:rsid w:val="00C6462F"/>
    <w:rsid w:val="00C64747"/>
    <w:rsid w:val="00C64982"/>
    <w:rsid w:val="00C6518A"/>
    <w:rsid w:val="00C6598F"/>
    <w:rsid w:val="00C659B5"/>
    <w:rsid w:val="00C65A24"/>
    <w:rsid w:val="00C662BA"/>
    <w:rsid w:val="00C664B3"/>
    <w:rsid w:val="00C677BE"/>
    <w:rsid w:val="00C67E1D"/>
    <w:rsid w:val="00C7045D"/>
    <w:rsid w:val="00C712E2"/>
    <w:rsid w:val="00C71D00"/>
    <w:rsid w:val="00C71FD5"/>
    <w:rsid w:val="00C7242D"/>
    <w:rsid w:val="00C72C8C"/>
    <w:rsid w:val="00C72D1C"/>
    <w:rsid w:val="00C7312F"/>
    <w:rsid w:val="00C74D57"/>
    <w:rsid w:val="00C7519E"/>
    <w:rsid w:val="00C767C7"/>
    <w:rsid w:val="00C76838"/>
    <w:rsid w:val="00C7706C"/>
    <w:rsid w:val="00C77221"/>
    <w:rsid w:val="00C77AD1"/>
    <w:rsid w:val="00C77C56"/>
    <w:rsid w:val="00C806BC"/>
    <w:rsid w:val="00C81826"/>
    <w:rsid w:val="00C82161"/>
    <w:rsid w:val="00C8271B"/>
    <w:rsid w:val="00C83154"/>
    <w:rsid w:val="00C839C7"/>
    <w:rsid w:val="00C83D9E"/>
    <w:rsid w:val="00C843B3"/>
    <w:rsid w:val="00C84633"/>
    <w:rsid w:val="00C84787"/>
    <w:rsid w:val="00C8535A"/>
    <w:rsid w:val="00C85FB3"/>
    <w:rsid w:val="00C86993"/>
    <w:rsid w:val="00C86EBF"/>
    <w:rsid w:val="00C86F36"/>
    <w:rsid w:val="00C87300"/>
    <w:rsid w:val="00C876C2"/>
    <w:rsid w:val="00C911E7"/>
    <w:rsid w:val="00C91784"/>
    <w:rsid w:val="00C91980"/>
    <w:rsid w:val="00C91CD5"/>
    <w:rsid w:val="00C92005"/>
    <w:rsid w:val="00C923FD"/>
    <w:rsid w:val="00C9268D"/>
    <w:rsid w:val="00C9287A"/>
    <w:rsid w:val="00C93732"/>
    <w:rsid w:val="00C93740"/>
    <w:rsid w:val="00C93A5F"/>
    <w:rsid w:val="00C93FFA"/>
    <w:rsid w:val="00C94637"/>
    <w:rsid w:val="00C94B49"/>
    <w:rsid w:val="00C9544C"/>
    <w:rsid w:val="00C95940"/>
    <w:rsid w:val="00C96078"/>
    <w:rsid w:val="00C971E7"/>
    <w:rsid w:val="00C978FA"/>
    <w:rsid w:val="00CA03C9"/>
    <w:rsid w:val="00CA08BB"/>
    <w:rsid w:val="00CA153B"/>
    <w:rsid w:val="00CA3A52"/>
    <w:rsid w:val="00CA4354"/>
    <w:rsid w:val="00CA47A7"/>
    <w:rsid w:val="00CA4933"/>
    <w:rsid w:val="00CA4D4D"/>
    <w:rsid w:val="00CA51E9"/>
    <w:rsid w:val="00CA5532"/>
    <w:rsid w:val="00CA61E1"/>
    <w:rsid w:val="00CA62B9"/>
    <w:rsid w:val="00CA65E6"/>
    <w:rsid w:val="00CA67EC"/>
    <w:rsid w:val="00CA6A19"/>
    <w:rsid w:val="00CA6EDD"/>
    <w:rsid w:val="00CA7AED"/>
    <w:rsid w:val="00CA7D0B"/>
    <w:rsid w:val="00CB0252"/>
    <w:rsid w:val="00CB070B"/>
    <w:rsid w:val="00CB2B37"/>
    <w:rsid w:val="00CB325A"/>
    <w:rsid w:val="00CB3B77"/>
    <w:rsid w:val="00CB4416"/>
    <w:rsid w:val="00CB45C4"/>
    <w:rsid w:val="00CB5576"/>
    <w:rsid w:val="00CB5637"/>
    <w:rsid w:val="00CB56FA"/>
    <w:rsid w:val="00CB5E12"/>
    <w:rsid w:val="00CB5E42"/>
    <w:rsid w:val="00CB664A"/>
    <w:rsid w:val="00CB6C30"/>
    <w:rsid w:val="00CB7095"/>
    <w:rsid w:val="00CB7D46"/>
    <w:rsid w:val="00CC0064"/>
    <w:rsid w:val="00CC1013"/>
    <w:rsid w:val="00CC15A9"/>
    <w:rsid w:val="00CC15F8"/>
    <w:rsid w:val="00CC376F"/>
    <w:rsid w:val="00CC6059"/>
    <w:rsid w:val="00CC785D"/>
    <w:rsid w:val="00CD0019"/>
    <w:rsid w:val="00CD02C7"/>
    <w:rsid w:val="00CD045D"/>
    <w:rsid w:val="00CD0609"/>
    <w:rsid w:val="00CD07C0"/>
    <w:rsid w:val="00CD0D06"/>
    <w:rsid w:val="00CD0F9B"/>
    <w:rsid w:val="00CD19C7"/>
    <w:rsid w:val="00CD1F50"/>
    <w:rsid w:val="00CD2773"/>
    <w:rsid w:val="00CD2D27"/>
    <w:rsid w:val="00CD3572"/>
    <w:rsid w:val="00CD3577"/>
    <w:rsid w:val="00CD363D"/>
    <w:rsid w:val="00CD41B7"/>
    <w:rsid w:val="00CD4624"/>
    <w:rsid w:val="00CD4E20"/>
    <w:rsid w:val="00CD5132"/>
    <w:rsid w:val="00CD6D52"/>
    <w:rsid w:val="00CD7538"/>
    <w:rsid w:val="00CD7A06"/>
    <w:rsid w:val="00CE04C8"/>
    <w:rsid w:val="00CE0816"/>
    <w:rsid w:val="00CE0BB3"/>
    <w:rsid w:val="00CE13AB"/>
    <w:rsid w:val="00CE1423"/>
    <w:rsid w:val="00CE1625"/>
    <w:rsid w:val="00CE187A"/>
    <w:rsid w:val="00CE1E27"/>
    <w:rsid w:val="00CE1F82"/>
    <w:rsid w:val="00CE2628"/>
    <w:rsid w:val="00CE2A77"/>
    <w:rsid w:val="00CE370A"/>
    <w:rsid w:val="00CE4C6E"/>
    <w:rsid w:val="00CE4D2B"/>
    <w:rsid w:val="00CE5661"/>
    <w:rsid w:val="00CE5ACC"/>
    <w:rsid w:val="00CF028B"/>
    <w:rsid w:val="00CF0E30"/>
    <w:rsid w:val="00CF178C"/>
    <w:rsid w:val="00CF2932"/>
    <w:rsid w:val="00CF33E8"/>
    <w:rsid w:val="00CF4346"/>
    <w:rsid w:val="00CF4963"/>
    <w:rsid w:val="00CF4A56"/>
    <w:rsid w:val="00CF5A34"/>
    <w:rsid w:val="00CF5B8D"/>
    <w:rsid w:val="00CF5CD6"/>
    <w:rsid w:val="00CF5FA8"/>
    <w:rsid w:val="00CF60F2"/>
    <w:rsid w:val="00CF63A0"/>
    <w:rsid w:val="00CF668C"/>
    <w:rsid w:val="00CF6DE9"/>
    <w:rsid w:val="00CF6F15"/>
    <w:rsid w:val="00D00164"/>
    <w:rsid w:val="00D003E9"/>
    <w:rsid w:val="00D00A5D"/>
    <w:rsid w:val="00D00D92"/>
    <w:rsid w:val="00D00E39"/>
    <w:rsid w:val="00D00F8E"/>
    <w:rsid w:val="00D0132C"/>
    <w:rsid w:val="00D01A9A"/>
    <w:rsid w:val="00D01AAE"/>
    <w:rsid w:val="00D028CF"/>
    <w:rsid w:val="00D02CC0"/>
    <w:rsid w:val="00D0380E"/>
    <w:rsid w:val="00D03B7E"/>
    <w:rsid w:val="00D03F21"/>
    <w:rsid w:val="00D0679E"/>
    <w:rsid w:val="00D06A27"/>
    <w:rsid w:val="00D06D31"/>
    <w:rsid w:val="00D07727"/>
    <w:rsid w:val="00D07EF3"/>
    <w:rsid w:val="00D10B12"/>
    <w:rsid w:val="00D11715"/>
    <w:rsid w:val="00D119B2"/>
    <w:rsid w:val="00D1277A"/>
    <w:rsid w:val="00D12996"/>
    <w:rsid w:val="00D13649"/>
    <w:rsid w:val="00D136B3"/>
    <w:rsid w:val="00D13999"/>
    <w:rsid w:val="00D146C3"/>
    <w:rsid w:val="00D14D6D"/>
    <w:rsid w:val="00D15C7C"/>
    <w:rsid w:val="00D15E2D"/>
    <w:rsid w:val="00D15F75"/>
    <w:rsid w:val="00D16A2B"/>
    <w:rsid w:val="00D175E9"/>
    <w:rsid w:val="00D176A3"/>
    <w:rsid w:val="00D2073C"/>
    <w:rsid w:val="00D20BDB"/>
    <w:rsid w:val="00D20F40"/>
    <w:rsid w:val="00D2143E"/>
    <w:rsid w:val="00D21AA6"/>
    <w:rsid w:val="00D21AF1"/>
    <w:rsid w:val="00D22784"/>
    <w:rsid w:val="00D228D3"/>
    <w:rsid w:val="00D22DA1"/>
    <w:rsid w:val="00D2352A"/>
    <w:rsid w:val="00D23CE8"/>
    <w:rsid w:val="00D241E4"/>
    <w:rsid w:val="00D24C62"/>
    <w:rsid w:val="00D257F5"/>
    <w:rsid w:val="00D25C75"/>
    <w:rsid w:val="00D263F6"/>
    <w:rsid w:val="00D268D8"/>
    <w:rsid w:val="00D27362"/>
    <w:rsid w:val="00D274A5"/>
    <w:rsid w:val="00D27F5B"/>
    <w:rsid w:val="00D306C7"/>
    <w:rsid w:val="00D30D07"/>
    <w:rsid w:val="00D315F4"/>
    <w:rsid w:val="00D32F57"/>
    <w:rsid w:val="00D33162"/>
    <w:rsid w:val="00D33FBE"/>
    <w:rsid w:val="00D3493E"/>
    <w:rsid w:val="00D34F0D"/>
    <w:rsid w:val="00D3540B"/>
    <w:rsid w:val="00D35F38"/>
    <w:rsid w:val="00D36CE0"/>
    <w:rsid w:val="00D37738"/>
    <w:rsid w:val="00D41607"/>
    <w:rsid w:val="00D419D6"/>
    <w:rsid w:val="00D41F6D"/>
    <w:rsid w:val="00D43AB4"/>
    <w:rsid w:val="00D4429F"/>
    <w:rsid w:val="00D46221"/>
    <w:rsid w:val="00D46C01"/>
    <w:rsid w:val="00D46DC1"/>
    <w:rsid w:val="00D47503"/>
    <w:rsid w:val="00D511A0"/>
    <w:rsid w:val="00D51BDE"/>
    <w:rsid w:val="00D51DD1"/>
    <w:rsid w:val="00D52011"/>
    <w:rsid w:val="00D539AE"/>
    <w:rsid w:val="00D53D66"/>
    <w:rsid w:val="00D53F42"/>
    <w:rsid w:val="00D540C4"/>
    <w:rsid w:val="00D544DF"/>
    <w:rsid w:val="00D54A98"/>
    <w:rsid w:val="00D564DA"/>
    <w:rsid w:val="00D56A29"/>
    <w:rsid w:val="00D57087"/>
    <w:rsid w:val="00D572E9"/>
    <w:rsid w:val="00D57568"/>
    <w:rsid w:val="00D57604"/>
    <w:rsid w:val="00D6083F"/>
    <w:rsid w:val="00D619E9"/>
    <w:rsid w:val="00D62780"/>
    <w:rsid w:val="00D62A89"/>
    <w:rsid w:val="00D62C23"/>
    <w:rsid w:val="00D62FC7"/>
    <w:rsid w:val="00D63766"/>
    <w:rsid w:val="00D638DA"/>
    <w:rsid w:val="00D639D6"/>
    <w:rsid w:val="00D641A1"/>
    <w:rsid w:val="00D65F50"/>
    <w:rsid w:val="00D662EF"/>
    <w:rsid w:val="00D665AF"/>
    <w:rsid w:val="00D6678F"/>
    <w:rsid w:val="00D669A7"/>
    <w:rsid w:val="00D679E0"/>
    <w:rsid w:val="00D712E1"/>
    <w:rsid w:val="00D71805"/>
    <w:rsid w:val="00D71E73"/>
    <w:rsid w:val="00D744AE"/>
    <w:rsid w:val="00D74BAF"/>
    <w:rsid w:val="00D75385"/>
    <w:rsid w:val="00D75466"/>
    <w:rsid w:val="00D76466"/>
    <w:rsid w:val="00D7647E"/>
    <w:rsid w:val="00D77F00"/>
    <w:rsid w:val="00D80D13"/>
    <w:rsid w:val="00D81507"/>
    <w:rsid w:val="00D81655"/>
    <w:rsid w:val="00D81FAB"/>
    <w:rsid w:val="00D83D4A"/>
    <w:rsid w:val="00D8441B"/>
    <w:rsid w:val="00D84F79"/>
    <w:rsid w:val="00D85135"/>
    <w:rsid w:val="00D852E6"/>
    <w:rsid w:val="00D855BF"/>
    <w:rsid w:val="00D869B3"/>
    <w:rsid w:val="00D86F63"/>
    <w:rsid w:val="00D872D8"/>
    <w:rsid w:val="00D90786"/>
    <w:rsid w:val="00D90FB1"/>
    <w:rsid w:val="00D92507"/>
    <w:rsid w:val="00D934AB"/>
    <w:rsid w:val="00D936A0"/>
    <w:rsid w:val="00D9466C"/>
    <w:rsid w:val="00D95B72"/>
    <w:rsid w:val="00D96173"/>
    <w:rsid w:val="00D96712"/>
    <w:rsid w:val="00D96993"/>
    <w:rsid w:val="00D96A2F"/>
    <w:rsid w:val="00D97036"/>
    <w:rsid w:val="00D97290"/>
    <w:rsid w:val="00D972D9"/>
    <w:rsid w:val="00DA03C5"/>
    <w:rsid w:val="00DA1D46"/>
    <w:rsid w:val="00DA22A4"/>
    <w:rsid w:val="00DA22D2"/>
    <w:rsid w:val="00DA2E34"/>
    <w:rsid w:val="00DA308D"/>
    <w:rsid w:val="00DA3B5A"/>
    <w:rsid w:val="00DA4009"/>
    <w:rsid w:val="00DA4A96"/>
    <w:rsid w:val="00DA5C27"/>
    <w:rsid w:val="00DA5E29"/>
    <w:rsid w:val="00DA6458"/>
    <w:rsid w:val="00DA6684"/>
    <w:rsid w:val="00DA7004"/>
    <w:rsid w:val="00DB0427"/>
    <w:rsid w:val="00DB262D"/>
    <w:rsid w:val="00DB4895"/>
    <w:rsid w:val="00DB4AB5"/>
    <w:rsid w:val="00DB4D89"/>
    <w:rsid w:val="00DB592F"/>
    <w:rsid w:val="00DB6963"/>
    <w:rsid w:val="00DB6C29"/>
    <w:rsid w:val="00DB7693"/>
    <w:rsid w:val="00DB76F0"/>
    <w:rsid w:val="00DB78EF"/>
    <w:rsid w:val="00DB7D33"/>
    <w:rsid w:val="00DC01D3"/>
    <w:rsid w:val="00DC0222"/>
    <w:rsid w:val="00DC1293"/>
    <w:rsid w:val="00DC1AAC"/>
    <w:rsid w:val="00DC1F45"/>
    <w:rsid w:val="00DC249D"/>
    <w:rsid w:val="00DC28D9"/>
    <w:rsid w:val="00DC2C77"/>
    <w:rsid w:val="00DC3399"/>
    <w:rsid w:val="00DC554B"/>
    <w:rsid w:val="00DC5B39"/>
    <w:rsid w:val="00DC5C94"/>
    <w:rsid w:val="00DC679B"/>
    <w:rsid w:val="00DC7138"/>
    <w:rsid w:val="00DC7318"/>
    <w:rsid w:val="00DC7371"/>
    <w:rsid w:val="00DC7B63"/>
    <w:rsid w:val="00DC7EEB"/>
    <w:rsid w:val="00DD046A"/>
    <w:rsid w:val="00DD1823"/>
    <w:rsid w:val="00DD2037"/>
    <w:rsid w:val="00DD2450"/>
    <w:rsid w:val="00DD271C"/>
    <w:rsid w:val="00DD306D"/>
    <w:rsid w:val="00DD57F1"/>
    <w:rsid w:val="00DE07B5"/>
    <w:rsid w:val="00DE07DD"/>
    <w:rsid w:val="00DE0C48"/>
    <w:rsid w:val="00DE0D52"/>
    <w:rsid w:val="00DE2C72"/>
    <w:rsid w:val="00DE311B"/>
    <w:rsid w:val="00DE3896"/>
    <w:rsid w:val="00DE3986"/>
    <w:rsid w:val="00DE4901"/>
    <w:rsid w:val="00DE58C5"/>
    <w:rsid w:val="00DE64FC"/>
    <w:rsid w:val="00DE664E"/>
    <w:rsid w:val="00DE749C"/>
    <w:rsid w:val="00DE7FD0"/>
    <w:rsid w:val="00DF143C"/>
    <w:rsid w:val="00DF23B7"/>
    <w:rsid w:val="00DF2D58"/>
    <w:rsid w:val="00DF2E8A"/>
    <w:rsid w:val="00DF352B"/>
    <w:rsid w:val="00DF42C3"/>
    <w:rsid w:val="00DF49E7"/>
    <w:rsid w:val="00DF5E3B"/>
    <w:rsid w:val="00DF6664"/>
    <w:rsid w:val="00DF70B4"/>
    <w:rsid w:val="00DF717C"/>
    <w:rsid w:val="00DF7A83"/>
    <w:rsid w:val="00DF7EAC"/>
    <w:rsid w:val="00E00363"/>
    <w:rsid w:val="00E01597"/>
    <w:rsid w:val="00E017D7"/>
    <w:rsid w:val="00E02324"/>
    <w:rsid w:val="00E035C7"/>
    <w:rsid w:val="00E04093"/>
    <w:rsid w:val="00E04378"/>
    <w:rsid w:val="00E05885"/>
    <w:rsid w:val="00E05E6F"/>
    <w:rsid w:val="00E06441"/>
    <w:rsid w:val="00E06B41"/>
    <w:rsid w:val="00E07798"/>
    <w:rsid w:val="00E079C8"/>
    <w:rsid w:val="00E100F7"/>
    <w:rsid w:val="00E10915"/>
    <w:rsid w:val="00E10E6F"/>
    <w:rsid w:val="00E10F16"/>
    <w:rsid w:val="00E11C87"/>
    <w:rsid w:val="00E1250F"/>
    <w:rsid w:val="00E12A8D"/>
    <w:rsid w:val="00E130FB"/>
    <w:rsid w:val="00E138D6"/>
    <w:rsid w:val="00E13CE7"/>
    <w:rsid w:val="00E14F2B"/>
    <w:rsid w:val="00E14FD4"/>
    <w:rsid w:val="00E15431"/>
    <w:rsid w:val="00E15DED"/>
    <w:rsid w:val="00E15FC9"/>
    <w:rsid w:val="00E171BF"/>
    <w:rsid w:val="00E17C48"/>
    <w:rsid w:val="00E17D59"/>
    <w:rsid w:val="00E17DA0"/>
    <w:rsid w:val="00E2310B"/>
    <w:rsid w:val="00E233C2"/>
    <w:rsid w:val="00E23C5D"/>
    <w:rsid w:val="00E243AA"/>
    <w:rsid w:val="00E24856"/>
    <w:rsid w:val="00E2485D"/>
    <w:rsid w:val="00E24A12"/>
    <w:rsid w:val="00E24B8C"/>
    <w:rsid w:val="00E24DDF"/>
    <w:rsid w:val="00E25605"/>
    <w:rsid w:val="00E25BCE"/>
    <w:rsid w:val="00E26B56"/>
    <w:rsid w:val="00E26E05"/>
    <w:rsid w:val="00E30C92"/>
    <w:rsid w:val="00E30F4D"/>
    <w:rsid w:val="00E31EA6"/>
    <w:rsid w:val="00E32615"/>
    <w:rsid w:val="00E32720"/>
    <w:rsid w:val="00E330E6"/>
    <w:rsid w:val="00E334C2"/>
    <w:rsid w:val="00E33DFA"/>
    <w:rsid w:val="00E33E72"/>
    <w:rsid w:val="00E34CAF"/>
    <w:rsid w:val="00E34E62"/>
    <w:rsid w:val="00E35CDB"/>
    <w:rsid w:val="00E35EC1"/>
    <w:rsid w:val="00E365AA"/>
    <w:rsid w:val="00E367EB"/>
    <w:rsid w:val="00E36B44"/>
    <w:rsid w:val="00E36D74"/>
    <w:rsid w:val="00E40514"/>
    <w:rsid w:val="00E4053E"/>
    <w:rsid w:val="00E414C7"/>
    <w:rsid w:val="00E41700"/>
    <w:rsid w:val="00E417B1"/>
    <w:rsid w:val="00E42A84"/>
    <w:rsid w:val="00E43A3D"/>
    <w:rsid w:val="00E43BFD"/>
    <w:rsid w:val="00E44886"/>
    <w:rsid w:val="00E455CA"/>
    <w:rsid w:val="00E45825"/>
    <w:rsid w:val="00E462B7"/>
    <w:rsid w:val="00E467F2"/>
    <w:rsid w:val="00E468C3"/>
    <w:rsid w:val="00E46E06"/>
    <w:rsid w:val="00E50B6C"/>
    <w:rsid w:val="00E51455"/>
    <w:rsid w:val="00E51A50"/>
    <w:rsid w:val="00E526C7"/>
    <w:rsid w:val="00E53FF4"/>
    <w:rsid w:val="00E54163"/>
    <w:rsid w:val="00E54C82"/>
    <w:rsid w:val="00E5562A"/>
    <w:rsid w:val="00E5635F"/>
    <w:rsid w:val="00E56BA8"/>
    <w:rsid w:val="00E56EBA"/>
    <w:rsid w:val="00E60EF5"/>
    <w:rsid w:val="00E61637"/>
    <w:rsid w:val="00E61A52"/>
    <w:rsid w:val="00E61A76"/>
    <w:rsid w:val="00E61BAF"/>
    <w:rsid w:val="00E62383"/>
    <w:rsid w:val="00E62590"/>
    <w:rsid w:val="00E62744"/>
    <w:rsid w:val="00E62F3B"/>
    <w:rsid w:val="00E63476"/>
    <w:rsid w:val="00E635FF"/>
    <w:rsid w:val="00E6393A"/>
    <w:rsid w:val="00E63C0E"/>
    <w:rsid w:val="00E63FA5"/>
    <w:rsid w:val="00E64689"/>
    <w:rsid w:val="00E64CA5"/>
    <w:rsid w:val="00E66221"/>
    <w:rsid w:val="00E66A1F"/>
    <w:rsid w:val="00E66D4D"/>
    <w:rsid w:val="00E6743E"/>
    <w:rsid w:val="00E674DD"/>
    <w:rsid w:val="00E675C4"/>
    <w:rsid w:val="00E70BFE"/>
    <w:rsid w:val="00E72194"/>
    <w:rsid w:val="00E72E58"/>
    <w:rsid w:val="00E7373D"/>
    <w:rsid w:val="00E75A9C"/>
    <w:rsid w:val="00E75D5A"/>
    <w:rsid w:val="00E76588"/>
    <w:rsid w:val="00E7693B"/>
    <w:rsid w:val="00E76DA9"/>
    <w:rsid w:val="00E76FD6"/>
    <w:rsid w:val="00E7720D"/>
    <w:rsid w:val="00E800D7"/>
    <w:rsid w:val="00E80402"/>
    <w:rsid w:val="00E80796"/>
    <w:rsid w:val="00E80D4B"/>
    <w:rsid w:val="00E81CBF"/>
    <w:rsid w:val="00E81F93"/>
    <w:rsid w:val="00E82D99"/>
    <w:rsid w:val="00E83DA1"/>
    <w:rsid w:val="00E847E6"/>
    <w:rsid w:val="00E848D5"/>
    <w:rsid w:val="00E84C55"/>
    <w:rsid w:val="00E85441"/>
    <w:rsid w:val="00E867AE"/>
    <w:rsid w:val="00E86856"/>
    <w:rsid w:val="00E86CDF"/>
    <w:rsid w:val="00E8736E"/>
    <w:rsid w:val="00E87772"/>
    <w:rsid w:val="00E90683"/>
    <w:rsid w:val="00E90A2D"/>
    <w:rsid w:val="00E911B9"/>
    <w:rsid w:val="00E915E7"/>
    <w:rsid w:val="00E9220B"/>
    <w:rsid w:val="00E977EA"/>
    <w:rsid w:val="00E979DD"/>
    <w:rsid w:val="00EA016F"/>
    <w:rsid w:val="00EA07B1"/>
    <w:rsid w:val="00EA0E83"/>
    <w:rsid w:val="00EA182B"/>
    <w:rsid w:val="00EA2954"/>
    <w:rsid w:val="00EA2BD5"/>
    <w:rsid w:val="00EA2CB4"/>
    <w:rsid w:val="00EA2F16"/>
    <w:rsid w:val="00EA39F1"/>
    <w:rsid w:val="00EA5554"/>
    <w:rsid w:val="00EA56C4"/>
    <w:rsid w:val="00EA5E90"/>
    <w:rsid w:val="00EA6226"/>
    <w:rsid w:val="00EA67D5"/>
    <w:rsid w:val="00EA7BA6"/>
    <w:rsid w:val="00EB132E"/>
    <w:rsid w:val="00EB1389"/>
    <w:rsid w:val="00EB185F"/>
    <w:rsid w:val="00EB1DDB"/>
    <w:rsid w:val="00EB2A65"/>
    <w:rsid w:val="00EB2AAF"/>
    <w:rsid w:val="00EB2F43"/>
    <w:rsid w:val="00EB32FB"/>
    <w:rsid w:val="00EB4CF8"/>
    <w:rsid w:val="00EB5CB1"/>
    <w:rsid w:val="00EB5CCD"/>
    <w:rsid w:val="00EB65BC"/>
    <w:rsid w:val="00EB798D"/>
    <w:rsid w:val="00EC01A9"/>
    <w:rsid w:val="00EC028B"/>
    <w:rsid w:val="00EC061D"/>
    <w:rsid w:val="00EC23F2"/>
    <w:rsid w:val="00EC36DE"/>
    <w:rsid w:val="00EC3FC1"/>
    <w:rsid w:val="00EC4FF6"/>
    <w:rsid w:val="00EC599D"/>
    <w:rsid w:val="00EC7278"/>
    <w:rsid w:val="00EC72DD"/>
    <w:rsid w:val="00EC76D7"/>
    <w:rsid w:val="00ED052C"/>
    <w:rsid w:val="00ED157B"/>
    <w:rsid w:val="00ED2CC8"/>
    <w:rsid w:val="00ED3375"/>
    <w:rsid w:val="00ED362A"/>
    <w:rsid w:val="00ED4C11"/>
    <w:rsid w:val="00ED51F2"/>
    <w:rsid w:val="00ED5551"/>
    <w:rsid w:val="00ED5ED0"/>
    <w:rsid w:val="00ED6215"/>
    <w:rsid w:val="00ED6D1C"/>
    <w:rsid w:val="00ED7215"/>
    <w:rsid w:val="00ED7EA4"/>
    <w:rsid w:val="00EE1322"/>
    <w:rsid w:val="00EE1CCE"/>
    <w:rsid w:val="00EE2107"/>
    <w:rsid w:val="00EE30A1"/>
    <w:rsid w:val="00EE34F7"/>
    <w:rsid w:val="00EE36FB"/>
    <w:rsid w:val="00EE45F4"/>
    <w:rsid w:val="00EE5C69"/>
    <w:rsid w:val="00EE6954"/>
    <w:rsid w:val="00EE6980"/>
    <w:rsid w:val="00EE74C6"/>
    <w:rsid w:val="00EE77E1"/>
    <w:rsid w:val="00EE790F"/>
    <w:rsid w:val="00EF19FA"/>
    <w:rsid w:val="00EF20EC"/>
    <w:rsid w:val="00EF24C6"/>
    <w:rsid w:val="00EF2F91"/>
    <w:rsid w:val="00EF3CA7"/>
    <w:rsid w:val="00EF3F17"/>
    <w:rsid w:val="00EF43ED"/>
    <w:rsid w:val="00EF4615"/>
    <w:rsid w:val="00EF4EC0"/>
    <w:rsid w:val="00EF5132"/>
    <w:rsid w:val="00EF523D"/>
    <w:rsid w:val="00EF67C7"/>
    <w:rsid w:val="00EF70E3"/>
    <w:rsid w:val="00EF79CB"/>
    <w:rsid w:val="00EF7C66"/>
    <w:rsid w:val="00F0025C"/>
    <w:rsid w:val="00F02B92"/>
    <w:rsid w:val="00F02C01"/>
    <w:rsid w:val="00F0302D"/>
    <w:rsid w:val="00F0384F"/>
    <w:rsid w:val="00F03CED"/>
    <w:rsid w:val="00F04E59"/>
    <w:rsid w:val="00F0539C"/>
    <w:rsid w:val="00F06997"/>
    <w:rsid w:val="00F06C1E"/>
    <w:rsid w:val="00F06E2C"/>
    <w:rsid w:val="00F07339"/>
    <w:rsid w:val="00F07D09"/>
    <w:rsid w:val="00F10184"/>
    <w:rsid w:val="00F116DF"/>
    <w:rsid w:val="00F117AB"/>
    <w:rsid w:val="00F154DF"/>
    <w:rsid w:val="00F15966"/>
    <w:rsid w:val="00F1773E"/>
    <w:rsid w:val="00F20F9F"/>
    <w:rsid w:val="00F21126"/>
    <w:rsid w:val="00F226AF"/>
    <w:rsid w:val="00F22BE6"/>
    <w:rsid w:val="00F233A3"/>
    <w:rsid w:val="00F24116"/>
    <w:rsid w:val="00F2490A"/>
    <w:rsid w:val="00F25557"/>
    <w:rsid w:val="00F26209"/>
    <w:rsid w:val="00F27CF8"/>
    <w:rsid w:val="00F3025C"/>
    <w:rsid w:val="00F303DE"/>
    <w:rsid w:val="00F30A29"/>
    <w:rsid w:val="00F30A8B"/>
    <w:rsid w:val="00F31822"/>
    <w:rsid w:val="00F3185D"/>
    <w:rsid w:val="00F31E50"/>
    <w:rsid w:val="00F33121"/>
    <w:rsid w:val="00F3335F"/>
    <w:rsid w:val="00F33D4E"/>
    <w:rsid w:val="00F356EC"/>
    <w:rsid w:val="00F35EAF"/>
    <w:rsid w:val="00F3674A"/>
    <w:rsid w:val="00F36B5C"/>
    <w:rsid w:val="00F36CA8"/>
    <w:rsid w:val="00F36D03"/>
    <w:rsid w:val="00F36F5A"/>
    <w:rsid w:val="00F3795F"/>
    <w:rsid w:val="00F40DAF"/>
    <w:rsid w:val="00F412D2"/>
    <w:rsid w:val="00F422CD"/>
    <w:rsid w:val="00F4252A"/>
    <w:rsid w:val="00F427FB"/>
    <w:rsid w:val="00F42A88"/>
    <w:rsid w:val="00F446D3"/>
    <w:rsid w:val="00F456CF"/>
    <w:rsid w:val="00F463EF"/>
    <w:rsid w:val="00F4703D"/>
    <w:rsid w:val="00F47216"/>
    <w:rsid w:val="00F504D5"/>
    <w:rsid w:val="00F51EC2"/>
    <w:rsid w:val="00F5281F"/>
    <w:rsid w:val="00F52869"/>
    <w:rsid w:val="00F52DD4"/>
    <w:rsid w:val="00F5451C"/>
    <w:rsid w:val="00F54948"/>
    <w:rsid w:val="00F54D52"/>
    <w:rsid w:val="00F54F25"/>
    <w:rsid w:val="00F5507A"/>
    <w:rsid w:val="00F55CB5"/>
    <w:rsid w:val="00F56D83"/>
    <w:rsid w:val="00F57524"/>
    <w:rsid w:val="00F612F5"/>
    <w:rsid w:val="00F6135B"/>
    <w:rsid w:val="00F61425"/>
    <w:rsid w:val="00F62B1A"/>
    <w:rsid w:val="00F64040"/>
    <w:rsid w:val="00F64F8A"/>
    <w:rsid w:val="00F6536C"/>
    <w:rsid w:val="00F65384"/>
    <w:rsid w:val="00F6575E"/>
    <w:rsid w:val="00F66C31"/>
    <w:rsid w:val="00F67450"/>
    <w:rsid w:val="00F7024C"/>
    <w:rsid w:val="00F702EE"/>
    <w:rsid w:val="00F70AB4"/>
    <w:rsid w:val="00F70DE2"/>
    <w:rsid w:val="00F72B0D"/>
    <w:rsid w:val="00F72FEB"/>
    <w:rsid w:val="00F73133"/>
    <w:rsid w:val="00F73637"/>
    <w:rsid w:val="00F748C2"/>
    <w:rsid w:val="00F75CCD"/>
    <w:rsid w:val="00F763FE"/>
    <w:rsid w:val="00F768D7"/>
    <w:rsid w:val="00F76BE8"/>
    <w:rsid w:val="00F77DE7"/>
    <w:rsid w:val="00F800A2"/>
    <w:rsid w:val="00F80212"/>
    <w:rsid w:val="00F80FDC"/>
    <w:rsid w:val="00F828ED"/>
    <w:rsid w:val="00F829CE"/>
    <w:rsid w:val="00F82C57"/>
    <w:rsid w:val="00F82FAB"/>
    <w:rsid w:val="00F83560"/>
    <w:rsid w:val="00F837CE"/>
    <w:rsid w:val="00F837EF"/>
    <w:rsid w:val="00F83E54"/>
    <w:rsid w:val="00F83EAB"/>
    <w:rsid w:val="00F83EF4"/>
    <w:rsid w:val="00F8453D"/>
    <w:rsid w:val="00F84E16"/>
    <w:rsid w:val="00F85CFB"/>
    <w:rsid w:val="00F86D74"/>
    <w:rsid w:val="00F86F4E"/>
    <w:rsid w:val="00F871E4"/>
    <w:rsid w:val="00F8777D"/>
    <w:rsid w:val="00F8787B"/>
    <w:rsid w:val="00F87BA3"/>
    <w:rsid w:val="00F924B9"/>
    <w:rsid w:val="00F92ED8"/>
    <w:rsid w:val="00F9325D"/>
    <w:rsid w:val="00F93DAC"/>
    <w:rsid w:val="00F949F4"/>
    <w:rsid w:val="00F95083"/>
    <w:rsid w:val="00F95166"/>
    <w:rsid w:val="00F95382"/>
    <w:rsid w:val="00F956C2"/>
    <w:rsid w:val="00F95AD7"/>
    <w:rsid w:val="00F97C93"/>
    <w:rsid w:val="00FA109C"/>
    <w:rsid w:val="00FA1FD4"/>
    <w:rsid w:val="00FA2360"/>
    <w:rsid w:val="00FA28B4"/>
    <w:rsid w:val="00FA2DC6"/>
    <w:rsid w:val="00FA3551"/>
    <w:rsid w:val="00FA4B0F"/>
    <w:rsid w:val="00FA4C27"/>
    <w:rsid w:val="00FA5475"/>
    <w:rsid w:val="00FA6643"/>
    <w:rsid w:val="00FA6E85"/>
    <w:rsid w:val="00FA7000"/>
    <w:rsid w:val="00FA7C0C"/>
    <w:rsid w:val="00FB0A1A"/>
    <w:rsid w:val="00FB0D3F"/>
    <w:rsid w:val="00FB1851"/>
    <w:rsid w:val="00FB1BA9"/>
    <w:rsid w:val="00FB1E87"/>
    <w:rsid w:val="00FB205E"/>
    <w:rsid w:val="00FB222E"/>
    <w:rsid w:val="00FB2941"/>
    <w:rsid w:val="00FB2D31"/>
    <w:rsid w:val="00FB3074"/>
    <w:rsid w:val="00FB36F8"/>
    <w:rsid w:val="00FB4B5B"/>
    <w:rsid w:val="00FB54C6"/>
    <w:rsid w:val="00FB6209"/>
    <w:rsid w:val="00FB67B6"/>
    <w:rsid w:val="00FB7038"/>
    <w:rsid w:val="00FB7C1A"/>
    <w:rsid w:val="00FC14D6"/>
    <w:rsid w:val="00FC229D"/>
    <w:rsid w:val="00FC2765"/>
    <w:rsid w:val="00FC2D62"/>
    <w:rsid w:val="00FC3C64"/>
    <w:rsid w:val="00FC42AB"/>
    <w:rsid w:val="00FC4371"/>
    <w:rsid w:val="00FC4D5B"/>
    <w:rsid w:val="00FC4FCD"/>
    <w:rsid w:val="00FC6E97"/>
    <w:rsid w:val="00FC6FD9"/>
    <w:rsid w:val="00FC70DD"/>
    <w:rsid w:val="00FC70FA"/>
    <w:rsid w:val="00FC72D4"/>
    <w:rsid w:val="00FD0118"/>
    <w:rsid w:val="00FD11FA"/>
    <w:rsid w:val="00FD157A"/>
    <w:rsid w:val="00FD1BE3"/>
    <w:rsid w:val="00FD2DBF"/>
    <w:rsid w:val="00FD31CF"/>
    <w:rsid w:val="00FD4959"/>
    <w:rsid w:val="00FD5253"/>
    <w:rsid w:val="00FD605D"/>
    <w:rsid w:val="00FD766A"/>
    <w:rsid w:val="00FE1332"/>
    <w:rsid w:val="00FE269B"/>
    <w:rsid w:val="00FE2AA3"/>
    <w:rsid w:val="00FE31C7"/>
    <w:rsid w:val="00FE36C3"/>
    <w:rsid w:val="00FE3D51"/>
    <w:rsid w:val="00FE7194"/>
    <w:rsid w:val="00FF0243"/>
    <w:rsid w:val="00FF088B"/>
    <w:rsid w:val="00FF11B4"/>
    <w:rsid w:val="00FF15D9"/>
    <w:rsid w:val="00FF2927"/>
    <w:rsid w:val="00FF2E53"/>
    <w:rsid w:val="00FF3E83"/>
    <w:rsid w:val="00FF5F28"/>
    <w:rsid w:val="00FF6F72"/>
    <w:rsid w:val="00FF7F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304127"/>
  <w15:chartTrackingRefBased/>
  <w15:docId w15:val="{C85E118A-4311-4072-82DE-D03B08AC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9"/>
      </w:numPr>
      <w:spacing w:beforeLines="300" w:before="720" w:afterLines="200" w:after="480"/>
      <w:ind w:firstLineChars="0" w:firstLine="0"/>
      <w:jc w:val="center"/>
      <w:outlineLvl w:val="0"/>
    </w:pPr>
    <w:rPr>
      <w:bCs/>
      <w:snapToGrid w:val="0"/>
      <w:kern w:val="44"/>
      <w:sz w:val="32"/>
      <w:szCs w:val="44"/>
    </w:rPr>
  </w:style>
  <w:style w:type="paragraph" w:styleId="2">
    <w:name w:val="heading 2"/>
    <w:basedOn w:val="1"/>
    <w:next w:val="a0"/>
    <w:autoRedefine/>
    <w:qFormat/>
    <w:rsid w:val="00663DCC"/>
    <w:pPr>
      <w:numPr>
        <w:ilvl w:val="1"/>
      </w:numPr>
      <w:spacing w:beforeLines="100" w:before="240" w:afterLines="50" w:after="120"/>
      <w:jc w:val="both"/>
      <w:outlineLvl w:val="1"/>
    </w:pPr>
    <w:rPr>
      <w:bCs w:val="0"/>
      <w:sz w:val="30"/>
    </w:rPr>
  </w:style>
  <w:style w:type="paragraph" w:styleId="3">
    <w:name w:val="heading 3"/>
    <w:basedOn w:val="2"/>
    <w:next w:val="a0"/>
    <w:autoRedefine/>
    <w:qFormat/>
    <w:rsid w:val="00CE1423"/>
    <w:pPr>
      <w:numPr>
        <w:ilvl w:val="2"/>
      </w:numPr>
      <w:spacing w:beforeLines="50" w:before="120" w:afterLines="0" w:after="0"/>
      <w:outlineLvl w:val="2"/>
    </w:pPr>
    <w:rPr>
      <w:bCs/>
      <w:sz w:val="28"/>
    </w:rPr>
  </w:style>
  <w:style w:type="paragraph" w:styleId="4">
    <w:name w:val="heading 4"/>
    <w:basedOn w:val="3"/>
    <w:next w:val="a0"/>
    <w:qFormat/>
    <w:rsid w:val="00443BDE"/>
    <w:pPr>
      <w:numPr>
        <w:ilvl w:val="3"/>
      </w:numPr>
      <w:spacing w:beforeLines="0" w:before="0"/>
      <w:outlineLvl w:val="3"/>
    </w:pPr>
    <w:rPr>
      <w:sz w:val="24"/>
    </w:rPr>
  </w:style>
  <w:style w:type="paragraph" w:styleId="5">
    <w:name w:val="heading 5"/>
    <w:basedOn w:val="4"/>
    <w:next w:val="a0"/>
    <w:qFormat/>
    <w:rsid w:val="00443BDE"/>
    <w:pPr>
      <w:numPr>
        <w:ilvl w:val="4"/>
      </w:numPr>
      <w:outlineLvl w:val="4"/>
    </w:pPr>
    <w:rPr>
      <w:bCs w:val="0"/>
      <w:szCs w:val="28"/>
    </w:rPr>
  </w:style>
  <w:style w:type="paragraph" w:styleId="6">
    <w:name w:val="heading 6"/>
    <w:basedOn w:val="5"/>
    <w:next w:val="a0"/>
    <w:qFormat/>
    <w:rsid w:val="00416650"/>
    <w:pPr>
      <w:numPr>
        <w:ilvl w:val="5"/>
      </w:numPr>
      <w:outlineLvl w:val="5"/>
    </w:pPr>
  </w:style>
  <w:style w:type="paragraph" w:styleId="7">
    <w:name w:val="heading 7"/>
    <w:basedOn w:val="6"/>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9"/>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numPr>
        <w:ilvl w:val="8"/>
      </w:num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before="50" w:afterLines="50" w:after="50"/>
      <w:ind w:firstLineChars="0" w:firstLine="0"/>
      <w:jc w:val="center"/>
    </w:pPr>
    <w:rPr>
      <w:sz w:val="21"/>
    </w:rPr>
  </w:style>
  <w:style w:type="paragraph" w:styleId="a8">
    <w:name w:val="caption"/>
    <w:basedOn w:val="a0"/>
    <w:next w:val="a0"/>
    <w:qFormat/>
    <w:rsid w:val="001D7298"/>
    <w:pPr>
      <w:spacing w:before="152" w:after="160"/>
      <w:jc w:val="center"/>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rsid w:val="00D23CE8"/>
    <w:pPr>
      <w:ind w:firstLineChars="0" w:firstLine="0"/>
    </w:pPr>
    <w:rPr>
      <w:noProof w:val="0"/>
      <w:sz w:val="21"/>
      <w:szCs w:val="20"/>
    </w:rPr>
  </w:style>
  <w:style w:type="character" w:styleId="ad">
    <w:name w:val="Hyperlink"/>
    <w:rsid w:val="000933E9"/>
    <w:rPr>
      <w:color w:val="0000FF"/>
      <w:u w:val="single"/>
    </w:rPr>
  </w:style>
  <w:style w:type="paragraph" w:styleId="TOC1">
    <w:name w:val="toc 1"/>
    <w:basedOn w:val="a0"/>
    <w:next w:val="a0"/>
    <w:semiHidden/>
    <w:rsid w:val="003D2CB5"/>
    <w:pPr>
      <w:ind w:firstLineChars="0" w:firstLine="0"/>
    </w:pPr>
  </w:style>
  <w:style w:type="paragraph" w:styleId="TOC2">
    <w:name w:val="toc 2"/>
    <w:basedOn w:val="a0"/>
    <w:next w:val="a0"/>
    <w:semiHidden/>
    <w:rsid w:val="005C065F"/>
    <w:pPr>
      <w:ind w:leftChars="100" w:left="100" w:firstLineChars="0" w:firstLine="0"/>
    </w:pPr>
  </w:style>
  <w:style w:type="paragraph" w:styleId="TOC3">
    <w:name w:val="toc 3"/>
    <w:basedOn w:val="a0"/>
    <w:next w:val="a0"/>
    <w:semiHidden/>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link w:val="Char"/>
    <w:autoRedefine/>
    <w:rsid w:val="00B37ED5"/>
    <w:pPr>
      <w:tabs>
        <w:tab w:val="right" w:pos="8971"/>
      </w:tabs>
      <w:spacing w:beforeLines="50" w:before="120" w:afterLines="50" w:after="120" w:line="240" w:lineRule="auto"/>
      <w:ind w:left="480" w:firstLineChars="0" w:firstLine="0"/>
    </w:pPr>
  </w:style>
  <w:style w:type="character" w:customStyle="1" w:styleId="MTEquationSection">
    <w:name w:val="MTEquationSection"/>
    <w:rsid w:val="00343B94"/>
    <w:rPr>
      <w:b/>
      <w:vanish w:val="0"/>
      <w:color w:val="FF0000"/>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f0"/>
    <w:rsid w:val="000C1BEB"/>
    <w:pPr>
      <w:tabs>
        <w:tab w:val="right" w:leader="dot" w:pos="8971"/>
      </w:tabs>
      <w:spacing w:beforeLines="0" w:before="0" w:afterLines="0" w:after="0" w:line="288" w:lineRule="auto"/>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0">
    <w:name w:val="标题6"/>
    <w:basedOn w:val="a0"/>
    <w:rsid w:val="00187DCA"/>
    <w:pPr>
      <w:numPr>
        <w:numId w:val="3"/>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before="720" w:afterLines="200" w:after="480"/>
      <w:ind w:firstLineChars="0" w:firstLine="0"/>
      <w:jc w:val="center"/>
    </w:pPr>
    <w:rPr>
      <w:sz w:val="32"/>
      <w:szCs w:val="32"/>
    </w:rPr>
  </w:style>
  <w:style w:type="character" w:styleId="af4">
    <w:name w:val="FollowedHyperlink"/>
    <w:rsid w:val="00655FF0"/>
    <w:rPr>
      <w:color w:val="800080"/>
      <w:u w:val="single"/>
    </w:rPr>
  </w:style>
  <w:style w:type="paragraph" w:styleId="af5">
    <w:name w:val="Body Text First Indent"/>
    <w:basedOn w:val="ab"/>
    <w:rsid w:val="00373CDD"/>
    <w:pPr>
      <w:ind w:firstLineChars="100" w:firstLine="420"/>
    </w:pPr>
    <w:rPr>
      <w:noProof/>
      <w:sz w:val="24"/>
      <w:szCs w:val="21"/>
    </w:rPr>
  </w:style>
  <w:style w:type="paragraph" w:styleId="af6">
    <w:name w:val="Body Text Indent"/>
    <w:basedOn w:val="a0"/>
    <w:rsid w:val="00F8453D"/>
    <w:pPr>
      <w:spacing w:after="120" w:line="240" w:lineRule="auto"/>
      <w:ind w:leftChars="200" w:left="420" w:firstLineChars="0" w:firstLine="0"/>
    </w:pPr>
    <w:rPr>
      <w:noProof w:val="0"/>
      <w:sz w:val="21"/>
      <w:szCs w:val="20"/>
    </w:rPr>
  </w:style>
  <w:style w:type="character" w:customStyle="1" w:styleId="Char">
    <w:name w:val="公式 Char"/>
    <w:link w:val="af0"/>
    <w:rsid w:val="00B37ED5"/>
    <w:rPr>
      <w:rFonts w:eastAsia="宋体"/>
      <w:noProof/>
      <w:kern w:val="2"/>
      <w:sz w:val="24"/>
      <w:szCs w:val="21"/>
      <w:lang w:val="en-US" w:eastAsia="zh-CN" w:bidi="ar-SA"/>
    </w:rPr>
  </w:style>
  <w:style w:type="paragraph" w:customStyle="1" w:styleId="MTDisplayEquation">
    <w:name w:val="MTDisplayEquation"/>
    <w:basedOn w:val="a0"/>
    <w:next w:val="a0"/>
    <w:rsid w:val="0051349B"/>
    <w:pPr>
      <w:tabs>
        <w:tab w:val="center" w:pos="4480"/>
        <w:tab w:val="right" w:pos="8960"/>
      </w:tabs>
      <w:ind w:firstLine="480"/>
    </w:pPr>
  </w:style>
  <w:style w:type="character" w:styleId="af7">
    <w:name w:val="annotation reference"/>
    <w:semiHidden/>
    <w:rsid w:val="00ED4C11"/>
    <w:rPr>
      <w:sz w:val="21"/>
      <w:szCs w:val="21"/>
    </w:rPr>
  </w:style>
  <w:style w:type="paragraph" w:styleId="af8">
    <w:name w:val="annotation text"/>
    <w:basedOn w:val="a0"/>
    <w:semiHidden/>
    <w:rsid w:val="00ED4C11"/>
    <w:pPr>
      <w:jc w:val="left"/>
    </w:pPr>
  </w:style>
  <w:style w:type="paragraph" w:styleId="af9">
    <w:name w:val="Balloon Text"/>
    <w:basedOn w:val="a0"/>
    <w:semiHidden/>
    <w:rsid w:val="00ED4C11"/>
    <w:rPr>
      <w:sz w:val="18"/>
      <w:szCs w:val="18"/>
    </w:rPr>
  </w:style>
  <w:style w:type="paragraph" w:styleId="afa">
    <w:name w:val="endnote text"/>
    <w:basedOn w:val="a0"/>
    <w:semiHidden/>
    <w:rsid w:val="0077780E"/>
    <w:pPr>
      <w:snapToGrid w:val="0"/>
      <w:jc w:val="left"/>
    </w:pPr>
  </w:style>
  <w:style w:type="character" w:styleId="afb">
    <w:name w:val="endnote reference"/>
    <w:semiHidden/>
    <w:rsid w:val="0077780E"/>
    <w:rPr>
      <w:vertAlign w:val="superscript"/>
    </w:rPr>
  </w:style>
  <w:style w:type="character" w:customStyle="1" w:styleId="shorttext1">
    <w:name w:val="short_text1"/>
    <w:rsid w:val="008740D1"/>
    <w:rPr>
      <w:sz w:val="29"/>
      <w:szCs w:val="29"/>
    </w:rPr>
  </w:style>
  <w:style w:type="numbering" w:styleId="1111110">
    <w:name w:val="Outline List 2"/>
    <w:basedOn w:val="a3"/>
    <w:rsid w:val="008740D1"/>
    <w:pPr>
      <w:numPr>
        <w:numId w:val="6"/>
      </w:numPr>
    </w:pPr>
  </w:style>
  <w:style w:type="numbering" w:styleId="111111">
    <w:name w:val="Outline List 1"/>
    <w:basedOn w:val="a3"/>
    <w:rsid w:val="008740D1"/>
    <w:pPr>
      <w:numPr>
        <w:numId w:val="7"/>
      </w:numPr>
    </w:pPr>
  </w:style>
  <w:style w:type="paragraph" w:styleId="30">
    <w:name w:val="List 3"/>
    <w:basedOn w:val="a0"/>
    <w:rsid w:val="008740D1"/>
    <w:pPr>
      <w:ind w:leftChars="400" w:left="100" w:hangingChars="200" w:hanging="200"/>
    </w:pPr>
  </w:style>
  <w:style w:type="character" w:customStyle="1" w:styleId="fontstyle01">
    <w:name w:val="fontstyle01"/>
    <w:basedOn w:val="a1"/>
    <w:rsid w:val="00737C8C"/>
    <w:rPr>
      <w:rFonts w:ascii="NimbusSanL-Bold" w:hAnsi="NimbusSanL-Bold" w:hint="default"/>
      <w:b/>
      <w:bCs/>
      <w:i w:val="0"/>
      <w:iCs w:val="0"/>
      <w:color w:val="000000"/>
      <w:sz w:val="50"/>
      <w:szCs w:val="50"/>
    </w:rPr>
  </w:style>
  <w:style w:type="paragraph" w:styleId="afc">
    <w:name w:val="List Paragraph"/>
    <w:basedOn w:val="a0"/>
    <w:uiPriority w:val="34"/>
    <w:qFormat/>
    <w:rsid w:val="00E526C7"/>
    <w:pPr>
      <w:ind w:firstLine="420"/>
    </w:pPr>
  </w:style>
  <w:style w:type="character" w:styleId="afd">
    <w:name w:val="Unresolved Mention"/>
    <w:basedOn w:val="a1"/>
    <w:uiPriority w:val="99"/>
    <w:semiHidden/>
    <w:unhideWhenUsed/>
    <w:rsid w:val="00856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16747">
      <w:bodyDiv w:val="1"/>
      <w:marLeft w:val="0"/>
      <w:marRight w:val="0"/>
      <w:marTop w:val="0"/>
      <w:marBottom w:val="0"/>
      <w:divBdr>
        <w:top w:val="none" w:sz="0" w:space="0" w:color="auto"/>
        <w:left w:val="none" w:sz="0" w:space="0" w:color="auto"/>
        <w:bottom w:val="none" w:sz="0" w:space="0" w:color="auto"/>
        <w:right w:val="none" w:sz="0" w:space="0" w:color="auto"/>
      </w:divBdr>
    </w:div>
    <w:div w:id="288363888">
      <w:bodyDiv w:val="1"/>
      <w:marLeft w:val="0"/>
      <w:marRight w:val="0"/>
      <w:marTop w:val="0"/>
      <w:marBottom w:val="0"/>
      <w:divBdr>
        <w:top w:val="none" w:sz="0" w:space="0" w:color="auto"/>
        <w:left w:val="none" w:sz="0" w:space="0" w:color="auto"/>
        <w:bottom w:val="none" w:sz="0" w:space="0" w:color="auto"/>
        <w:right w:val="none" w:sz="0" w:space="0" w:color="auto"/>
      </w:divBdr>
      <w:divsChild>
        <w:div w:id="828983778">
          <w:marLeft w:val="120"/>
          <w:marRight w:val="120"/>
          <w:marTop w:val="45"/>
          <w:marBottom w:val="0"/>
          <w:divBdr>
            <w:top w:val="none" w:sz="0" w:space="0" w:color="auto"/>
            <w:left w:val="none" w:sz="0" w:space="0" w:color="auto"/>
            <w:bottom w:val="none" w:sz="0" w:space="0" w:color="auto"/>
            <w:right w:val="none" w:sz="0" w:space="0" w:color="auto"/>
          </w:divBdr>
          <w:divsChild>
            <w:div w:id="1965038175">
              <w:marLeft w:val="0"/>
              <w:marRight w:val="0"/>
              <w:marTop w:val="0"/>
              <w:marBottom w:val="0"/>
              <w:divBdr>
                <w:top w:val="none" w:sz="0" w:space="0" w:color="auto"/>
                <w:left w:val="none" w:sz="0" w:space="0" w:color="auto"/>
                <w:bottom w:val="none" w:sz="0" w:space="0" w:color="auto"/>
                <w:right w:val="none" w:sz="0" w:space="0" w:color="auto"/>
              </w:divBdr>
              <w:divsChild>
                <w:div w:id="1663661691">
                  <w:marLeft w:val="2400"/>
                  <w:marRight w:val="0"/>
                  <w:marTop w:val="0"/>
                  <w:marBottom w:val="0"/>
                  <w:divBdr>
                    <w:top w:val="none" w:sz="0" w:space="0" w:color="auto"/>
                    <w:left w:val="single" w:sz="6" w:space="17" w:color="C9D7F1"/>
                    <w:bottom w:val="none" w:sz="0" w:space="0" w:color="auto"/>
                    <w:right w:val="none" w:sz="0" w:space="0" w:color="auto"/>
                  </w:divBdr>
                  <w:divsChild>
                    <w:div w:id="1961497614">
                      <w:marLeft w:val="75"/>
                      <w:marRight w:val="0"/>
                      <w:marTop w:val="225"/>
                      <w:marBottom w:val="75"/>
                      <w:divBdr>
                        <w:top w:val="none" w:sz="0" w:space="0" w:color="auto"/>
                        <w:left w:val="none" w:sz="0" w:space="0" w:color="auto"/>
                        <w:bottom w:val="none" w:sz="0" w:space="0" w:color="auto"/>
                        <w:right w:val="none" w:sz="0" w:space="0" w:color="auto"/>
                      </w:divBdr>
                      <w:divsChild>
                        <w:div w:id="319043441">
                          <w:marLeft w:val="0"/>
                          <w:marRight w:val="0"/>
                          <w:marTop w:val="0"/>
                          <w:marBottom w:val="0"/>
                          <w:divBdr>
                            <w:top w:val="none" w:sz="0" w:space="0" w:color="auto"/>
                            <w:left w:val="none" w:sz="0" w:space="0" w:color="auto"/>
                            <w:bottom w:val="none" w:sz="0" w:space="0" w:color="auto"/>
                            <w:right w:val="none" w:sz="0" w:space="0" w:color="auto"/>
                          </w:divBdr>
                          <w:divsChild>
                            <w:div w:id="431165061">
                              <w:marLeft w:val="0"/>
                              <w:marRight w:val="9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700234">
      <w:bodyDiv w:val="1"/>
      <w:marLeft w:val="0"/>
      <w:marRight w:val="0"/>
      <w:marTop w:val="0"/>
      <w:marBottom w:val="0"/>
      <w:divBdr>
        <w:top w:val="none" w:sz="0" w:space="0" w:color="auto"/>
        <w:left w:val="none" w:sz="0" w:space="0" w:color="auto"/>
        <w:bottom w:val="none" w:sz="0" w:space="0" w:color="auto"/>
        <w:right w:val="none" w:sz="0" w:space="0" w:color="auto"/>
      </w:divBdr>
      <w:divsChild>
        <w:div w:id="40129585">
          <w:marLeft w:val="0"/>
          <w:marRight w:val="0"/>
          <w:marTop w:val="0"/>
          <w:marBottom w:val="0"/>
          <w:divBdr>
            <w:top w:val="none" w:sz="0" w:space="0" w:color="auto"/>
            <w:left w:val="none" w:sz="0" w:space="0" w:color="auto"/>
            <w:bottom w:val="none" w:sz="0" w:space="0" w:color="auto"/>
            <w:right w:val="none" w:sz="0" w:space="0" w:color="auto"/>
          </w:divBdr>
        </w:div>
        <w:div w:id="85658675">
          <w:marLeft w:val="0"/>
          <w:marRight w:val="0"/>
          <w:marTop w:val="0"/>
          <w:marBottom w:val="0"/>
          <w:divBdr>
            <w:top w:val="none" w:sz="0" w:space="0" w:color="auto"/>
            <w:left w:val="none" w:sz="0" w:space="0" w:color="auto"/>
            <w:bottom w:val="none" w:sz="0" w:space="0" w:color="auto"/>
            <w:right w:val="none" w:sz="0" w:space="0" w:color="auto"/>
          </w:divBdr>
        </w:div>
        <w:div w:id="293416348">
          <w:marLeft w:val="0"/>
          <w:marRight w:val="0"/>
          <w:marTop w:val="0"/>
          <w:marBottom w:val="0"/>
          <w:divBdr>
            <w:top w:val="none" w:sz="0" w:space="0" w:color="auto"/>
            <w:left w:val="none" w:sz="0" w:space="0" w:color="auto"/>
            <w:bottom w:val="none" w:sz="0" w:space="0" w:color="auto"/>
            <w:right w:val="none" w:sz="0" w:space="0" w:color="auto"/>
          </w:divBdr>
        </w:div>
        <w:div w:id="330791970">
          <w:marLeft w:val="0"/>
          <w:marRight w:val="0"/>
          <w:marTop w:val="0"/>
          <w:marBottom w:val="0"/>
          <w:divBdr>
            <w:top w:val="none" w:sz="0" w:space="0" w:color="auto"/>
            <w:left w:val="none" w:sz="0" w:space="0" w:color="auto"/>
            <w:bottom w:val="none" w:sz="0" w:space="0" w:color="auto"/>
            <w:right w:val="none" w:sz="0" w:space="0" w:color="auto"/>
          </w:divBdr>
        </w:div>
        <w:div w:id="342438896">
          <w:marLeft w:val="0"/>
          <w:marRight w:val="0"/>
          <w:marTop w:val="0"/>
          <w:marBottom w:val="0"/>
          <w:divBdr>
            <w:top w:val="none" w:sz="0" w:space="0" w:color="auto"/>
            <w:left w:val="none" w:sz="0" w:space="0" w:color="auto"/>
            <w:bottom w:val="none" w:sz="0" w:space="0" w:color="auto"/>
            <w:right w:val="none" w:sz="0" w:space="0" w:color="auto"/>
          </w:divBdr>
        </w:div>
        <w:div w:id="411243803">
          <w:marLeft w:val="0"/>
          <w:marRight w:val="0"/>
          <w:marTop w:val="0"/>
          <w:marBottom w:val="0"/>
          <w:divBdr>
            <w:top w:val="none" w:sz="0" w:space="0" w:color="auto"/>
            <w:left w:val="none" w:sz="0" w:space="0" w:color="auto"/>
            <w:bottom w:val="none" w:sz="0" w:space="0" w:color="auto"/>
            <w:right w:val="none" w:sz="0" w:space="0" w:color="auto"/>
          </w:divBdr>
        </w:div>
        <w:div w:id="503323014">
          <w:marLeft w:val="0"/>
          <w:marRight w:val="0"/>
          <w:marTop w:val="0"/>
          <w:marBottom w:val="0"/>
          <w:divBdr>
            <w:top w:val="none" w:sz="0" w:space="0" w:color="auto"/>
            <w:left w:val="none" w:sz="0" w:space="0" w:color="auto"/>
            <w:bottom w:val="none" w:sz="0" w:space="0" w:color="auto"/>
            <w:right w:val="none" w:sz="0" w:space="0" w:color="auto"/>
          </w:divBdr>
        </w:div>
        <w:div w:id="521627286">
          <w:marLeft w:val="0"/>
          <w:marRight w:val="0"/>
          <w:marTop w:val="0"/>
          <w:marBottom w:val="0"/>
          <w:divBdr>
            <w:top w:val="none" w:sz="0" w:space="0" w:color="auto"/>
            <w:left w:val="none" w:sz="0" w:space="0" w:color="auto"/>
            <w:bottom w:val="none" w:sz="0" w:space="0" w:color="auto"/>
            <w:right w:val="none" w:sz="0" w:space="0" w:color="auto"/>
          </w:divBdr>
        </w:div>
        <w:div w:id="752700407">
          <w:marLeft w:val="0"/>
          <w:marRight w:val="0"/>
          <w:marTop w:val="0"/>
          <w:marBottom w:val="0"/>
          <w:divBdr>
            <w:top w:val="none" w:sz="0" w:space="0" w:color="auto"/>
            <w:left w:val="none" w:sz="0" w:space="0" w:color="auto"/>
            <w:bottom w:val="none" w:sz="0" w:space="0" w:color="auto"/>
            <w:right w:val="none" w:sz="0" w:space="0" w:color="auto"/>
          </w:divBdr>
        </w:div>
        <w:div w:id="792746220">
          <w:marLeft w:val="0"/>
          <w:marRight w:val="0"/>
          <w:marTop w:val="0"/>
          <w:marBottom w:val="0"/>
          <w:divBdr>
            <w:top w:val="none" w:sz="0" w:space="0" w:color="auto"/>
            <w:left w:val="none" w:sz="0" w:space="0" w:color="auto"/>
            <w:bottom w:val="none" w:sz="0" w:space="0" w:color="auto"/>
            <w:right w:val="none" w:sz="0" w:space="0" w:color="auto"/>
          </w:divBdr>
        </w:div>
        <w:div w:id="918518288">
          <w:marLeft w:val="0"/>
          <w:marRight w:val="0"/>
          <w:marTop w:val="0"/>
          <w:marBottom w:val="0"/>
          <w:divBdr>
            <w:top w:val="none" w:sz="0" w:space="0" w:color="auto"/>
            <w:left w:val="none" w:sz="0" w:space="0" w:color="auto"/>
            <w:bottom w:val="none" w:sz="0" w:space="0" w:color="auto"/>
            <w:right w:val="none" w:sz="0" w:space="0" w:color="auto"/>
          </w:divBdr>
        </w:div>
        <w:div w:id="955793079">
          <w:marLeft w:val="0"/>
          <w:marRight w:val="0"/>
          <w:marTop w:val="0"/>
          <w:marBottom w:val="0"/>
          <w:divBdr>
            <w:top w:val="none" w:sz="0" w:space="0" w:color="auto"/>
            <w:left w:val="none" w:sz="0" w:space="0" w:color="auto"/>
            <w:bottom w:val="none" w:sz="0" w:space="0" w:color="auto"/>
            <w:right w:val="none" w:sz="0" w:space="0" w:color="auto"/>
          </w:divBdr>
        </w:div>
        <w:div w:id="1133599968">
          <w:marLeft w:val="0"/>
          <w:marRight w:val="0"/>
          <w:marTop w:val="0"/>
          <w:marBottom w:val="0"/>
          <w:divBdr>
            <w:top w:val="none" w:sz="0" w:space="0" w:color="auto"/>
            <w:left w:val="none" w:sz="0" w:space="0" w:color="auto"/>
            <w:bottom w:val="none" w:sz="0" w:space="0" w:color="auto"/>
            <w:right w:val="none" w:sz="0" w:space="0" w:color="auto"/>
          </w:divBdr>
        </w:div>
        <w:div w:id="1267929138">
          <w:marLeft w:val="0"/>
          <w:marRight w:val="0"/>
          <w:marTop w:val="0"/>
          <w:marBottom w:val="0"/>
          <w:divBdr>
            <w:top w:val="none" w:sz="0" w:space="0" w:color="auto"/>
            <w:left w:val="none" w:sz="0" w:space="0" w:color="auto"/>
            <w:bottom w:val="none" w:sz="0" w:space="0" w:color="auto"/>
            <w:right w:val="none" w:sz="0" w:space="0" w:color="auto"/>
          </w:divBdr>
        </w:div>
        <w:div w:id="1278172174">
          <w:marLeft w:val="0"/>
          <w:marRight w:val="0"/>
          <w:marTop w:val="0"/>
          <w:marBottom w:val="0"/>
          <w:divBdr>
            <w:top w:val="none" w:sz="0" w:space="0" w:color="auto"/>
            <w:left w:val="none" w:sz="0" w:space="0" w:color="auto"/>
            <w:bottom w:val="none" w:sz="0" w:space="0" w:color="auto"/>
            <w:right w:val="none" w:sz="0" w:space="0" w:color="auto"/>
          </w:divBdr>
        </w:div>
        <w:div w:id="1355763605">
          <w:marLeft w:val="0"/>
          <w:marRight w:val="0"/>
          <w:marTop w:val="0"/>
          <w:marBottom w:val="0"/>
          <w:divBdr>
            <w:top w:val="none" w:sz="0" w:space="0" w:color="auto"/>
            <w:left w:val="none" w:sz="0" w:space="0" w:color="auto"/>
            <w:bottom w:val="none" w:sz="0" w:space="0" w:color="auto"/>
            <w:right w:val="none" w:sz="0" w:space="0" w:color="auto"/>
          </w:divBdr>
        </w:div>
        <w:div w:id="1502117599">
          <w:marLeft w:val="0"/>
          <w:marRight w:val="0"/>
          <w:marTop w:val="0"/>
          <w:marBottom w:val="0"/>
          <w:divBdr>
            <w:top w:val="none" w:sz="0" w:space="0" w:color="auto"/>
            <w:left w:val="none" w:sz="0" w:space="0" w:color="auto"/>
            <w:bottom w:val="none" w:sz="0" w:space="0" w:color="auto"/>
            <w:right w:val="none" w:sz="0" w:space="0" w:color="auto"/>
          </w:divBdr>
        </w:div>
        <w:div w:id="1874463348">
          <w:marLeft w:val="0"/>
          <w:marRight w:val="0"/>
          <w:marTop w:val="0"/>
          <w:marBottom w:val="0"/>
          <w:divBdr>
            <w:top w:val="none" w:sz="0" w:space="0" w:color="auto"/>
            <w:left w:val="none" w:sz="0" w:space="0" w:color="auto"/>
            <w:bottom w:val="none" w:sz="0" w:space="0" w:color="auto"/>
            <w:right w:val="none" w:sz="0" w:space="0" w:color="auto"/>
          </w:divBdr>
        </w:div>
        <w:div w:id="2089496859">
          <w:marLeft w:val="0"/>
          <w:marRight w:val="0"/>
          <w:marTop w:val="0"/>
          <w:marBottom w:val="0"/>
          <w:divBdr>
            <w:top w:val="none" w:sz="0" w:space="0" w:color="auto"/>
            <w:left w:val="none" w:sz="0" w:space="0" w:color="auto"/>
            <w:bottom w:val="none" w:sz="0" w:space="0" w:color="auto"/>
            <w:right w:val="none" w:sz="0" w:space="0" w:color="auto"/>
          </w:divBdr>
        </w:div>
      </w:divsChild>
    </w:div>
    <w:div w:id="392776837">
      <w:bodyDiv w:val="1"/>
      <w:marLeft w:val="0"/>
      <w:marRight w:val="0"/>
      <w:marTop w:val="0"/>
      <w:marBottom w:val="0"/>
      <w:divBdr>
        <w:top w:val="none" w:sz="0" w:space="0" w:color="auto"/>
        <w:left w:val="none" w:sz="0" w:space="0" w:color="auto"/>
        <w:bottom w:val="none" w:sz="0" w:space="0" w:color="auto"/>
        <w:right w:val="none" w:sz="0" w:space="0" w:color="auto"/>
      </w:divBdr>
    </w:div>
    <w:div w:id="536040157">
      <w:bodyDiv w:val="1"/>
      <w:marLeft w:val="0"/>
      <w:marRight w:val="0"/>
      <w:marTop w:val="0"/>
      <w:marBottom w:val="0"/>
      <w:divBdr>
        <w:top w:val="none" w:sz="0" w:space="0" w:color="auto"/>
        <w:left w:val="none" w:sz="0" w:space="0" w:color="auto"/>
        <w:bottom w:val="none" w:sz="0" w:space="0" w:color="auto"/>
        <w:right w:val="none" w:sz="0" w:space="0" w:color="auto"/>
      </w:divBdr>
      <w:divsChild>
        <w:div w:id="491681168">
          <w:marLeft w:val="0"/>
          <w:marRight w:val="0"/>
          <w:marTop w:val="0"/>
          <w:marBottom w:val="0"/>
          <w:divBdr>
            <w:top w:val="none" w:sz="0" w:space="0" w:color="auto"/>
            <w:left w:val="none" w:sz="0" w:space="0" w:color="auto"/>
            <w:bottom w:val="none" w:sz="0" w:space="0" w:color="auto"/>
            <w:right w:val="none" w:sz="0" w:space="0" w:color="auto"/>
          </w:divBdr>
        </w:div>
        <w:div w:id="828131930">
          <w:marLeft w:val="0"/>
          <w:marRight w:val="0"/>
          <w:marTop w:val="0"/>
          <w:marBottom w:val="0"/>
          <w:divBdr>
            <w:top w:val="none" w:sz="0" w:space="0" w:color="auto"/>
            <w:left w:val="none" w:sz="0" w:space="0" w:color="auto"/>
            <w:bottom w:val="none" w:sz="0" w:space="0" w:color="auto"/>
            <w:right w:val="none" w:sz="0" w:space="0" w:color="auto"/>
          </w:divBdr>
        </w:div>
        <w:div w:id="1131291204">
          <w:marLeft w:val="0"/>
          <w:marRight w:val="0"/>
          <w:marTop w:val="0"/>
          <w:marBottom w:val="0"/>
          <w:divBdr>
            <w:top w:val="none" w:sz="0" w:space="0" w:color="auto"/>
            <w:left w:val="none" w:sz="0" w:space="0" w:color="auto"/>
            <w:bottom w:val="none" w:sz="0" w:space="0" w:color="auto"/>
            <w:right w:val="none" w:sz="0" w:space="0" w:color="auto"/>
          </w:divBdr>
        </w:div>
        <w:div w:id="1161627600">
          <w:marLeft w:val="0"/>
          <w:marRight w:val="0"/>
          <w:marTop w:val="0"/>
          <w:marBottom w:val="0"/>
          <w:divBdr>
            <w:top w:val="none" w:sz="0" w:space="0" w:color="auto"/>
            <w:left w:val="none" w:sz="0" w:space="0" w:color="auto"/>
            <w:bottom w:val="none" w:sz="0" w:space="0" w:color="auto"/>
            <w:right w:val="none" w:sz="0" w:space="0" w:color="auto"/>
          </w:divBdr>
        </w:div>
        <w:div w:id="1243493029">
          <w:marLeft w:val="0"/>
          <w:marRight w:val="0"/>
          <w:marTop w:val="0"/>
          <w:marBottom w:val="0"/>
          <w:divBdr>
            <w:top w:val="none" w:sz="0" w:space="0" w:color="auto"/>
            <w:left w:val="none" w:sz="0" w:space="0" w:color="auto"/>
            <w:bottom w:val="none" w:sz="0" w:space="0" w:color="auto"/>
            <w:right w:val="none" w:sz="0" w:space="0" w:color="auto"/>
          </w:divBdr>
        </w:div>
        <w:div w:id="1521700061">
          <w:marLeft w:val="0"/>
          <w:marRight w:val="0"/>
          <w:marTop w:val="0"/>
          <w:marBottom w:val="0"/>
          <w:divBdr>
            <w:top w:val="none" w:sz="0" w:space="0" w:color="auto"/>
            <w:left w:val="none" w:sz="0" w:space="0" w:color="auto"/>
            <w:bottom w:val="none" w:sz="0" w:space="0" w:color="auto"/>
            <w:right w:val="none" w:sz="0" w:space="0" w:color="auto"/>
          </w:divBdr>
        </w:div>
        <w:div w:id="1755011069">
          <w:marLeft w:val="0"/>
          <w:marRight w:val="0"/>
          <w:marTop w:val="0"/>
          <w:marBottom w:val="0"/>
          <w:divBdr>
            <w:top w:val="none" w:sz="0" w:space="0" w:color="auto"/>
            <w:left w:val="none" w:sz="0" w:space="0" w:color="auto"/>
            <w:bottom w:val="none" w:sz="0" w:space="0" w:color="auto"/>
            <w:right w:val="none" w:sz="0" w:space="0" w:color="auto"/>
          </w:divBdr>
        </w:div>
        <w:div w:id="1817263927">
          <w:marLeft w:val="0"/>
          <w:marRight w:val="0"/>
          <w:marTop w:val="0"/>
          <w:marBottom w:val="0"/>
          <w:divBdr>
            <w:top w:val="none" w:sz="0" w:space="0" w:color="auto"/>
            <w:left w:val="none" w:sz="0" w:space="0" w:color="auto"/>
            <w:bottom w:val="none" w:sz="0" w:space="0" w:color="auto"/>
            <w:right w:val="none" w:sz="0" w:space="0" w:color="auto"/>
          </w:divBdr>
        </w:div>
        <w:div w:id="2122021801">
          <w:marLeft w:val="0"/>
          <w:marRight w:val="0"/>
          <w:marTop w:val="0"/>
          <w:marBottom w:val="0"/>
          <w:divBdr>
            <w:top w:val="none" w:sz="0" w:space="0" w:color="auto"/>
            <w:left w:val="none" w:sz="0" w:space="0" w:color="auto"/>
            <w:bottom w:val="none" w:sz="0" w:space="0" w:color="auto"/>
            <w:right w:val="none" w:sz="0" w:space="0" w:color="auto"/>
          </w:divBdr>
        </w:div>
      </w:divsChild>
    </w:div>
    <w:div w:id="595746016">
      <w:bodyDiv w:val="1"/>
      <w:marLeft w:val="0"/>
      <w:marRight w:val="0"/>
      <w:marTop w:val="0"/>
      <w:marBottom w:val="0"/>
      <w:divBdr>
        <w:top w:val="none" w:sz="0" w:space="0" w:color="auto"/>
        <w:left w:val="none" w:sz="0" w:space="0" w:color="auto"/>
        <w:bottom w:val="none" w:sz="0" w:space="0" w:color="auto"/>
        <w:right w:val="none" w:sz="0" w:space="0" w:color="auto"/>
      </w:divBdr>
      <w:divsChild>
        <w:div w:id="5400771">
          <w:marLeft w:val="0"/>
          <w:marRight w:val="0"/>
          <w:marTop w:val="0"/>
          <w:marBottom w:val="0"/>
          <w:divBdr>
            <w:top w:val="none" w:sz="0" w:space="0" w:color="auto"/>
            <w:left w:val="none" w:sz="0" w:space="0" w:color="auto"/>
            <w:bottom w:val="none" w:sz="0" w:space="0" w:color="auto"/>
            <w:right w:val="none" w:sz="0" w:space="0" w:color="auto"/>
          </w:divBdr>
        </w:div>
        <w:div w:id="388845165">
          <w:marLeft w:val="0"/>
          <w:marRight w:val="0"/>
          <w:marTop w:val="0"/>
          <w:marBottom w:val="0"/>
          <w:divBdr>
            <w:top w:val="none" w:sz="0" w:space="0" w:color="auto"/>
            <w:left w:val="none" w:sz="0" w:space="0" w:color="auto"/>
            <w:bottom w:val="none" w:sz="0" w:space="0" w:color="auto"/>
            <w:right w:val="none" w:sz="0" w:space="0" w:color="auto"/>
          </w:divBdr>
        </w:div>
        <w:div w:id="404650409">
          <w:marLeft w:val="0"/>
          <w:marRight w:val="0"/>
          <w:marTop w:val="0"/>
          <w:marBottom w:val="0"/>
          <w:divBdr>
            <w:top w:val="none" w:sz="0" w:space="0" w:color="auto"/>
            <w:left w:val="none" w:sz="0" w:space="0" w:color="auto"/>
            <w:bottom w:val="none" w:sz="0" w:space="0" w:color="auto"/>
            <w:right w:val="none" w:sz="0" w:space="0" w:color="auto"/>
          </w:divBdr>
        </w:div>
        <w:div w:id="464587536">
          <w:marLeft w:val="0"/>
          <w:marRight w:val="0"/>
          <w:marTop w:val="0"/>
          <w:marBottom w:val="0"/>
          <w:divBdr>
            <w:top w:val="none" w:sz="0" w:space="0" w:color="auto"/>
            <w:left w:val="none" w:sz="0" w:space="0" w:color="auto"/>
            <w:bottom w:val="none" w:sz="0" w:space="0" w:color="auto"/>
            <w:right w:val="none" w:sz="0" w:space="0" w:color="auto"/>
          </w:divBdr>
        </w:div>
        <w:div w:id="557664637">
          <w:marLeft w:val="0"/>
          <w:marRight w:val="0"/>
          <w:marTop w:val="0"/>
          <w:marBottom w:val="0"/>
          <w:divBdr>
            <w:top w:val="none" w:sz="0" w:space="0" w:color="auto"/>
            <w:left w:val="none" w:sz="0" w:space="0" w:color="auto"/>
            <w:bottom w:val="none" w:sz="0" w:space="0" w:color="auto"/>
            <w:right w:val="none" w:sz="0" w:space="0" w:color="auto"/>
          </w:divBdr>
        </w:div>
        <w:div w:id="762605264">
          <w:marLeft w:val="0"/>
          <w:marRight w:val="0"/>
          <w:marTop w:val="0"/>
          <w:marBottom w:val="0"/>
          <w:divBdr>
            <w:top w:val="none" w:sz="0" w:space="0" w:color="auto"/>
            <w:left w:val="none" w:sz="0" w:space="0" w:color="auto"/>
            <w:bottom w:val="none" w:sz="0" w:space="0" w:color="auto"/>
            <w:right w:val="none" w:sz="0" w:space="0" w:color="auto"/>
          </w:divBdr>
        </w:div>
        <w:div w:id="869034099">
          <w:marLeft w:val="0"/>
          <w:marRight w:val="0"/>
          <w:marTop w:val="0"/>
          <w:marBottom w:val="0"/>
          <w:divBdr>
            <w:top w:val="none" w:sz="0" w:space="0" w:color="auto"/>
            <w:left w:val="none" w:sz="0" w:space="0" w:color="auto"/>
            <w:bottom w:val="none" w:sz="0" w:space="0" w:color="auto"/>
            <w:right w:val="none" w:sz="0" w:space="0" w:color="auto"/>
          </w:divBdr>
        </w:div>
        <w:div w:id="951740535">
          <w:marLeft w:val="0"/>
          <w:marRight w:val="0"/>
          <w:marTop w:val="0"/>
          <w:marBottom w:val="0"/>
          <w:divBdr>
            <w:top w:val="none" w:sz="0" w:space="0" w:color="auto"/>
            <w:left w:val="none" w:sz="0" w:space="0" w:color="auto"/>
            <w:bottom w:val="none" w:sz="0" w:space="0" w:color="auto"/>
            <w:right w:val="none" w:sz="0" w:space="0" w:color="auto"/>
          </w:divBdr>
        </w:div>
        <w:div w:id="1115174863">
          <w:marLeft w:val="0"/>
          <w:marRight w:val="0"/>
          <w:marTop w:val="0"/>
          <w:marBottom w:val="0"/>
          <w:divBdr>
            <w:top w:val="none" w:sz="0" w:space="0" w:color="auto"/>
            <w:left w:val="none" w:sz="0" w:space="0" w:color="auto"/>
            <w:bottom w:val="none" w:sz="0" w:space="0" w:color="auto"/>
            <w:right w:val="none" w:sz="0" w:space="0" w:color="auto"/>
          </w:divBdr>
        </w:div>
        <w:div w:id="1392000026">
          <w:marLeft w:val="0"/>
          <w:marRight w:val="0"/>
          <w:marTop w:val="0"/>
          <w:marBottom w:val="0"/>
          <w:divBdr>
            <w:top w:val="none" w:sz="0" w:space="0" w:color="auto"/>
            <w:left w:val="none" w:sz="0" w:space="0" w:color="auto"/>
            <w:bottom w:val="none" w:sz="0" w:space="0" w:color="auto"/>
            <w:right w:val="none" w:sz="0" w:space="0" w:color="auto"/>
          </w:divBdr>
        </w:div>
        <w:div w:id="1555969038">
          <w:marLeft w:val="0"/>
          <w:marRight w:val="0"/>
          <w:marTop w:val="0"/>
          <w:marBottom w:val="0"/>
          <w:divBdr>
            <w:top w:val="none" w:sz="0" w:space="0" w:color="auto"/>
            <w:left w:val="none" w:sz="0" w:space="0" w:color="auto"/>
            <w:bottom w:val="none" w:sz="0" w:space="0" w:color="auto"/>
            <w:right w:val="none" w:sz="0" w:space="0" w:color="auto"/>
          </w:divBdr>
        </w:div>
        <w:div w:id="1734035752">
          <w:marLeft w:val="0"/>
          <w:marRight w:val="0"/>
          <w:marTop w:val="0"/>
          <w:marBottom w:val="0"/>
          <w:divBdr>
            <w:top w:val="none" w:sz="0" w:space="0" w:color="auto"/>
            <w:left w:val="none" w:sz="0" w:space="0" w:color="auto"/>
            <w:bottom w:val="none" w:sz="0" w:space="0" w:color="auto"/>
            <w:right w:val="none" w:sz="0" w:space="0" w:color="auto"/>
          </w:divBdr>
        </w:div>
        <w:div w:id="1805466905">
          <w:marLeft w:val="0"/>
          <w:marRight w:val="0"/>
          <w:marTop w:val="0"/>
          <w:marBottom w:val="0"/>
          <w:divBdr>
            <w:top w:val="none" w:sz="0" w:space="0" w:color="auto"/>
            <w:left w:val="none" w:sz="0" w:space="0" w:color="auto"/>
            <w:bottom w:val="none" w:sz="0" w:space="0" w:color="auto"/>
            <w:right w:val="none" w:sz="0" w:space="0" w:color="auto"/>
          </w:divBdr>
        </w:div>
        <w:div w:id="1891568824">
          <w:marLeft w:val="0"/>
          <w:marRight w:val="0"/>
          <w:marTop w:val="0"/>
          <w:marBottom w:val="0"/>
          <w:divBdr>
            <w:top w:val="none" w:sz="0" w:space="0" w:color="auto"/>
            <w:left w:val="none" w:sz="0" w:space="0" w:color="auto"/>
            <w:bottom w:val="none" w:sz="0" w:space="0" w:color="auto"/>
            <w:right w:val="none" w:sz="0" w:space="0" w:color="auto"/>
          </w:divBdr>
        </w:div>
        <w:div w:id="1946838171">
          <w:marLeft w:val="0"/>
          <w:marRight w:val="0"/>
          <w:marTop w:val="0"/>
          <w:marBottom w:val="0"/>
          <w:divBdr>
            <w:top w:val="none" w:sz="0" w:space="0" w:color="auto"/>
            <w:left w:val="none" w:sz="0" w:space="0" w:color="auto"/>
            <w:bottom w:val="none" w:sz="0" w:space="0" w:color="auto"/>
            <w:right w:val="none" w:sz="0" w:space="0" w:color="auto"/>
          </w:divBdr>
        </w:div>
        <w:div w:id="1970935842">
          <w:marLeft w:val="0"/>
          <w:marRight w:val="0"/>
          <w:marTop w:val="0"/>
          <w:marBottom w:val="0"/>
          <w:divBdr>
            <w:top w:val="none" w:sz="0" w:space="0" w:color="auto"/>
            <w:left w:val="none" w:sz="0" w:space="0" w:color="auto"/>
            <w:bottom w:val="none" w:sz="0" w:space="0" w:color="auto"/>
            <w:right w:val="none" w:sz="0" w:space="0" w:color="auto"/>
          </w:divBdr>
        </w:div>
        <w:div w:id="2066682545">
          <w:marLeft w:val="0"/>
          <w:marRight w:val="0"/>
          <w:marTop w:val="0"/>
          <w:marBottom w:val="0"/>
          <w:divBdr>
            <w:top w:val="none" w:sz="0" w:space="0" w:color="auto"/>
            <w:left w:val="none" w:sz="0" w:space="0" w:color="auto"/>
            <w:bottom w:val="none" w:sz="0" w:space="0" w:color="auto"/>
            <w:right w:val="none" w:sz="0" w:space="0" w:color="auto"/>
          </w:divBdr>
        </w:div>
      </w:divsChild>
    </w:div>
    <w:div w:id="1146553004">
      <w:bodyDiv w:val="1"/>
      <w:marLeft w:val="0"/>
      <w:marRight w:val="0"/>
      <w:marTop w:val="0"/>
      <w:marBottom w:val="0"/>
      <w:divBdr>
        <w:top w:val="none" w:sz="0" w:space="0" w:color="auto"/>
        <w:left w:val="none" w:sz="0" w:space="0" w:color="auto"/>
        <w:bottom w:val="none" w:sz="0" w:space="0" w:color="auto"/>
        <w:right w:val="none" w:sz="0" w:space="0" w:color="auto"/>
      </w:divBdr>
      <w:divsChild>
        <w:div w:id="182212723">
          <w:marLeft w:val="0"/>
          <w:marRight w:val="0"/>
          <w:marTop w:val="0"/>
          <w:marBottom w:val="0"/>
          <w:divBdr>
            <w:top w:val="none" w:sz="0" w:space="0" w:color="auto"/>
            <w:left w:val="none" w:sz="0" w:space="0" w:color="auto"/>
            <w:bottom w:val="none" w:sz="0" w:space="0" w:color="auto"/>
            <w:right w:val="none" w:sz="0" w:space="0" w:color="auto"/>
          </w:divBdr>
        </w:div>
      </w:divsChild>
    </w:div>
    <w:div w:id="1317563370">
      <w:bodyDiv w:val="1"/>
      <w:marLeft w:val="0"/>
      <w:marRight w:val="0"/>
      <w:marTop w:val="0"/>
      <w:marBottom w:val="0"/>
      <w:divBdr>
        <w:top w:val="none" w:sz="0" w:space="0" w:color="auto"/>
        <w:left w:val="none" w:sz="0" w:space="0" w:color="auto"/>
        <w:bottom w:val="none" w:sz="0" w:space="0" w:color="auto"/>
        <w:right w:val="none" w:sz="0" w:space="0" w:color="auto"/>
      </w:divBdr>
    </w:div>
    <w:div w:id="1329401284">
      <w:bodyDiv w:val="1"/>
      <w:marLeft w:val="0"/>
      <w:marRight w:val="0"/>
      <w:marTop w:val="0"/>
      <w:marBottom w:val="0"/>
      <w:divBdr>
        <w:top w:val="none" w:sz="0" w:space="0" w:color="auto"/>
        <w:left w:val="none" w:sz="0" w:space="0" w:color="auto"/>
        <w:bottom w:val="none" w:sz="0" w:space="0" w:color="auto"/>
        <w:right w:val="none" w:sz="0" w:space="0" w:color="auto"/>
      </w:divBdr>
    </w:div>
    <w:div w:id="1459253774">
      <w:bodyDiv w:val="1"/>
      <w:marLeft w:val="0"/>
      <w:marRight w:val="0"/>
      <w:marTop w:val="0"/>
      <w:marBottom w:val="0"/>
      <w:divBdr>
        <w:top w:val="none" w:sz="0" w:space="0" w:color="auto"/>
        <w:left w:val="none" w:sz="0" w:space="0" w:color="auto"/>
        <w:bottom w:val="none" w:sz="0" w:space="0" w:color="auto"/>
        <w:right w:val="none" w:sz="0" w:space="0" w:color="auto"/>
      </w:divBdr>
      <w:divsChild>
        <w:div w:id="112866476">
          <w:marLeft w:val="0"/>
          <w:marRight w:val="0"/>
          <w:marTop w:val="0"/>
          <w:marBottom w:val="0"/>
          <w:divBdr>
            <w:top w:val="none" w:sz="0" w:space="0" w:color="auto"/>
            <w:left w:val="none" w:sz="0" w:space="0" w:color="auto"/>
            <w:bottom w:val="none" w:sz="0" w:space="0" w:color="auto"/>
            <w:right w:val="none" w:sz="0" w:space="0" w:color="auto"/>
          </w:divBdr>
        </w:div>
        <w:div w:id="151409321">
          <w:marLeft w:val="0"/>
          <w:marRight w:val="0"/>
          <w:marTop w:val="0"/>
          <w:marBottom w:val="0"/>
          <w:divBdr>
            <w:top w:val="none" w:sz="0" w:space="0" w:color="auto"/>
            <w:left w:val="none" w:sz="0" w:space="0" w:color="auto"/>
            <w:bottom w:val="none" w:sz="0" w:space="0" w:color="auto"/>
            <w:right w:val="none" w:sz="0" w:space="0" w:color="auto"/>
          </w:divBdr>
        </w:div>
        <w:div w:id="205721527">
          <w:marLeft w:val="0"/>
          <w:marRight w:val="0"/>
          <w:marTop w:val="0"/>
          <w:marBottom w:val="0"/>
          <w:divBdr>
            <w:top w:val="none" w:sz="0" w:space="0" w:color="auto"/>
            <w:left w:val="none" w:sz="0" w:space="0" w:color="auto"/>
            <w:bottom w:val="none" w:sz="0" w:space="0" w:color="auto"/>
            <w:right w:val="none" w:sz="0" w:space="0" w:color="auto"/>
          </w:divBdr>
        </w:div>
        <w:div w:id="341401122">
          <w:marLeft w:val="0"/>
          <w:marRight w:val="0"/>
          <w:marTop w:val="0"/>
          <w:marBottom w:val="0"/>
          <w:divBdr>
            <w:top w:val="none" w:sz="0" w:space="0" w:color="auto"/>
            <w:left w:val="none" w:sz="0" w:space="0" w:color="auto"/>
            <w:bottom w:val="none" w:sz="0" w:space="0" w:color="auto"/>
            <w:right w:val="none" w:sz="0" w:space="0" w:color="auto"/>
          </w:divBdr>
        </w:div>
        <w:div w:id="406419135">
          <w:marLeft w:val="0"/>
          <w:marRight w:val="0"/>
          <w:marTop w:val="0"/>
          <w:marBottom w:val="0"/>
          <w:divBdr>
            <w:top w:val="none" w:sz="0" w:space="0" w:color="auto"/>
            <w:left w:val="none" w:sz="0" w:space="0" w:color="auto"/>
            <w:bottom w:val="none" w:sz="0" w:space="0" w:color="auto"/>
            <w:right w:val="none" w:sz="0" w:space="0" w:color="auto"/>
          </w:divBdr>
        </w:div>
        <w:div w:id="478229380">
          <w:marLeft w:val="0"/>
          <w:marRight w:val="0"/>
          <w:marTop w:val="0"/>
          <w:marBottom w:val="0"/>
          <w:divBdr>
            <w:top w:val="none" w:sz="0" w:space="0" w:color="auto"/>
            <w:left w:val="none" w:sz="0" w:space="0" w:color="auto"/>
            <w:bottom w:val="none" w:sz="0" w:space="0" w:color="auto"/>
            <w:right w:val="none" w:sz="0" w:space="0" w:color="auto"/>
          </w:divBdr>
        </w:div>
        <w:div w:id="786003562">
          <w:marLeft w:val="0"/>
          <w:marRight w:val="0"/>
          <w:marTop w:val="0"/>
          <w:marBottom w:val="0"/>
          <w:divBdr>
            <w:top w:val="none" w:sz="0" w:space="0" w:color="auto"/>
            <w:left w:val="none" w:sz="0" w:space="0" w:color="auto"/>
            <w:bottom w:val="none" w:sz="0" w:space="0" w:color="auto"/>
            <w:right w:val="none" w:sz="0" w:space="0" w:color="auto"/>
          </w:divBdr>
        </w:div>
        <w:div w:id="1009648275">
          <w:marLeft w:val="0"/>
          <w:marRight w:val="0"/>
          <w:marTop w:val="0"/>
          <w:marBottom w:val="0"/>
          <w:divBdr>
            <w:top w:val="none" w:sz="0" w:space="0" w:color="auto"/>
            <w:left w:val="none" w:sz="0" w:space="0" w:color="auto"/>
            <w:bottom w:val="none" w:sz="0" w:space="0" w:color="auto"/>
            <w:right w:val="none" w:sz="0" w:space="0" w:color="auto"/>
          </w:divBdr>
        </w:div>
        <w:div w:id="1032807282">
          <w:marLeft w:val="0"/>
          <w:marRight w:val="0"/>
          <w:marTop w:val="0"/>
          <w:marBottom w:val="0"/>
          <w:divBdr>
            <w:top w:val="none" w:sz="0" w:space="0" w:color="auto"/>
            <w:left w:val="none" w:sz="0" w:space="0" w:color="auto"/>
            <w:bottom w:val="none" w:sz="0" w:space="0" w:color="auto"/>
            <w:right w:val="none" w:sz="0" w:space="0" w:color="auto"/>
          </w:divBdr>
        </w:div>
        <w:div w:id="1094126859">
          <w:marLeft w:val="0"/>
          <w:marRight w:val="0"/>
          <w:marTop w:val="0"/>
          <w:marBottom w:val="0"/>
          <w:divBdr>
            <w:top w:val="none" w:sz="0" w:space="0" w:color="auto"/>
            <w:left w:val="none" w:sz="0" w:space="0" w:color="auto"/>
            <w:bottom w:val="none" w:sz="0" w:space="0" w:color="auto"/>
            <w:right w:val="none" w:sz="0" w:space="0" w:color="auto"/>
          </w:divBdr>
        </w:div>
        <w:div w:id="1231237594">
          <w:marLeft w:val="0"/>
          <w:marRight w:val="0"/>
          <w:marTop w:val="0"/>
          <w:marBottom w:val="0"/>
          <w:divBdr>
            <w:top w:val="none" w:sz="0" w:space="0" w:color="auto"/>
            <w:left w:val="none" w:sz="0" w:space="0" w:color="auto"/>
            <w:bottom w:val="none" w:sz="0" w:space="0" w:color="auto"/>
            <w:right w:val="none" w:sz="0" w:space="0" w:color="auto"/>
          </w:divBdr>
        </w:div>
        <w:div w:id="1263025258">
          <w:marLeft w:val="0"/>
          <w:marRight w:val="0"/>
          <w:marTop w:val="0"/>
          <w:marBottom w:val="0"/>
          <w:divBdr>
            <w:top w:val="none" w:sz="0" w:space="0" w:color="auto"/>
            <w:left w:val="none" w:sz="0" w:space="0" w:color="auto"/>
            <w:bottom w:val="none" w:sz="0" w:space="0" w:color="auto"/>
            <w:right w:val="none" w:sz="0" w:space="0" w:color="auto"/>
          </w:divBdr>
        </w:div>
        <w:div w:id="1479036705">
          <w:marLeft w:val="0"/>
          <w:marRight w:val="0"/>
          <w:marTop w:val="0"/>
          <w:marBottom w:val="0"/>
          <w:divBdr>
            <w:top w:val="none" w:sz="0" w:space="0" w:color="auto"/>
            <w:left w:val="none" w:sz="0" w:space="0" w:color="auto"/>
            <w:bottom w:val="none" w:sz="0" w:space="0" w:color="auto"/>
            <w:right w:val="none" w:sz="0" w:space="0" w:color="auto"/>
          </w:divBdr>
        </w:div>
        <w:div w:id="1499031533">
          <w:marLeft w:val="0"/>
          <w:marRight w:val="0"/>
          <w:marTop w:val="0"/>
          <w:marBottom w:val="0"/>
          <w:divBdr>
            <w:top w:val="none" w:sz="0" w:space="0" w:color="auto"/>
            <w:left w:val="none" w:sz="0" w:space="0" w:color="auto"/>
            <w:bottom w:val="none" w:sz="0" w:space="0" w:color="auto"/>
            <w:right w:val="none" w:sz="0" w:space="0" w:color="auto"/>
          </w:divBdr>
        </w:div>
        <w:div w:id="1521159842">
          <w:marLeft w:val="0"/>
          <w:marRight w:val="0"/>
          <w:marTop w:val="0"/>
          <w:marBottom w:val="0"/>
          <w:divBdr>
            <w:top w:val="none" w:sz="0" w:space="0" w:color="auto"/>
            <w:left w:val="none" w:sz="0" w:space="0" w:color="auto"/>
            <w:bottom w:val="none" w:sz="0" w:space="0" w:color="auto"/>
            <w:right w:val="none" w:sz="0" w:space="0" w:color="auto"/>
          </w:divBdr>
        </w:div>
        <w:div w:id="1676225925">
          <w:marLeft w:val="0"/>
          <w:marRight w:val="0"/>
          <w:marTop w:val="0"/>
          <w:marBottom w:val="0"/>
          <w:divBdr>
            <w:top w:val="none" w:sz="0" w:space="0" w:color="auto"/>
            <w:left w:val="none" w:sz="0" w:space="0" w:color="auto"/>
            <w:bottom w:val="none" w:sz="0" w:space="0" w:color="auto"/>
            <w:right w:val="none" w:sz="0" w:space="0" w:color="auto"/>
          </w:divBdr>
        </w:div>
        <w:div w:id="1909726773">
          <w:marLeft w:val="0"/>
          <w:marRight w:val="0"/>
          <w:marTop w:val="0"/>
          <w:marBottom w:val="0"/>
          <w:divBdr>
            <w:top w:val="none" w:sz="0" w:space="0" w:color="auto"/>
            <w:left w:val="none" w:sz="0" w:space="0" w:color="auto"/>
            <w:bottom w:val="none" w:sz="0" w:space="0" w:color="auto"/>
            <w:right w:val="none" w:sz="0" w:space="0" w:color="auto"/>
          </w:divBdr>
        </w:div>
        <w:div w:id="1916744868">
          <w:marLeft w:val="0"/>
          <w:marRight w:val="0"/>
          <w:marTop w:val="0"/>
          <w:marBottom w:val="0"/>
          <w:divBdr>
            <w:top w:val="none" w:sz="0" w:space="0" w:color="auto"/>
            <w:left w:val="none" w:sz="0" w:space="0" w:color="auto"/>
            <w:bottom w:val="none" w:sz="0" w:space="0" w:color="auto"/>
            <w:right w:val="none" w:sz="0" w:space="0" w:color="auto"/>
          </w:divBdr>
        </w:div>
        <w:div w:id="1920862684">
          <w:marLeft w:val="0"/>
          <w:marRight w:val="0"/>
          <w:marTop w:val="0"/>
          <w:marBottom w:val="0"/>
          <w:divBdr>
            <w:top w:val="none" w:sz="0" w:space="0" w:color="auto"/>
            <w:left w:val="none" w:sz="0" w:space="0" w:color="auto"/>
            <w:bottom w:val="none" w:sz="0" w:space="0" w:color="auto"/>
            <w:right w:val="none" w:sz="0" w:space="0" w:color="auto"/>
          </w:divBdr>
        </w:div>
        <w:div w:id="1922791714">
          <w:marLeft w:val="0"/>
          <w:marRight w:val="0"/>
          <w:marTop w:val="0"/>
          <w:marBottom w:val="0"/>
          <w:divBdr>
            <w:top w:val="none" w:sz="0" w:space="0" w:color="auto"/>
            <w:left w:val="none" w:sz="0" w:space="0" w:color="auto"/>
            <w:bottom w:val="none" w:sz="0" w:space="0" w:color="auto"/>
            <w:right w:val="none" w:sz="0" w:space="0" w:color="auto"/>
          </w:divBdr>
        </w:div>
        <w:div w:id="1983002711">
          <w:marLeft w:val="0"/>
          <w:marRight w:val="0"/>
          <w:marTop w:val="0"/>
          <w:marBottom w:val="0"/>
          <w:divBdr>
            <w:top w:val="none" w:sz="0" w:space="0" w:color="auto"/>
            <w:left w:val="none" w:sz="0" w:space="0" w:color="auto"/>
            <w:bottom w:val="none" w:sz="0" w:space="0" w:color="auto"/>
            <w:right w:val="none" w:sz="0" w:space="0" w:color="auto"/>
          </w:divBdr>
        </w:div>
        <w:div w:id="1994605539">
          <w:marLeft w:val="0"/>
          <w:marRight w:val="0"/>
          <w:marTop w:val="0"/>
          <w:marBottom w:val="0"/>
          <w:divBdr>
            <w:top w:val="none" w:sz="0" w:space="0" w:color="auto"/>
            <w:left w:val="none" w:sz="0" w:space="0" w:color="auto"/>
            <w:bottom w:val="none" w:sz="0" w:space="0" w:color="auto"/>
            <w:right w:val="none" w:sz="0" w:space="0" w:color="auto"/>
          </w:divBdr>
        </w:div>
        <w:div w:id="2054959363">
          <w:marLeft w:val="0"/>
          <w:marRight w:val="0"/>
          <w:marTop w:val="0"/>
          <w:marBottom w:val="0"/>
          <w:divBdr>
            <w:top w:val="none" w:sz="0" w:space="0" w:color="auto"/>
            <w:left w:val="none" w:sz="0" w:space="0" w:color="auto"/>
            <w:bottom w:val="none" w:sz="0" w:space="0" w:color="auto"/>
            <w:right w:val="none" w:sz="0" w:space="0" w:color="auto"/>
          </w:divBdr>
        </w:div>
        <w:div w:id="2133593967">
          <w:marLeft w:val="0"/>
          <w:marRight w:val="0"/>
          <w:marTop w:val="0"/>
          <w:marBottom w:val="0"/>
          <w:divBdr>
            <w:top w:val="none" w:sz="0" w:space="0" w:color="auto"/>
            <w:left w:val="none" w:sz="0" w:space="0" w:color="auto"/>
            <w:bottom w:val="none" w:sz="0" w:space="0" w:color="auto"/>
            <w:right w:val="none" w:sz="0" w:space="0" w:color="auto"/>
          </w:divBdr>
        </w:div>
      </w:divsChild>
    </w:div>
    <w:div w:id="1546521324">
      <w:bodyDiv w:val="1"/>
      <w:marLeft w:val="0"/>
      <w:marRight w:val="0"/>
      <w:marTop w:val="0"/>
      <w:marBottom w:val="0"/>
      <w:divBdr>
        <w:top w:val="none" w:sz="0" w:space="0" w:color="auto"/>
        <w:left w:val="none" w:sz="0" w:space="0" w:color="auto"/>
        <w:bottom w:val="none" w:sz="0" w:space="0" w:color="auto"/>
        <w:right w:val="none" w:sz="0" w:space="0" w:color="auto"/>
      </w:divBdr>
    </w:div>
    <w:div w:id="1569458585">
      <w:bodyDiv w:val="1"/>
      <w:marLeft w:val="0"/>
      <w:marRight w:val="0"/>
      <w:marTop w:val="0"/>
      <w:marBottom w:val="0"/>
      <w:divBdr>
        <w:top w:val="none" w:sz="0" w:space="0" w:color="auto"/>
        <w:left w:val="none" w:sz="0" w:space="0" w:color="auto"/>
        <w:bottom w:val="none" w:sz="0" w:space="0" w:color="auto"/>
        <w:right w:val="none" w:sz="0" w:space="0" w:color="auto"/>
      </w:divBdr>
    </w:div>
    <w:div w:id="2122991013">
      <w:bodyDiv w:val="1"/>
      <w:marLeft w:val="0"/>
      <w:marRight w:val="0"/>
      <w:marTop w:val="0"/>
      <w:marBottom w:val="0"/>
      <w:divBdr>
        <w:top w:val="none" w:sz="0" w:space="0" w:color="auto"/>
        <w:left w:val="none" w:sz="0" w:space="0" w:color="auto"/>
        <w:bottom w:val="none" w:sz="0" w:space="0" w:color="auto"/>
        <w:right w:val="none" w:sz="0" w:space="0" w:color="auto"/>
      </w:divBdr>
      <w:divsChild>
        <w:div w:id="174157627">
          <w:marLeft w:val="0"/>
          <w:marRight w:val="0"/>
          <w:marTop w:val="0"/>
          <w:marBottom w:val="0"/>
          <w:divBdr>
            <w:top w:val="none" w:sz="0" w:space="0" w:color="auto"/>
            <w:left w:val="none" w:sz="0" w:space="0" w:color="auto"/>
            <w:bottom w:val="none" w:sz="0" w:space="0" w:color="auto"/>
            <w:right w:val="none" w:sz="0" w:space="0" w:color="auto"/>
          </w:divBdr>
        </w:div>
        <w:div w:id="218442102">
          <w:marLeft w:val="0"/>
          <w:marRight w:val="0"/>
          <w:marTop w:val="0"/>
          <w:marBottom w:val="0"/>
          <w:divBdr>
            <w:top w:val="none" w:sz="0" w:space="0" w:color="auto"/>
            <w:left w:val="none" w:sz="0" w:space="0" w:color="auto"/>
            <w:bottom w:val="none" w:sz="0" w:space="0" w:color="auto"/>
            <w:right w:val="none" w:sz="0" w:space="0" w:color="auto"/>
          </w:divBdr>
        </w:div>
        <w:div w:id="624235014">
          <w:marLeft w:val="0"/>
          <w:marRight w:val="0"/>
          <w:marTop w:val="0"/>
          <w:marBottom w:val="0"/>
          <w:divBdr>
            <w:top w:val="none" w:sz="0" w:space="0" w:color="auto"/>
            <w:left w:val="none" w:sz="0" w:space="0" w:color="auto"/>
            <w:bottom w:val="none" w:sz="0" w:space="0" w:color="auto"/>
            <w:right w:val="none" w:sz="0" w:space="0" w:color="auto"/>
          </w:divBdr>
        </w:div>
        <w:div w:id="1330714992">
          <w:marLeft w:val="0"/>
          <w:marRight w:val="0"/>
          <w:marTop w:val="0"/>
          <w:marBottom w:val="0"/>
          <w:divBdr>
            <w:top w:val="none" w:sz="0" w:space="0" w:color="auto"/>
            <w:left w:val="none" w:sz="0" w:space="0" w:color="auto"/>
            <w:bottom w:val="none" w:sz="0" w:space="0" w:color="auto"/>
            <w:right w:val="none" w:sz="0" w:space="0" w:color="auto"/>
          </w:divBdr>
        </w:div>
        <w:div w:id="1616404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35199;&#23433;&#20132;&#22823;&#30805;&#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BD304-B348-4444-81F4-DA1E4AE6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西安交大硕士学位论文模板.dot</Template>
  <TotalTime>2747</TotalTime>
  <Pages>104</Pages>
  <Words>4198</Words>
  <Characters>23934</Characters>
  <Application>Microsoft Office Word</Application>
  <DocSecurity>0</DocSecurity>
  <Lines>199</Lines>
  <Paragraphs>56</Paragraphs>
  <ScaleCrop>false</ScaleCrop>
  <Company>HKZJZ</Company>
  <LinksUpToDate>false</LinksUpToDate>
  <CharactersWithSpaces>28076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g</dc:creator>
  <cp:keywords/>
  <cp:lastModifiedBy>qinghua zhou</cp:lastModifiedBy>
  <cp:revision>313</cp:revision>
  <cp:lastPrinted>2005-05-25T02:13:00Z</cp:lastPrinted>
  <dcterms:created xsi:type="dcterms:W3CDTF">2021-03-24T08:52:00Z</dcterms:created>
  <dcterms:modified xsi:type="dcterms:W3CDTF">2021-07-12T02:54:00Z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ies>
</file>